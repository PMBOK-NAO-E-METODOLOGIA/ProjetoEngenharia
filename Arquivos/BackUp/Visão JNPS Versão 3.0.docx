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6BDC88" w14:textId="77F76CFC" w:rsidR="006A25C4" w:rsidRDefault="00913201" w:rsidP="006F3CDE">
      <w:pPr>
        <w:jc w:val="center"/>
      </w:pPr>
      <w:r w:rsidRPr="0091320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1CEC6A" wp14:editId="42145E82">
                <wp:simplePos x="0" y="0"/>
                <wp:positionH relativeFrom="column">
                  <wp:posOffset>1572607</wp:posOffset>
                </wp:positionH>
                <wp:positionV relativeFrom="paragraph">
                  <wp:posOffset>2540</wp:posOffset>
                </wp:positionV>
                <wp:extent cx="2778413" cy="2390775"/>
                <wp:effectExtent l="0" t="0" r="0" b="0"/>
                <wp:wrapNone/>
                <wp:docPr id="5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413" cy="2390775"/>
                          <a:chOff x="0" y="0"/>
                          <a:chExt cx="5397188" cy="4644092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4955" b="94595" l="5039" r="92248">
                                        <a14:foregroundMark x1="45349" y1="6757" x2="36434" y2="6757"/>
                                        <a14:foregroundMark x1="36434" y1="6757" x2="27907" y2="10360"/>
                                        <a14:foregroundMark x1="27907" y1="10360" x2="25581" y2="26126"/>
                                        <a14:foregroundMark x1="39922" y1="10360" x2="47674" y2="5405"/>
                                        <a14:foregroundMark x1="47674" y1="5405" x2="55426" y2="6757"/>
                                        <a14:foregroundMark x1="55426" y1="6757" x2="62403" y2="9910"/>
                                        <a14:foregroundMark x1="62403" y1="9910" x2="72868" y2="24324"/>
                                        <a14:foregroundMark x1="72868" y1="24324" x2="74031" y2="45045"/>
                                        <a14:foregroundMark x1="74031" y1="45045" x2="72093" y2="53604"/>
                                        <a14:foregroundMark x1="72093" y1="53604" x2="49612" y2="63964"/>
                                        <a14:foregroundMark x1="36151" y1="56142" x2="27907" y2="51351"/>
                                        <a14:foregroundMark x1="42127" y1="59614" x2="40458" y2="58644"/>
                                        <a14:foregroundMark x1="49612" y1="63964" x2="46243" y2="62006"/>
                                        <a14:foregroundMark x1="27907" y1="51351" x2="24031" y2="42793"/>
                                        <a14:foregroundMark x1="24031" y1="42793" x2="24031" y2="30180"/>
                                        <a14:foregroundMark x1="25969" y1="22072" x2="21318" y2="32432"/>
                                        <a14:foregroundMark x1="21318" y1="32432" x2="21318" y2="33784"/>
                                        <a14:foregroundMark x1="24806" y1="23874" x2="24806" y2="32883"/>
                                        <a14:foregroundMark x1="24806" y1="32883" x2="25969" y2="36937"/>
                                        <a14:foregroundMark x1="25969" y1="30631" x2="27907" y2="50000"/>
                                        <a14:foregroundMark x1="27907" y1="50000" x2="32171" y2="58559"/>
                                        <a14:foregroundMark x1="40615" y1="62375" x2="46124" y2="64865"/>
                                        <a14:foregroundMark x1="32171" y1="58559" x2="40491" y2="62319"/>
                                        <a14:foregroundMark x1="51938" y1="66216" x2="58915" y2="63964"/>
                                        <a14:foregroundMark x1="48062" y1="64865" x2="56202" y2="65766"/>
                                        <a14:foregroundMark x1="56202" y1="65766" x2="62016" y2="63063"/>
                                        <a14:foregroundMark x1="60078" y1="59459" x2="65891" y2="53153"/>
                                        <a14:foregroundMark x1="65891" y1="53153" x2="65891" y2="53153"/>
                                        <a14:foregroundMark x1="73256" y1="19369" x2="72868" y2="36486"/>
                                        <a14:foregroundMark x1="68605" y1="15315" x2="72093" y2="27477"/>
                                        <a14:foregroundMark x1="44574" y1="8108" x2="36047" y2="10811"/>
                                        <a14:foregroundMark x1="36047" y1="10811" x2="29457" y2="15766"/>
                                        <a14:foregroundMark x1="29457" y1="15766" x2="27907" y2="18468"/>
                                        <a14:foregroundMark x1="24031" y1="36937" x2="29845" y2="54955"/>
                                        <a14:foregroundMark x1="29845" y1="54955" x2="38483" y2="59756"/>
                                        <a14:foregroundMark x1="41648" y1="62319" x2="48450" y2="66667"/>
                                        <a14:foregroundMark x1="40698" y1="61712" x2="40906" y2="61845"/>
                                        <a14:foregroundMark x1="48450" y1="66667" x2="52713" y2="67117"/>
                                        <a14:foregroundMark x1="60078" y1="61712" x2="68217" y2="55405"/>
                                        <a14:foregroundMark x1="44186" y1="6757" x2="44186" y2="6757"/>
                                        <a14:foregroundMark x1="7364" y1="81081" x2="11240" y2="88739"/>
                                        <a14:foregroundMark x1="11240" y1="88739" x2="11628" y2="90541"/>
                                        <a14:foregroundMark x1="14341" y1="82883" x2="14729" y2="91441"/>
                                        <a14:foregroundMark x1="4264" y1="90090" x2="11240" y2="94595"/>
                                        <a14:foregroundMark x1="11240" y1="94595" x2="13566" y2="94595"/>
                                        <a14:foregroundMark x1="5426" y1="89189" x2="8915" y2="92793"/>
                                        <a14:foregroundMark x1="44961" y1="81982" x2="37597" y2="84234"/>
                                        <a14:foregroundMark x1="37597" y1="84234" x2="37597" y2="91892"/>
                                        <a14:foregroundMark x1="55426" y1="86036" x2="75581" y2="84685"/>
                                        <a14:foregroundMark x1="75581" y1="84685" x2="84109" y2="84685"/>
                                        <a14:foregroundMark x1="70155" y1="83333" x2="80233" y2="84234"/>
                                        <a14:foregroundMark x1="80233" y1="84234" x2="92248" y2="84234"/>
                                        <a14:backgroundMark x1="53101" y1="19820" x2="53488" y2="42793"/>
                                        <a14:backgroundMark x1="38372" y1="46847" x2="44186" y2="55856"/>
                                        <a14:backgroundMark x1="44186" y1="55856" x2="49612" y2="5585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188" cy="4644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2" descr="Mouse de computador | Ícone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986" y="479788"/>
                            <a:ext cx="2287073" cy="22870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9C8F4" id="Agrupar 9" o:spid="_x0000_s1026" style="position:absolute;margin-left:123.85pt;margin-top:.2pt;width:218.75pt;height:188.25pt;z-index:251664384;mso-width-relative:margin;mso-height-relative:margin" coordsize="53971,46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width:53971;height:46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">
                  <v:imagedata r:id="rId11" o:title=""/>
                </v:shape>
                <v:shape id="Picture 2" o:spid="_x0000_s1028" type="#_x0000_t75" alt="Mouse de computador | Ícone Gratis" style="position:absolute;left:14889;top:4797;width:22871;height:22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">
                  <v:imagedata r:id="rId12" o:title="Mouse de computador | Ícone Gratis"/>
                </v:shape>
              </v:group>
            </w:pict>
          </mc:Fallback>
        </mc:AlternateContent>
      </w:r>
    </w:p>
    <w:p w14:paraId="09F7F6D8" w14:textId="77777777" w:rsidR="006A25C4" w:rsidRPr="00A20D4F" w:rsidRDefault="006A25C4" w:rsidP="006A25C4"/>
    <w:p w14:paraId="08C5811B" w14:textId="77777777" w:rsidR="006A25C4" w:rsidRPr="00A20D4F" w:rsidRDefault="006A25C4" w:rsidP="006A25C4"/>
    <w:p w14:paraId="1BF6AAF9" w14:textId="77777777" w:rsidR="006A25C4" w:rsidRPr="00A20D4F" w:rsidRDefault="006A25C4" w:rsidP="006A25C4"/>
    <w:p w14:paraId="6109D4D8" w14:textId="77777777" w:rsidR="006A25C4" w:rsidRPr="00A20D4F" w:rsidRDefault="006A25C4" w:rsidP="006A25C4"/>
    <w:p w14:paraId="513739C2" w14:textId="77777777" w:rsidR="006A25C4" w:rsidRPr="00A20D4F" w:rsidRDefault="006A25C4" w:rsidP="006A25C4"/>
    <w:p w14:paraId="4EAFB8C4" w14:textId="77777777" w:rsidR="006A25C4" w:rsidRPr="00A20D4F" w:rsidRDefault="006A25C4" w:rsidP="006A25C4"/>
    <w:p w14:paraId="4650299E" w14:textId="77777777" w:rsidR="006A25C4" w:rsidRPr="00A20D4F" w:rsidRDefault="006A25C4" w:rsidP="006A25C4"/>
    <w:p w14:paraId="0C597A41" w14:textId="77777777" w:rsidR="006A25C4" w:rsidRPr="00A20D4F" w:rsidRDefault="006A25C4" w:rsidP="006A25C4"/>
    <w:p w14:paraId="5FB3B9A5" w14:textId="77777777" w:rsidR="006A25C4" w:rsidRPr="00A20D4F" w:rsidRDefault="006A25C4" w:rsidP="006A25C4"/>
    <w:p w14:paraId="0CE5EB53" w14:textId="77777777" w:rsidR="006A25C4" w:rsidRPr="00A20D4F" w:rsidRDefault="006A25C4" w:rsidP="006A25C4"/>
    <w:p w14:paraId="6B8196B5" w14:textId="77777777" w:rsidR="006A25C4" w:rsidRPr="00A20D4F" w:rsidRDefault="006A25C4" w:rsidP="006A25C4"/>
    <w:p w14:paraId="657F8980" w14:textId="77154182" w:rsidR="006A25C4" w:rsidRDefault="006A25C4" w:rsidP="006A25C4"/>
    <w:p w14:paraId="057F11EA" w14:textId="68796441" w:rsidR="001A3D50" w:rsidRDefault="001A3D50" w:rsidP="006A25C4"/>
    <w:p w14:paraId="14081125" w14:textId="148671C4" w:rsidR="001A3D50" w:rsidRDefault="001A3D50" w:rsidP="006A25C4"/>
    <w:p w14:paraId="04C71DF6" w14:textId="65D50ADB" w:rsidR="001A3D50" w:rsidRDefault="001A3D50" w:rsidP="006A25C4"/>
    <w:p w14:paraId="390E5F02" w14:textId="775F9555" w:rsidR="001A3D50" w:rsidRDefault="001A3D50" w:rsidP="006A25C4"/>
    <w:p w14:paraId="28F0D444" w14:textId="3A0C0E3E" w:rsidR="001A3D50" w:rsidRDefault="001A3D50" w:rsidP="006A25C4"/>
    <w:p w14:paraId="7B8B3CAF" w14:textId="27A3EF73" w:rsidR="001A3D50" w:rsidRDefault="001A3D50" w:rsidP="006A25C4"/>
    <w:p w14:paraId="5725DB94" w14:textId="62659D92" w:rsidR="001A3D50" w:rsidRDefault="001A3D50" w:rsidP="006A25C4"/>
    <w:p w14:paraId="6F5ADDF3" w14:textId="0C01B369" w:rsidR="001A3D50" w:rsidRDefault="001A3D50" w:rsidP="006A25C4"/>
    <w:p w14:paraId="384C67A3" w14:textId="66309D4C" w:rsidR="001A3D50" w:rsidRDefault="001A3D50" w:rsidP="006A25C4"/>
    <w:p w14:paraId="720F5894" w14:textId="51C61C27" w:rsidR="001A3D50" w:rsidRDefault="001A3D50" w:rsidP="006A25C4"/>
    <w:p w14:paraId="3832DDB5" w14:textId="127044EB" w:rsidR="001A3D50" w:rsidRDefault="001A3D50" w:rsidP="006A25C4"/>
    <w:p w14:paraId="7810AEE1" w14:textId="77777777" w:rsidR="001A3D50" w:rsidRPr="00A20D4F" w:rsidRDefault="001A3D50" w:rsidP="006A25C4"/>
    <w:p w14:paraId="68CAD521" w14:textId="77777777" w:rsidR="006A25C4" w:rsidRPr="00A20D4F" w:rsidRDefault="006A25C4" w:rsidP="006A25C4"/>
    <w:p w14:paraId="485F46D4" w14:textId="77777777" w:rsidR="006A25C4" w:rsidRPr="00A20D4F" w:rsidRDefault="006A25C4" w:rsidP="006A25C4"/>
    <w:p w14:paraId="0A2D05D1" w14:textId="77777777" w:rsidR="006A25C4" w:rsidRPr="00A20D4F" w:rsidRDefault="006A25C4" w:rsidP="006A25C4"/>
    <w:p w14:paraId="7C44CB62" w14:textId="77777777" w:rsidR="006A25C4" w:rsidRPr="00A20D4F" w:rsidRDefault="006A25C4" w:rsidP="006A25C4"/>
    <w:p w14:paraId="763B7219" w14:textId="77777777" w:rsidR="006A25C4" w:rsidRDefault="006A25C4" w:rsidP="006A25C4"/>
    <w:p w14:paraId="311BB5C1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4F52A" wp14:editId="4BDE256C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EA4A48D17624C27AB07144A4735821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61FE1F6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4F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EA4A48D17624C27AB07144A4735821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61FE1F6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18684F" w14:textId="77777777" w:rsidR="006A25C4" w:rsidRPr="00264EFB" w:rsidRDefault="006A25C4" w:rsidP="006A25C4"/>
    <w:p w14:paraId="36666535" w14:textId="77777777" w:rsidR="006A25C4" w:rsidRPr="00264EFB" w:rsidRDefault="006A25C4" w:rsidP="006A25C4"/>
    <w:p w14:paraId="1145792D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E7FEB" wp14:editId="728E327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128768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&lt;X&gt;</w:t>
                                </w:r>
                              </w:p>
                            </w:sdtContent>
                          </w:sdt>
                          <w:p w14:paraId="3DE1590E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09223160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E7FE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C128768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&lt;X&gt;</w:t>
                          </w:r>
                        </w:p>
                      </w:sdtContent>
                    </w:sdt>
                    <w:p w14:paraId="3DE1590E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09223160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465B6F" w14:textId="77777777" w:rsidR="006A25C4" w:rsidRPr="00264EFB" w:rsidRDefault="006A25C4" w:rsidP="006A25C4"/>
    <w:p w14:paraId="732E91FB" w14:textId="77777777" w:rsidR="006A25C4" w:rsidRPr="00264EFB" w:rsidRDefault="006A25C4" w:rsidP="006A25C4"/>
    <w:p w14:paraId="5CA33029" w14:textId="77777777" w:rsidR="006A25C4" w:rsidRPr="00264EFB" w:rsidRDefault="006A25C4" w:rsidP="006A25C4"/>
    <w:p w14:paraId="7B7B76F9" w14:textId="77777777" w:rsidR="006A25C4" w:rsidRPr="00264EFB" w:rsidRDefault="006A25C4" w:rsidP="006A25C4"/>
    <w:p w14:paraId="4A9025BE" w14:textId="77777777" w:rsidR="006A25C4" w:rsidRPr="00264EFB" w:rsidRDefault="006A25C4" w:rsidP="006A25C4"/>
    <w:p w14:paraId="1704CA75" w14:textId="77777777" w:rsidR="006A25C4" w:rsidRPr="00264EFB" w:rsidRDefault="006A25C4" w:rsidP="006A25C4">
      <w:r>
        <w:tab/>
      </w:r>
    </w:p>
    <w:p w14:paraId="2DD7BB94" w14:textId="77777777" w:rsidR="006A25C4" w:rsidRPr="00264EFB" w:rsidRDefault="006A25C4" w:rsidP="006A25C4"/>
    <w:p w14:paraId="4843E4C6" w14:textId="77777777" w:rsidR="006A25C4" w:rsidRPr="00264EFB" w:rsidRDefault="006A25C4" w:rsidP="006A25C4"/>
    <w:p w14:paraId="6FAC48C2" w14:textId="77777777" w:rsidR="006A25C4" w:rsidRPr="00264EFB" w:rsidRDefault="006A25C4" w:rsidP="006A25C4"/>
    <w:p w14:paraId="3F702998" w14:textId="77777777" w:rsidR="006A25C4" w:rsidRPr="00264EFB" w:rsidRDefault="006A25C4" w:rsidP="006A25C4"/>
    <w:p w14:paraId="4CF89472" w14:textId="77777777" w:rsidR="006A25C4" w:rsidRPr="00264EFB" w:rsidRDefault="006A25C4" w:rsidP="006A25C4"/>
    <w:p w14:paraId="7763A64A" w14:textId="77777777" w:rsidR="006A25C4" w:rsidRPr="00264EFB" w:rsidRDefault="006A25C4" w:rsidP="006A25C4"/>
    <w:p w14:paraId="44EF4CA9" w14:textId="77777777" w:rsidR="006A25C4" w:rsidRPr="00264EFB" w:rsidRDefault="006A25C4" w:rsidP="006A25C4"/>
    <w:p w14:paraId="2B5CB8E7" w14:textId="77777777" w:rsidR="006A25C4" w:rsidRPr="00264EFB" w:rsidRDefault="006A25C4" w:rsidP="006A25C4"/>
    <w:p w14:paraId="1F2E30AA" w14:textId="77777777" w:rsidR="006A25C4" w:rsidRPr="00264EFB" w:rsidRDefault="006A25C4" w:rsidP="006A25C4"/>
    <w:p w14:paraId="4A0DACD1" w14:textId="77777777" w:rsidR="006A25C4" w:rsidRPr="00264EFB" w:rsidRDefault="006A25C4" w:rsidP="006A25C4"/>
    <w:p w14:paraId="09ABBD93" w14:textId="77777777" w:rsidR="006A25C4" w:rsidRPr="00264EFB" w:rsidRDefault="006A25C4" w:rsidP="006A25C4"/>
    <w:p w14:paraId="1C94563E" w14:textId="77777777" w:rsidR="006A25C4" w:rsidRDefault="006A25C4" w:rsidP="006A25C4">
      <w:pPr>
        <w:tabs>
          <w:tab w:val="left" w:pos="3700"/>
        </w:tabs>
      </w:pPr>
      <w:r>
        <w:tab/>
      </w:r>
    </w:p>
    <w:p w14:paraId="01BD57F4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13"/>
          <w:footerReference w:type="first" r:id="rId14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3B043" wp14:editId="5DFDE5D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2E17DDD" w14:textId="502A94CF"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067B29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SRE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&gt;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- &lt;</w:t>
                                </w:r>
                                <w:r w:rsidR="00067B29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Software Reclame Ensino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4FA67E32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B043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2E17DDD" w14:textId="502A94CF"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067B29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SRE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067B29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Software Reclame Ensino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4FA67E32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7E3CD6F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0DD0EBFB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594CF21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77F05A3B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AC28FA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750CF99D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3613DE80" w14:textId="77777777" w:rsidTr="00EC38D2">
        <w:trPr>
          <w:trHeight w:val="284"/>
        </w:trPr>
        <w:tc>
          <w:tcPr>
            <w:tcW w:w="1550" w:type="dxa"/>
          </w:tcPr>
          <w:p w14:paraId="22F9BE0C" w14:textId="77777777" w:rsidR="006A25C4" w:rsidRPr="00AB66FD" w:rsidRDefault="006A25C4" w:rsidP="00EC38D2">
            <w:pPr>
              <w:pStyle w:val="Instruo"/>
            </w:pPr>
            <w:r w:rsidRPr="00AB66FD">
              <w:t>[dd/mm/aaaa]</w:t>
            </w:r>
          </w:p>
          <w:p w14:paraId="61FC9F3C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14:paraId="3375A893" w14:textId="77777777" w:rsidR="006A25C4" w:rsidRPr="00AB66FD" w:rsidRDefault="006A25C4" w:rsidP="00EC38D2">
            <w:pPr>
              <w:pStyle w:val="Instruo"/>
            </w:pPr>
            <w:r w:rsidRPr="00AB66FD">
              <w:t>[X.X]</w:t>
            </w:r>
          </w:p>
        </w:tc>
        <w:tc>
          <w:tcPr>
            <w:tcW w:w="4680" w:type="dxa"/>
          </w:tcPr>
          <w:p w14:paraId="43D0D8D5" w14:textId="77777777" w:rsidR="006A25C4" w:rsidRPr="00AB66FD" w:rsidRDefault="006A25C4" w:rsidP="00EC38D2">
            <w:pPr>
              <w:pStyle w:val="Instruo"/>
            </w:pPr>
            <w:r w:rsidRPr="00AB66FD">
              <w:t>[Descrever as principais alterações realizadas no documento, evidenciando as seções ou capítulos alterados]</w:t>
            </w:r>
          </w:p>
        </w:tc>
        <w:tc>
          <w:tcPr>
            <w:tcW w:w="2410" w:type="dxa"/>
          </w:tcPr>
          <w:p w14:paraId="3E1B3D85" w14:textId="77777777" w:rsidR="006A25C4" w:rsidRPr="00AB66FD" w:rsidRDefault="006A25C4" w:rsidP="00EC38D2">
            <w:pPr>
              <w:pStyle w:val="Instruo"/>
            </w:pPr>
            <w:r w:rsidRPr="00AB66FD">
              <w:t>[Nome completo do autor]</w:t>
            </w:r>
          </w:p>
        </w:tc>
      </w:tr>
      <w:tr w:rsidR="006A25C4" w14:paraId="38A76334" w14:textId="77777777" w:rsidTr="00EC38D2">
        <w:trPr>
          <w:trHeight w:val="284"/>
        </w:trPr>
        <w:tc>
          <w:tcPr>
            <w:tcW w:w="1550" w:type="dxa"/>
          </w:tcPr>
          <w:p w14:paraId="334B9D6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76E26E80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67B62EE4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5331CD8C" w14:textId="77777777" w:rsidR="006A25C4" w:rsidRDefault="006A25C4" w:rsidP="00EC38D2">
            <w:pPr>
              <w:jc w:val="left"/>
            </w:pPr>
          </w:p>
        </w:tc>
      </w:tr>
      <w:tr w:rsidR="006A25C4" w14:paraId="1AA039BE" w14:textId="77777777" w:rsidTr="00EC38D2">
        <w:trPr>
          <w:trHeight w:val="284"/>
        </w:trPr>
        <w:tc>
          <w:tcPr>
            <w:tcW w:w="1550" w:type="dxa"/>
          </w:tcPr>
          <w:p w14:paraId="08959896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E0B6C09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473C824A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775F35CF" w14:textId="77777777" w:rsidR="006A25C4" w:rsidRDefault="006A25C4" w:rsidP="00EC38D2">
            <w:pPr>
              <w:jc w:val="left"/>
            </w:pPr>
          </w:p>
        </w:tc>
      </w:tr>
    </w:tbl>
    <w:p w14:paraId="0FD3E519" w14:textId="77777777" w:rsidR="00CA1C0D" w:rsidRDefault="00CA1C0D"/>
    <w:p w14:paraId="4F08B6F7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2EA68306" w14:textId="7BDC47A0" w:rsidR="00E44EF0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51812311" w:history="1">
        <w:r w:rsidR="00E44EF0" w:rsidRPr="002640F6">
          <w:rPr>
            <w:rStyle w:val="Hyperlink"/>
          </w:rPr>
          <w:t>1. Introdução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_Toc51812311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4FD44BC" w14:textId="1AB50A06" w:rsidR="00E44EF0" w:rsidRDefault="00057CA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2" w:history="1">
        <w:r w:rsidR="00E44EF0" w:rsidRPr="002640F6">
          <w:rPr>
            <w:rStyle w:val="Hyperlink"/>
            <w:lang w:val="pt-PT"/>
          </w:rPr>
          <w:t>1.1. Resumo do Negócio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_Toc51812312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342CC0B" w14:textId="2F5BFC91" w:rsidR="00E44EF0" w:rsidRDefault="00057CA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3" w:history="1">
        <w:r w:rsidR="00E44EF0" w:rsidRPr="002640F6">
          <w:rPr>
            <w:rStyle w:val="Hyperlink"/>
            <w:lang w:val="pt-PT"/>
          </w:rPr>
          <w:t>1.2. Objetivo do Sistema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_Toc51812313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749AA37A" w14:textId="1B71F66C" w:rsidR="00E44EF0" w:rsidRDefault="00057CA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4" w:history="1">
        <w:r w:rsidR="00E44EF0" w:rsidRPr="002640F6">
          <w:rPr>
            <w:rStyle w:val="Hyperlink"/>
            <w:lang w:val="pt-PT"/>
          </w:rPr>
          <w:t>1.3. Glossário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_Toc51812314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B7E6538" w14:textId="7B753D1B" w:rsidR="00E44EF0" w:rsidRDefault="00057CA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5" w:history="1">
        <w:r w:rsidR="00E44EF0" w:rsidRPr="002640F6">
          <w:rPr>
            <w:rStyle w:val="Hyperlink"/>
          </w:rPr>
          <w:t>1.4. Referências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_Toc51812315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AFE16BE" w14:textId="6C302BDB" w:rsidR="00E44EF0" w:rsidRDefault="00057CA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6" w:history="1">
        <w:r w:rsidR="00E44EF0" w:rsidRPr="002640F6">
          <w:rPr>
            <w:rStyle w:val="Hyperlink"/>
          </w:rPr>
          <w:t>2. Problema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_Toc51812316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6</w:t>
        </w:r>
        <w:r w:rsidR="00E44EF0">
          <w:rPr>
            <w:webHidden/>
          </w:rPr>
          <w:fldChar w:fldCharType="end"/>
        </w:r>
      </w:hyperlink>
    </w:p>
    <w:p w14:paraId="30BB6B8A" w14:textId="7DDD7898" w:rsidR="00E44EF0" w:rsidRDefault="00057CA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7" w:history="1">
        <w:r w:rsidR="00E44EF0" w:rsidRPr="002640F6">
          <w:rPr>
            <w:rStyle w:val="Hyperlink"/>
            <w:lang w:val="pt-PT"/>
          </w:rPr>
          <w:t>3. Usuários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_Toc51812317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11951FE" w14:textId="06F5EDDD" w:rsidR="00E44EF0" w:rsidRDefault="00057CA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8" w:history="1">
        <w:r w:rsidR="00E44EF0" w:rsidRPr="002640F6">
          <w:rPr>
            <w:rStyle w:val="Hyperlink"/>
            <w:lang w:val="pt-PT"/>
          </w:rPr>
          <w:t>4. Restrições Impostas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_Toc51812318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636B5457" w14:textId="42D8D618" w:rsidR="00E44EF0" w:rsidRDefault="00057CA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9" w:history="1">
        <w:r w:rsidR="00E44EF0" w:rsidRPr="002640F6">
          <w:rPr>
            <w:rStyle w:val="Hyperlink"/>
            <w:lang w:val="pt-PT"/>
          </w:rPr>
          <w:t>5. Riscos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_Toc51812319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78F69FE" w14:textId="3287EE1D" w:rsidR="00E44EF0" w:rsidRDefault="00057CA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20" w:history="1">
        <w:r w:rsidR="00E44EF0" w:rsidRPr="002640F6">
          <w:rPr>
            <w:rStyle w:val="Hyperlink"/>
            <w:lang w:val="pt-PT"/>
          </w:rPr>
          <w:t>6. Requisitos de Documentação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_Toc51812320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5A13564C" w14:textId="43E20DB0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32E27E5F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5181231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3616D768" w14:textId="77777777" w:rsidR="00152A9F" w:rsidRDefault="00152A9F" w:rsidP="00152A9F">
      <w:pPr>
        <w:pStyle w:val="Ttulo2"/>
        <w:rPr>
          <w:lang w:val="pt-PT"/>
        </w:rPr>
      </w:pPr>
      <w:bookmarkStart w:id="14" w:name="_Toc51812312"/>
      <w:r>
        <w:rPr>
          <w:lang w:val="pt-PT"/>
        </w:rPr>
        <w:t>Resumo do Negócio</w:t>
      </w:r>
      <w:bookmarkEnd w:id="14"/>
    </w:p>
    <w:p w14:paraId="6E2CC43C" w14:textId="40C35141" w:rsidR="00A05CF8" w:rsidRPr="00344AD3" w:rsidRDefault="00A05CF8" w:rsidP="00AB3B30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O Sistema irá auxiliar a direção da escola e da instituição para obter feedbacks dos alunos, professores e demais funcionários</w:t>
      </w:r>
      <w:r w:rsidR="00D12B82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ali presente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, para assim, gerar um relatório com pontos e informações para que a instituição visualize onde possa investir em oportunidades de negócios, </w:t>
      </w:r>
      <w:r w:rsidR="00D12B82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visando 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melhoria</w:t>
      </w:r>
      <w:r w:rsidR="00D12B82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continua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em estruturas fisicas para o bem estar de cada um!</w:t>
      </w:r>
    </w:p>
    <w:p w14:paraId="0F8B3953" w14:textId="4DE6ED4E" w:rsidR="00E91735" w:rsidRPr="00E91735" w:rsidRDefault="00A05CF8" w:rsidP="00E91735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Cada usuário terá seu acesso </w:t>
      </w:r>
      <w:r w:rsidR="004A305D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disponivel ao acessar no local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, antes de enviar</w:t>
      </w:r>
      <w:r w:rsidR="00DD241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algum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uma observação, ele terá como opção de enviar</w:t>
      </w:r>
      <w:r w:rsidR="004A305D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se identifcando</w:t>
      </w:r>
      <w:r w:rsidR="00DD241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-se</w:t>
      </w:r>
      <w:r w:rsidR="004A305D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ou 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anonimamente, possibilitando liberdade para expressar situações que pessoalmente não falaria a instituição, podendo assim</w:t>
      </w:r>
      <w:r w:rsidR="00DD241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colocar suas opinião das </w:t>
      </w:r>
      <w:r w:rsidR="00DD241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salas de 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aulas</w:t>
      </w:r>
      <w:r w:rsidR="00DD241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do ambiente e extrutura</w:t>
      </w:r>
      <w:r w:rsidRPr="00344AD3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.</w:t>
      </w:r>
    </w:p>
    <w:p w14:paraId="6E6EE3D1" w14:textId="77777777" w:rsidR="008535C4" w:rsidRDefault="008535C4" w:rsidP="00E91735">
      <w:pPr>
        <w:pStyle w:val="Ttulo2"/>
        <w:spacing w:before="200" w:after="200" w:line="360" w:lineRule="auto"/>
        <w:rPr>
          <w:lang w:val="pt-PT"/>
        </w:rPr>
      </w:pPr>
      <w:bookmarkStart w:id="15" w:name="_Toc51812313"/>
      <w:r>
        <w:rPr>
          <w:lang w:val="pt-PT"/>
        </w:rPr>
        <w:t>Objetivo do Sistema</w:t>
      </w:r>
      <w:bookmarkEnd w:id="15"/>
    </w:p>
    <w:p w14:paraId="7E8022D6" w14:textId="40029C6E" w:rsidR="008535C4" w:rsidRDefault="00863CDF" w:rsidP="00AB3B30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Como objetivo o sistema irá atender as necessidades da instituição na questão de melhoria local, buscando bem estar </w:t>
      </w:r>
      <w:r w:rsidR="007669A3"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de cada </w:t>
      </w:r>
      <w:r w:rsid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pessoa presente na</w:t>
      </w:r>
      <w:r w:rsidR="007669A3"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instituição</w:t>
      </w:r>
      <w:r w:rsid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, possibilitando pessoas mais visuais e mais timidas e poder dar sua opinião em melhorias da instituição</w:t>
      </w:r>
      <w:r w:rsidR="007669A3"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.</w:t>
      </w:r>
      <w:r w:rsidR="00AB3B30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 w:rsidR="00123AA2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 w:rsidR="007669A3"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  <w:r w:rsidRPr="00DA7AF5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 </w:t>
      </w:r>
    </w:p>
    <w:p w14:paraId="3F3807B8" w14:textId="13EB3A11" w:rsidR="00AB3B30" w:rsidRDefault="00CB291E" w:rsidP="00AB3B30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CB291E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O sistema mostrará informaçãoes e resultado de um levantamento de pesquisa mensal, mostrando através de uma relatório a necessidade e a possibilidade de melhoria dentro da instituição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. Ele será desenvolvido em dois ambientes:</w:t>
      </w:r>
    </w:p>
    <w:p w14:paraId="5631CDB6" w14:textId="7B29FFF8" w:rsidR="00CB291E" w:rsidRDefault="00CB291E" w:rsidP="00AB3B30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Uusário simples: São as pessoas que poderão acessar disponibilizando suas idéias e opiniões diante de uma interface simples para os diversos tipos de usuários.</w:t>
      </w:r>
    </w:p>
    <w:p w14:paraId="154DD0E5" w14:textId="1AF78E4B" w:rsidR="00CB291E" w:rsidRDefault="00CB291E" w:rsidP="00AB3B30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Ambiente Servidor: Será um servidor recebendo todos as informações e salvando em um banco de dados onde mensalmente será gerado um relatório podendo ser acessado por um administrador cadastrado no sistema, onde o mesmo é vinculado a instituição para analisar o relatório e podendo assim identificar o que é do alcance da instituição atender a opiniões de cada usuário. Caso o administrador identifique </w:t>
      </w:r>
      <w:r w:rsidR="0081799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informação que não esta no alcance da instituição e também identificar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opiniões falsas ou de intensões maliciosas o mesmo poderá deletar aquela informação.</w:t>
      </w:r>
      <w:r w:rsidR="0081799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</w:t>
      </w:r>
    </w:p>
    <w:p w14:paraId="14C571DE" w14:textId="0E021E3A" w:rsidR="00B8437F" w:rsidRDefault="00817996" w:rsidP="00B8437F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As informações naõ deletadas ficarão salvas até que a instituição realize a atividade daquela opinião assim podendo deletar</w:t>
      </w:r>
      <w:r w:rsidR="00C602A2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posteriormente.</w:t>
      </w:r>
    </w:p>
    <w:p w14:paraId="024E4FB8" w14:textId="77777777" w:rsidR="00B8437F" w:rsidRDefault="00B8437F">
      <w:pPr>
        <w:jc w:val="left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br w:type="page"/>
      </w:r>
    </w:p>
    <w:p w14:paraId="75AE0A84" w14:textId="625C38A7" w:rsidR="00152A9F" w:rsidRDefault="00152A9F" w:rsidP="00152A9F">
      <w:pPr>
        <w:pStyle w:val="Ttulo2"/>
        <w:rPr>
          <w:lang w:val="pt-PT"/>
        </w:rPr>
      </w:pPr>
      <w:bookmarkStart w:id="16" w:name="_Toc51812314"/>
      <w:r>
        <w:rPr>
          <w:lang w:val="pt-PT"/>
        </w:rPr>
        <w:lastRenderedPageBreak/>
        <w:t>Glossário</w:t>
      </w:r>
      <w:bookmarkEnd w:id="16"/>
    </w:p>
    <w:p w14:paraId="30D664FD" w14:textId="7F06571D" w:rsidR="00152A9F" w:rsidRPr="00B13386" w:rsidRDefault="009C19C5" w:rsidP="00B13386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  <w:lang w:val="pt-PT"/>
        </w:rPr>
        <w:t xml:space="preserve">FeedBack: </w:t>
      </w:r>
      <w:r w:rsidR="00141CE0" w:rsidRPr="00B13386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Recurso considerado importante, pois com ele temos resposta de um determinado assunto seja pessoal ou trabalho.</w:t>
      </w:r>
    </w:p>
    <w:p w14:paraId="1105EE89" w14:textId="77777777" w:rsidR="00B13386" w:rsidRPr="00B13386" w:rsidRDefault="00B13386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Intituição: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são estruturas ou mecanismos de ordem social, que regulam o comportamento de um conjunto de indivíduos</w:t>
      </w:r>
    </w:p>
    <w:p w14:paraId="1798AC9F" w14:textId="1B4A6B5F" w:rsidR="00B05A6D" w:rsidRPr="00B13386" w:rsidRDefault="00B05A6D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Sistema: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Conjunto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de partes unidades e que se integram entre si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para um objetivo comum</w:t>
      </w:r>
    </w:p>
    <w:p w14:paraId="1A55A54D" w14:textId="77777777" w:rsidR="0091283D" w:rsidRPr="0091283D" w:rsidRDefault="0091283D" w:rsidP="0091283D">
      <w:pPr>
        <w:rPr>
          <w:lang w:val="pt-PT"/>
        </w:rPr>
      </w:pPr>
    </w:p>
    <w:bookmarkStart w:id="17" w:name="_Toc51812315" w:displacedByCustomXml="next"/>
    <w:sdt>
      <w:sdtPr>
        <w:rPr>
          <w:rFonts w:cs="Arial"/>
          <w:b w:val="0"/>
          <w:color w:val="000000"/>
          <w:sz w:val="20"/>
          <w:lang w:eastAsia="pt-BR"/>
        </w:rPr>
        <w:id w:val="1769893502"/>
        <w:docPartObj>
          <w:docPartGallery w:val="Bibliographies"/>
          <w:docPartUnique/>
        </w:docPartObj>
      </w:sdtPr>
      <w:sdtEndPr/>
      <w:sdtContent>
        <w:p w14:paraId="7CE14452" w14:textId="0E3224EF" w:rsidR="00AE6CB8" w:rsidRDefault="00AE6CB8" w:rsidP="00AE6CB8">
          <w:pPr>
            <w:pStyle w:val="Ttulo2"/>
          </w:pPr>
          <w:r>
            <w:t>Referências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6ABD74DF" w14:textId="77777777" w:rsidR="00E44EF0" w:rsidRDefault="00AE6CB8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44EF0">
                <w:rPr>
                  <w:noProof/>
                </w:rPr>
                <w:t xml:space="preserve">ScrumHalf. (s.d.). </w:t>
              </w:r>
              <w:r w:rsidR="00E44EF0">
                <w:rPr>
                  <w:i/>
                  <w:iCs/>
                  <w:noProof/>
                </w:rPr>
                <w:t>ScrumHalf</w:t>
              </w:r>
              <w:r w:rsidR="00E44EF0">
                <w:rPr>
                  <w:noProof/>
                </w:rPr>
                <w:t>. Fonte: Universidade Scrum: https://myscrumhalf.com/</w:t>
              </w:r>
            </w:p>
            <w:p w14:paraId="0139834E" w14:textId="77777777" w:rsidR="00E44EF0" w:rsidRDefault="00E44EF0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</w:rPr>
              </w:pPr>
              <w:r>
                <w:rPr>
                  <w:noProof/>
                </w:rPr>
                <w:t xml:space="preserve">SpinOff. (2020). </w:t>
              </w:r>
              <w:r>
                <w:rPr>
                  <w:i/>
                  <w:iCs/>
                  <w:noProof/>
                </w:rPr>
                <w:t>SpinOff</w:t>
              </w:r>
              <w:r>
                <w:rPr>
                  <w:noProof/>
                </w:rPr>
                <w:t>. Fonte: Iniciação: http://svn.slt.ifsp.edu.br/SpinOff/</w:t>
              </w:r>
            </w:p>
            <w:p w14:paraId="6906F1ED" w14:textId="2195E2FF" w:rsidR="00AE6CB8" w:rsidRDefault="00AE6CB8" w:rsidP="00E44EF0">
              <w:pPr>
                <w:spacing w:after="120" w:line="360" w:lineRule="auto"/>
                <w:ind w:firstLine="709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B3423A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5"/>
          <w:footerReference w:type="first" r:id="rId16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65D27E9A" w14:textId="68DE84D9" w:rsidR="006C20A4" w:rsidRPr="006C20A4" w:rsidRDefault="00E14F8E" w:rsidP="0013457E">
      <w:pPr>
        <w:pStyle w:val="Ttulo1"/>
      </w:pPr>
      <w:bookmarkStart w:id="18" w:name="_Toc51812316"/>
      <w:r>
        <w:lastRenderedPageBreak/>
        <w:t>Problema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65"/>
        <w:gridCol w:w="2043"/>
        <w:gridCol w:w="3999"/>
        <w:gridCol w:w="5521"/>
      </w:tblGrid>
      <w:tr w:rsidR="005C11B0" w:rsidRPr="0091283D" w14:paraId="3F40D128" w14:textId="77777777" w:rsidTr="00176626">
        <w:tc>
          <w:tcPr>
            <w:tcW w:w="3595" w:type="dxa"/>
            <w:shd w:val="pct5" w:color="auto" w:fill="auto"/>
          </w:tcPr>
          <w:p w14:paraId="720B98FF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1929" w:type="dxa"/>
            <w:shd w:val="pct5" w:color="auto" w:fill="auto"/>
          </w:tcPr>
          <w:p w14:paraId="41F968C5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4028" w:type="dxa"/>
            <w:shd w:val="pct5" w:color="auto" w:fill="auto"/>
          </w:tcPr>
          <w:p w14:paraId="18352A68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76" w:type="dxa"/>
            <w:shd w:val="pct5" w:color="auto" w:fill="auto"/>
          </w:tcPr>
          <w:p w14:paraId="4AA88D48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0724D8" w14:paraId="39E0773E" w14:textId="77777777" w:rsidTr="00176626">
        <w:tc>
          <w:tcPr>
            <w:tcW w:w="3595" w:type="dxa"/>
          </w:tcPr>
          <w:p w14:paraId="2C35C653" w14:textId="42699BD4" w:rsidR="00561E42" w:rsidRPr="00561E42" w:rsidRDefault="00820F71" w:rsidP="00561E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561E42" w:rsidRPr="00561E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Envolvidos com a instituição podem encontrar dificuldades ao fazer com que suas sugestões cheguem aos níveis superiores</w:t>
            </w:r>
          </w:p>
          <w:p w14:paraId="7D19BA77" w14:textId="6F5BEDAF" w:rsidR="0013457E" w:rsidRDefault="0013457E" w:rsidP="00480DDC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  <w:p w14:paraId="4D4E6794" w14:textId="41949B61" w:rsidR="00184C3A" w:rsidRPr="0027674C" w:rsidRDefault="00304B39" w:rsidP="00480DDC">
            <w:pPr>
              <w:pStyle w:val="Instruo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29" w:type="dxa"/>
          </w:tcPr>
          <w:p w14:paraId="1C9E14BE" w14:textId="2B43D01D" w:rsidR="0006541F" w:rsidRPr="0027674C" w:rsidRDefault="00001ACB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Alunos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778E7212" w14:textId="5CB33003" w:rsidR="0006541F" w:rsidRPr="0027674C" w:rsidRDefault="005C11B0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Colaboradore</w:t>
            </w:r>
            <w:r w:rsidR="00480DDC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2EBB0D75" w14:textId="2E9CEEB6" w:rsidR="00184C3A" w:rsidRDefault="00001ACB" w:rsidP="0006541F">
            <w:pPr>
              <w:pStyle w:val="Instruo"/>
              <w:numPr>
                <w:ilvl w:val="0"/>
                <w:numId w:val="10"/>
              </w:num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Diretor.</w:t>
            </w:r>
          </w:p>
        </w:tc>
        <w:tc>
          <w:tcPr>
            <w:tcW w:w="4028" w:type="dxa"/>
          </w:tcPr>
          <w:p w14:paraId="3C182E44" w14:textId="77777777" w:rsidR="003943E6" w:rsidRPr="003943E6" w:rsidRDefault="003943E6" w:rsidP="003943E6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000000" w:themeColor="text1"/>
              </w:rPr>
            </w:pPr>
            <w:r w:rsidRPr="003943E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Insatisfação dos envolvidos com a instituição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508AF291" w14:textId="6B812BBD" w:rsidR="003943E6" w:rsidRPr="00716792" w:rsidRDefault="003943E6" w:rsidP="00892955">
            <w:pPr>
              <w:pStyle w:val="Instruo"/>
              <w:ind w:left="360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  <w:p w14:paraId="3C4CC417" w14:textId="02F410CD" w:rsidR="00184C3A" w:rsidRPr="003943E6" w:rsidRDefault="00716792" w:rsidP="003943E6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000000" w:themeColor="text1"/>
              </w:rPr>
            </w:pP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Rachaduras na infraestrutura base da </w:t>
            </w:r>
            <w:r w:rsidR="00D12D7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instituição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pode</w:t>
            </w:r>
            <w:r w:rsidR="0017662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m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comprometer o </w:t>
            </w:r>
            <w:r w:rsidR="00D8749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seu 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funcionamento.</w:t>
            </w:r>
          </w:p>
        </w:tc>
        <w:tc>
          <w:tcPr>
            <w:tcW w:w="5576" w:type="dxa"/>
          </w:tcPr>
          <w:p w14:paraId="6C59DB89" w14:textId="22BBB35D" w:rsidR="00480DDC" w:rsidRDefault="007E352F" w:rsidP="001B3F5B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Eu como colaborador quero poder opinar e dar sugest</w:t>
            </w:r>
            <w:r w:rsidR="006F283B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ões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de melhoria para a instituição</w:t>
            </w:r>
            <w:r w:rsidR="008E6E2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, de modo que </w:t>
            </w:r>
            <w:r w:rsidR="0086313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 empresa possa evoluir e aumentar sua produtividade</w:t>
            </w:r>
            <w:r w:rsidR="001B3F5B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69B40C9C" w14:textId="3B54BA54" w:rsidR="001B3F5B" w:rsidRPr="001B3F5B" w:rsidRDefault="001B3F5B" w:rsidP="001B3F5B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4CE684D7" w14:textId="51AC1756" w:rsidR="00184C3A" w:rsidRDefault="001B3F5B" w:rsidP="00DD33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1B3F5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Como </w:t>
            </w:r>
            <w:r w:rsidR="00DD33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Gestor gostaria de entender os problemas e as dificuldades que os colaboradores enfrentam de modo que eu possa </w:t>
            </w:r>
            <w:r w:rsidR="00A737D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solucionar os possíveis problemas e tomar as devidas decisões</w:t>
            </w:r>
            <w:r w:rsidR="00DD33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4E47F720" w14:textId="2C301D73" w:rsidR="00DD3342" w:rsidRPr="001B3F5B" w:rsidRDefault="00DD3342" w:rsidP="00DD33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  <w:tr w:rsidR="000724D8" w14:paraId="3AB4F7AA" w14:textId="77777777" w:rsidTr="00176626">
        <w:tc>
          <w:tcPr>
            <w:tcW w:w="3595" w:type="dxa"/>
          </w:tcPr>
          <w:p w14:paraId="734B5F96" w14:textId="77777777" w:rsidR="001934D1" w:rsidRDefault="001934D1" w:rsidP="001934D1">
            <w:pPr>
              <w:pStyle w:val="Instruo"/>
            </w:pPr>
          </w:p>
          <w:p w14:paraId="01D59E7D" w14:textId="30982D7B" w:rsidR="001934D1" w:rsidRPr="00561E42" w:rsidRDefault="001934D1" w:rsidP="001934D1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 Equipe de manutenção organizam suas tarefas manualmente.</w:t>
            </w:r>
          </w:p>
          <w:p w14:paraId="2D9EE412" w14:textId="77777777" w:rsidR="001934D1" w:rsidRDefault="001934D1" w:rsidP="001934D1"/>
          <w:p w14:paraId="43A053A4" w14:textId="77777777" w:rsidR="001934D1" w:rsidRPr="0095017F" w:rsidRDefault="001934D1" w:rsidP="001934D1"/>
        </w:tc>
        <w:tc>
          <w:tcPr>
            <w:tcW w:w="1929" w:type="dxa"/>
          </w:tcPr>
          <w:p w14:paraId="01C3FCAA" w14:textId="1F1009BA" w:rsidR="00F90788" w:rsidRDefault="001934D1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5C11B0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Colaboradores</w:t>
            </w:r>
            <w:r w:rsidR="00F90788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4551FA37" w14:textId="4A6A2659" w:rsidR="00DA0E95" w:rsidRPr="00DA0E95" w:rsidRDefault="00DA0E95" w:rsidP="00DA0E9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DA0E9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 Financeiro.</w:t>
            </w:r>
          </w:p>
          <w:p w14:paraId="78B590E4" w14:textId="56C0A4B4" w:rsidR="001934D1" w:rsidRPr="001934D1" w:rsidRDefault="001934D1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028" w:type="dxa"/>
          </w:tcPr>
          <w:p w14:paraId="20E8EB7F" w14:textId="77777777" w:rsidR="00A36938" w:rsidRDefault="001934D1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A3693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Ineficiência das partes interessadas.</w:t>
            </w:r>
          </w:p>
          <w:p w14:paraId="6CABE52D" w14:textId="11A1E55D" w:rsidR="001934D1" w:rsidRDefault="00A36938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2. </w:t>
            </w:r>
            <w:r w:rsidR="001934D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Perda de informações</w:t>
            </w:r>
            <w:r w:rsidR="009C59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relevantes</w:t>
            </w:r>
            <w:r w:rsidR="001934D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52D08EB3" w14:textId="77777777" w:rsidR="00A36938" w:rsidRDefault="00A36938" w:rsidP="00A36938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t xml:space="preserve">3. </w:t>
            </w:r>
            <w:r w:rsidR="007D7234">
              <w:t>Ocorrência de d</w:t>
            </w:r>
            <w:r w:rsidRPr="00A3693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anos</w:t>
            </w:r>
            <w:r w:rsidR="007D723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evitáveis</w:t>
            </w:r>
            <w:r w:rsidR="003C124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6884849E" w14:textId="5CD7F4CF" w:rsidR="003C1249" w:rsidRPr="00A36938" w:rsidRDefault="003C1249" w:rsidP="00A36938">
            <w:r>
              <w:t>4. Maiores custos de manutenção.</w:t>
            </w:r>
          </w:p>
        </w:tc>
        <w:tc>
          <w:tcPr>
            <w:tcW w:w="5576" w:type="dxa"/>
          </w:tcPr>
          <w:p w14:paraId="69C69973" w14:textId="0338AC5B" w:rsidR="00F90788" w:rsidRDefault="00F90788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Eu como </w:t>
            </w:r>
            <w:r w:rsidR="00A71F1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quero poder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organizar as informações sistematicamente </w:t>
            </w:r>
            <w:r w:rsidR="0058653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de modo que não haja 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risco</w:t>
            </w:r>
            <w:r w:rsidR="0058653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s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de perdas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3EE0A31A" w14:textId="050677BC" w:rsidR="001934D1" w:rsidRDefault="001934D1" w:rsidP="001934D1">
            <w:pPr>
              <w:pStyle w:val="Instruo"/>
              <w:rPr>
                <w:i w:val="0"/>
                <w:iCs/>
                <w:lang w:val="pt-PT"/>
              </w:rPr>
            </w:pPr>
          </w:p>
          <w:p w14:paraId="642C226A" w14:textId="77777777" w:rsidR="00E472FC" w:rsidRPr="00E472FC" w:rsidRDefault="00E472FC" w:rsidP="00E472FC">
            <w:pPr>
              <w:rPr>
                <w:lang w:val="pt-PT"/>
              </w:rPr>
            </w:pPr>
          </w:p>
          <w:p w14:paraId="4ADDE008" w14:textId="77777777" w:rsidR="001934D1" w:rsidRDefault="001934D1" w:rsidP="001934D1">
            <w:pPr>
              <w:rPr>
                <w:lang w:val="pt-PT"/>
              </w:rPr>
            </w:pPr>
          </w:p>
          <w:p w14:paraId="3CE8669A" w14:textId="77777777" w:rsidR="001934D1" w:rsidRPr="00D77A69" w:rsidRDefault="001934D1" w:rsidP="001934D1">
            <w:pPr>
              <w:rPr>
                <w:lang w:val="pt-PT"/>
              </w:rPr>
            </w:pPr>
          </w:p>
        </w:tc>
      </w:tr>
    </w:tbl>
    <w:p w14:paraId="4B8E06CE" w14:textId="77777777" w:rsidR="00D77A69" w:rsidRDefault="00D77A69" w:rsidP="00D77A69">
      <w:pPr>
        <w:rPr>
          <w:lang w:val="pt-PT"/>
        </w:rPr>
      </w:pPr>
    </w:p>
    <w:p w14:paraId="22A7E2B5" w14:textId="77777777" w:rsidR="00DA2E88" w:rsidRDefault="00DA2E88" w:rsidP="00D77A69">
      <w:pPr>
        <w:rPr>
          <w:lang w:val="pt-PT"/>
        </w:rPr>
      </w:pPr>
    </w:p>
    <w:p w14:paraId="1DB0F360" w14:textId="77777777" w:rsidR="00DA2E88" w:rsidRPr="0091283D" w:rsidRDefault="00DA2E88" w:rsidP="00DA2E88">
      <w:pPr>
        <w:rPr>
          <w:lang w:val="pt-PT"/>
        </w:rPr>
      </w:pPr>
    </w:p>
    <w:p w14:paraId="2875778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7"/>
          <w:footerReference w:type="first" r:id="rId18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3D764A3C" w14:textId="77777777" w:rsidR="00DA2E88" w:rsidRDefault="00DA2E88" w:rsidP="00D77A69">
      <w:pPr>
        <w:rPr>
          <w:lang w:val="pt-PT"/>
        </w:rPr>
      </w:pPr>
    </w:p>
    <w:p w14:paraId="7E0AA660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51812317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2020"/>
        <w:gridCol w:w="6278"/>
      </w:tblGrid>
      <w:tr w:rsidR="00D5641A" w:rsidRPr="0091283D" w14:paraId="6C7785B3" w14:textId="77777777" w:rsidTr="00DA2E88">
        <w:tc>
          <w:tcPr>
            <w:tcW w:w="0" w:type="auto"/>
            <w:shd w:val="pct5" w:color="auto" w:fill="auto"/>
          </w:tcPr>
          <w:p w14:paraId="799DB51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323A5708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03298F9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4A697A" w14:paraId="7598F2CE" w14:textId="77777777" w:rsidTr="00DA2E88">
        <w:tc>
          <w:tcPr>
            <w:tcW w:w="0" w:type="auto"/>
          </w:tcPr>
          <w:p w14:paraId="12BF5965" w14:textId="183CDB18" w:rsidR="0091283D" w:rsidRDefault="001065EE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Juliana Peixoto</w:t>
            </w:r>
          </w:p>
        </w:tc>
        <w:tc>
          <w:tcPr>
            <w:tcW w:w="0" w:type="auto"/>
          </w:tcPr>
          <w:p w14:paraId="788AD25E" w14:textId="1142E856" w:rsidR="0091283D" w:rsidRDefault="001065EE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Gestor de alto nível</w:t>
            </w:r>
          </w:p>
        </w:tc>
        <w:tc>
          <w:tcPr>
            <w:tcW w:w="0" w:type="auto"/>
          </w:tcPr>
          <w:p w14:paraId="00B567EC" w14:textId="0F0D7E43" w:rsidR="0091283D" w:rsidRPr="00B016F6" w:rsidRDefault="00B016F6" w:rsidP="00523697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Gerenciar </w:t>
            </w:r>
            <w:r w:rsidR="008A309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os levantamentos e feedbacks,</w:t>
            </w:r>
            <w:r w:rsidR="004A697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obtendo</w:t>
            </w:r>
            <w:r w:rsidR="008A309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A697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maior relacionamento com os envolvidos.</w:t>
            </w:r>
          </w:p>
          <w:p w14:paraId="7C481D4C" w14:textId="7CE03A4B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  <w:tr w:rsidR="004A697A" w14:paraId="2F4B5C20" w14:textId="77777777" w:rsidTr="00DA2E88">
        <w:tc>
          <w:tcPr>
            <w:tcW w:w="0" w:type="auto"/>
          </w:tcPr>
          <w:p w14:paraId="07A7AEF8" w14:textId="0ABBB5C6" w:rsidR="0091283D" w:rsidRPr="00D5641A" w:rsidRDefault="00D5641A" w:rsidP="00523697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Nathan  Soares</w:t>
            </w:r>
          </w:p>
        </w:tc>
        <w:tc>
          <w:tcPr>
            <w:tcW w:w="0" w:type="auto"/>
          </w:tcPr>
          <w:p w14:paraId="46F00363" w14:textId="2B51DB5E" w:rsidR="0091283D" w:rsidRDefault="0091283D" w:rsidP="00523697">
            <w:pPr>
              <w:pStyle w:val="Instruo"/>
              <w:rPr>
                <w:lang w:val="pt-PT"/>
              </w:rPr>
            </w:pPr>
            <w:r w:rsidRPr="0026516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Funcionária</w:t>
            </w:r>
          </w:p>
        </w:tc>
        <w:tc>
          <w:tcPr>
            <w:tcW w:w="0" w:type="auto"/>
          </w:tcPr>
          <w:p w14:paraId="00BEB5A6" w14:textId="427814DC" w:rsidR="0091283D" w:rsidRDefault="00921B14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Cuidar da infraestrutura</w:t>
            </w:r>
            <w:r w:rsidR="0091283D" w:rsidRPr="00AD55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72084D2" w14:textId="77777777" w:rsidR="0037618A" w:rsidRDefault="0037618A" w:rsidP="0037618A">
      <w:pPr>
        <w:rPr>
          <w:lang w:val="pt-PT"/>
        </w:rPr>
      </w:pPr>
    </w:p>
    <w:p w14:paraId="35946466" w14:textId="77777777" w:rsidR="00CA1C0D" w:rsidRDefault="00E14F8E">
      <w:pPr>
        <w:pStyle w:val="Ttulo1"/>
        <w:rPr>
          <w:lang w:val="pt-PT"/>
        </w:rPr>
      </w:pPr>
      <w:bookmarkStart w:id="20" w:name="_Toc51812318"/>
      <w:r>
        <w:rPr>
          <w:lang w:val="pt-PT"/>
        </w:rPr>
        <w:t>Restrições Impostas</w:t>
      </w:r>
      <w:bookmarkEnd w:id="20"/>
    </w:p>
    <w:p w14:paraId="6CF3A16C" w14:textId="180FA92B" w:rsidR="001B18EF" w:rsidRPr="00992EEB" w:rsidRDefault="00BD515B" w:rsidP="00992EEB">
      <w:pPr>
        <w:pStyle w:val="PargrafodaLista"/>
        <w:numPr>
          <w:ilvl w:val="0"/>
          <w:numId w:val="11"/>
        </w:numPr>
        <w:spacing w:after="120" w:line="360" w:lineRule="auto"/>
        <w:ind w:left="1021"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992EEB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Usar a linguagem programação C#</w:t>
      </w:r>
      <w:r w:rsidR="001B18EF" w:rsidRPr="00992EEB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(Visual Studio).</w:t>
      </w:r>
    </w:p>
    <w:p w14:paraId="152CE6B1" w14:textId="77777777" w:rsidR="00992EEB" w:rsidRDefault="007120B0" w:rsidP="00992EEB">
      <w:pPr>
        <w:pStyle w:val="PargrafodaLista"/>
        <w:numPr>
          <w:ilvl w:val="0"/>
          <w:numId w:val="11"/>
        </w:numPr>
        <w:spacing w:after="120" w:line="360" w:lineRule="auto"/>
        <w:ind w:left="1021"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992EEB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Rodar Sistema Operacional Windows.</w:t>
      </w:r>
    </w:p>
    <w:p w14:paraId="497177ED" w14:textId="61084431" w:rsidR="003F566A" w:rsidRPr="00992EEB" w:rsidRDefault="00C30B4B" w:rsidP="00992EEB">
      <w:pPr>
        <w:pStyle w:val="PargrafodaLista"/>
        <w:numPr>
          <w:ilvl w:val="0"/>
          <w:numId w:val="11"/>
        </w:numPr>
        <w:spacing w:after="120" w:line="360" w:lineRule="auto"/>
        <w:ind w:left="1021"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992EEB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Ser entregue até Dezembro/2020</w:t>
      </w:r>
      <w:r w:rsidR="00992EEB" w:rsidRPr="00992EEB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.</w:t>
      </w:r>
    </w:p>
    <w:p w14:paraId="209332DA" w14:textId="2DE158AD" w:rsidR="00BD4D84" w:rsidRPr="00ED37D9" w:rsidRDefault="00992EEB" w:rsidP="00ED37D9">
      <w:pPr>
        <w:pStyle w:val="PargrafodaLista"/>
        <w:numPr>
          <w:ilvl w:val="0"/>
          <w:numId w:val="11"/>
        </w:numPr>
        <w:spacing w:after="120" w:line="360" w:lineRule="auto"/>
        <w:ind w:left="1021"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Deve haver tips tags</w:t>
      </w:r>
      <w:r w:rsidR="00ED37D9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para auxiliar o usuário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.</w:t>
      </w:r>
    </w:p>
    <w:p w14:paraId="6D647472" w14:textId="77777777" w:rsidR="007B7D37" w:rsidRDefault="007B7D37" w:rsidP="007B7D37">
      <w:pPr>
        <w:pStyle w:val="Ttulo1"/>
        <w:rPr>
          <w:lang w:val="pt-PT"/>
        </w:rPr>
      </w:pPr>
      <w:bookmarkStart w:id="21" w:name="_Toc51812319"/>
      <w:r>
        <w:rPr>
          <w:lang w:val="pt-PT"/>
        </w:rPr>
        <w:t>Riscos</w:t>
      </w:r>
      <w:bookmarkEnd w:id="21"/>
    </w:p>
    <w:p w14:paraId="2947137C" w14:textId="588A3742" w:rsidR="00D43B33" w:rsidRDefault="00D43B33" w:rsidP="007B7D37">
      <w:pPr>
        <w:pStyle w:val="Instruo"/>
        <w:rPr>
          <w:lang w:val="pt-PT"/>
        </w:rPr>
      </w:pPr>
      <w:r w:rsidRPr="00D43B33">
        <w:rPr>
          <w:lang w:val="pt-PT"/>
        </w:rPr>
        <w:t>o prazo. Será que vai dar tempo de entregar tudo? Risco: vocês entendem  de tudo sobre o domínio do sistema? O usuário estará disponível o tempo todo para passar esse conhecimento?</w:t>
      </w:r>
    </w:p>
    <w:p w14:paraId="4976D537" w14:textId="77777777" w:rsidR="00D43B33" w:rsidRPr="00D43B33" w:rsidRDefault="00D43B33" w:rsidP="00D43B33">
      <w:pPr>
        <w:rPr>
          <w:lang w:val="pt-PT"/>
        </w:rPr>
      </w:pPr>
    </w:p>
    <w:p w14:paraId="41D4260F" w14:textId="4005602A" w:rsidR="007B7D37" w:rsidRDefault="007B7D37" w:rsidP="007B7D37">
      <w:pPr>
        <w:pStyle w:val="Instruo"/>
        <w:rPr>
          <w:lang w:val="pt-PT"/>
        </w:rPr>
      </w:pPr>
      <w:r>
        <w:rPr>
          <w:lang w:val="pt-PT"/>
        </w:rPr>
        <w:t>[Descreva os riscos envolvidos no desenvolvimento do sistema. Ex.:</w:t>
      </w:r>
    </w:p>
    <w:p w14:paraId="02C4F5FA" w14:textId="77777777"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Indisponibilidad</w:t>
      </w:r>
      <w:r w:rsidR="00E40350">
        <w:rPr>
          <w:lang w:val="pt-PT"/>
        </w:rPr>
        <w:t>e dos usuários tanto para fornecimento quanto para validação dos requisitos;</w:t>
      </w:r>
    </w:p>
    <w:p w14:paraId="591D3A35" w14:textId="77777777" w:rsidR="007B7D37" w:rsidRPr="00E40350" w:rsidRDefault="00E40350" w:rsidP="00A67195">
      <w:pPr>
        <w:pStyle w:val="Instruo"/>
        <w:numPr>
          <w:ilvl w:val="0"/>
          <w:numId w:val="7"/>
        </w:numPr>
        <w:rPr>
          <w:lang w:val="pt-PT"/>
        </w:rPr>
      </w:pPr>
      <w:r w:rsidRPr="00E40350">
        <w:rPr>
          <w:lang w:val="pt-PT"/>
        </w:rPr>
        <w:t>Cumprimento de prazo dada a complexidade e tempo para o desenvolvimento do sistema.</w:t>
      </w:r>
    </w:p>
    <w:p w14:paraId="514EDA8C" w14:textId="77777777"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Etc.]</w:t>
      </w:r>
    </w:p>
    <w:p w14:paraId="59230ECA" w14:textId="77777777" w:rsidR="00CA1C0D" w:rsidRDefault="00E14F8E">
      <w:pPr>
        <w:pStyle w:val="Ttulo1"/>
        <w:rPr>
          <w:lang w:val="pt-PT"/>
        </w:rPr>
      </w:pPr>
      <w:bookmarkStart w:id="22" w:name="_Toc51812320"/>
      <w:r>
        <w:rPr>
          <w:lang w:val="pt-PT"/>
        </w:rPr>
        <w:t>Requisitos de Documentação</w:t>
      </w:r>
      <w:bookmarkEnd w:id="22"/>
    </w:p>
    <w:p w14:paraId="69FD457F" w14:textId="713F137A" w:rsidR="00206279" w:rsidRDefault="00206279">
      <w:pPr>
        <w:pStyle w:val="Instruo"/>
        <w:rPr>
          <w:lang w:val="pt-PT"/>
        </w:rPr>
      </w:pPr>
      <w:r w:rsidRPr="00206279">
        <w:rPr>
          <w:lang w:val="pt-PT"/>
        </w:rPr>
        <w:t>O item 6, vocês irão completando a medida que vão fazendo. Listem os documentos do projeto</w:t>
      </w:r>
    </w:p>
    <w:p w14:paraId="1BDB1FA4" w14:textId="77777777" w:rsidR="00206279" w:rsidRPr="00206279" w:rsidRDefault="00206279" w:rsidP="00206279">
      <w:pPr>
        <w:rPr>
          <w:lang w:val="pt-PT"/>
        </w:rPr>
      </w:pPr>
    </w:p>
    <w:p w14:paraId="30FB44BC" w14:textId="785B84A9" w:rsidR="00BD4D84" w:rsidRDefault="00E14F8E">
      <w:pPr>
        <w:pStyle w:val="Instruo"/>
        <w:rPr>
          <w:lang w:val="pt-PT"/>
        </w:rPr>
      </w:pPr>
      <w:r>
        <w:rPr>
          <w:lang w:val="pt-PT"/>
        </w:rPr>
        <w:t>[Esta seção descreve a documentação que deverá ser desenvolvida para suportar a implantação bem-sucedida de aplicativos.</w:t>
      </w:r>
      <w:r w:rsidR="00BD4D84">
        <w:rPr>
          <w:lang w:val="pt-PT"/>
        </w:rPr>
        <w:t xml:space="preserve"> Ex.:</w:t>
      </w:r>
    </w:p>
    <w:p w14:paraId="3288A29C" w14:textId="77777777" w:rsidR="00BD4D84" w:rsidRDefault="00BD4D84">
      <w:pPr>
        <w:pStyle w:val="Instruo"/>
        <w:rPr>
          <w:lang w:val="pt-PT"/>
        </w:rPr>
      </w:pPr>
    </w:p>
    <w:p w14:paraId="3ED30AFF" w14:textId="77777777"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do usuário;</w:t>
      </w:r>
    </w:p>
    <w:p w14:paraId="4159A7B0" w14:textId="77777777"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de instalação;</w:t>
      </w:r>
    </w:p>
    <w:p w14:paraId="2782D69E" w14:textId="77777777" w:rsidR="00CA1C0D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sectPr w:rsidR="00CA1C0D" w:rsidSect="00DA2E88">
      <w:headerReference w:type="default" r:id="rId19"/>
      <w:footerReference w:type="default" r:id="rId2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59564" w14:textId="77777777" w:rsidR="008F03C3" w:rsidRDefault="008F03C3">
      <w:r>
        <w:separator/>
      </w:r>
    </w:p>
  </w:endnote>
  <w:endnote w:type="continuationSeparator" w:id="0">
    <w:p w14:paraId="49BC209F" w14:textId="77777777" w:rsidR="008F03C3" w:rsidRDefault="008F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827D1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5E47563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FC405D" w14:textId="77777777"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2C3DF58C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01B374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C4E60CD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57CA2">
            <w:fldChar w:fldCharType="begin"/>
          </w:r>
          <w:r w:rsidR="00057CA2">
            <w:instrText xml:space="preserve"> NUMPAGES </w:instrText>
          </w:r>
          <w:r w:rsidR="00057CA2">
            <w:fldChar w:fldCharType="separate"/>
          </w:r>
          <w:r>
            <w:rPr>
              <w:noProof/>
            </w:rPr>
            <w:t>3</w:t>
          </w:r>
          <w:r w:rsidR="00057CA2">
            <w:rPr>
              <w:noProof/>
            </w:rPr>
            <w:fldChar w:fldCharType="end"/>
          </w:r>
        </w:p>
      </w:tc>
    </w:tr>
  </w:tbl>
  <w:p w14:paraId="4878136F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9B583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DCD00F2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D351625" w14:textId="77777777" w:rsidR="00152A9F" w:rsidRDefault="00152A9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189F3BB9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FC2D71D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C34222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57CA2">
            <w:fldChar w:fldCharType="begin"/>
          </w:r>
          <w:r w:rsidR="00057CA2">
            <w:instrText xml:space="preserve"> NUMPAGES </w:instrText>
          </w:r>
          <w:r w:rsidR="00057CA2">
            <w:fldChar w:fldCharType="separate"/>
          </w:r>
          <w:r>
            <w:rPr>
              <w:noProof/>
            </w:rPr>
            <w:t>3</w:t>
          </w:r>
          <w:r w:rsidR="00057CA2">
            <w:rPr>
              <w:noProof/>
            </w:rPr>
            <w:fldChar w:fldCharType="end"/>
          </w:r>
        </w:p>
      </w:tc>
    </w:tr>
  </w:tbl>
  <w:p w14:paraId="7CAA21A5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38099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0A5394E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EA9567A" w14:textId="77777777" w:rsidR="00DA2E88" w:rsidRDefault="00DA2E88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416791E9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5580C5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39D957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57CA2">
            <w:fldChar w:fldCharType="begin"/>
          </w:r>
          <w:r w:rsidR="00057CA2">
            <w:instrText xml:space="preserve"> NUMPAGES </w:instrText>
          </w:r>
          <w:r w:rsidR="00057CA2">
            <w:fldChar w:fldCharType="separate"/>
          </w:r>
          <w:r>
            <w:rPr>
              <w:noProof/>
            </w:rPr>
            <w:t>3</w:t>
          </w:r>
          <w:r w:rsidR="00057CA2">
            <w:rPr>
              <w:noProof/>
            </w:rPr>
            <w:fldChar w:fldCharType="end"/>
          </w:r>
        </w:p>
      </w:tc>
    </w:tr>
  </w:tbl>
  <w:p w14:paraId="43853C63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63ABD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6EF0CC3B" w14:textId="77777777">
      <w:trPr>
        <w:cantSplit/>
      </w:trPr>
      <w:sdt>
        <w:sdtPr>
          <w:alias w:val="Gestor"/>
          <w:tag w:val=""/>
          <w:id w:val="1558433569"/>
          <w:placeholder>
            <w:docPart w:val="D9ECE0B21065463181C3A7AF95D856F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5A382E77" w14:textId="49408E83" w:rsidR="00CA1C0D" w:rsidRDefault="00067B29">
              <w:r>
                <w:t>&lt;SRE&gt; - &lt;Software Reclame Ensino&gt;</w:t>
              </w:r>
            </w:p>
          </w:tc>
        </w:sdtContent>
      </w:sdt>
      <w:tc>
        <w:tcPr>
          <w:tcW w:w="1440" w:type="dxa"/>
          <w:vAlign w:val="center"/>
        </w:tcPr>
        <w:p w14:paraId="385B61D9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6DE01E66849A4FAFADDD20C622C4FA4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24C59AC6" w14:textId="77777777" w:rsidR="00CA1C0D" w:rsidRPr="00F22AD8" w:rsidRDefault="006A25C4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&lt;X&gt;</w:t>
              </w:r>
            </w:p>
          </w:tc>
        </w:sdtContent>
      </w:sdt>
      <w:tc>
        <w:tcPr>
          <w:tcW w:w="1610" w:type="dxa"/>
          <w:vAlign w:val="center"/>
        </w:tcPr>
        <w:p w14:paraId="4BCF68B5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057CA2">
            <w:fldChar w:fldCharType="begin"/>
          </w:r>
          <w:r w:rsidR="00057CA2">
            <w:instrText xml:space="preserve"> NUMPAGES </w:instrText>
          </w:r>
          <w:r w:rsidR="00057CA2">
            <w:fldChar w:fldCharType="separate"/>
          </w:r>
          <w:r w:rsidR="00B31999">
            <w:rPr>
              <w:noProof/>
            </w:rPr>
            <w:t>6</w:t>
          </w:r>
          <w:r w:rsidR="00057CA2">
            <w:rPr>
              <w:noProof/>
            </w:rPr>
            <w:fldChar w:fldCharType="end"/>
          </w:r>
        </w:p>
      </w:tc>
    </w:tr>
  </w:tbl>
  <w:p w14:paraId="26D7E387" w14:textId="77777777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r w:rsidR="00057CA2">
      <w:fldChar w:fldCharType="begin"/>
    </w:r>
    <w:r w:rsidR="00057CA2">
      <w:instrText xml:space="preserve"> DOCPROPERTY  "Versão Modelo"  \* MERGEFORMAT </w:instrText>
    </w:r>
    <w:r w:rsidR="00057CA2">
      <w:fldChar w:fldCharType="separate"/>
    </w:r>
    <w:r w:rsidR="008F03C3">
      <w:t>1</w:t>
    </w:r>
    <w:r w:rsidR="00057C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1B930" w14:textId="77777777" w:rsidR="008F03C3" w:rsidRDefault="008F03C3">
      <w:r>
        <w:separator/>
      </w:r>
    </w:p>
  </w:footnote>
  <w:footnote w:type="continuationSeparator" w:id="0">
    <w:p w14:paraId="05F67536" w14:textId="77777777" w:rsidR="008F03C3" w:rsidRDefault="008F0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48F001E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4231FF8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28E34E1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448F4FAA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CFDF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2457260" r:id="rId2"/>
            </w:object>
          </w:r>
        </w:p>
      </w:tc>
    </w:tr>
  </w:tbl>
  <w:p w14:paraId="3A84D567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55E5F87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C1ACF7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B965023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08D403B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3673EB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2457261" r:id="rId2"/>
            </w:object>
          </w:r>
        </w:p>
      </w:tc>
    </w:tr>
  </w:tbl>
  <w:p w14:paraId="7279CFAF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2A3F743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DA9E8E0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A57A2A7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3F07D33C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81C06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2457262" r:id="rId2"/>
            </w:object>
          </w:r>
        </w:p>
      </w:tc>
    </w:tr>
  </w:tbl>
  <w:p w14:paraId="5F5A76DD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7AAAE22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49265B7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0791CC2A34034AF7B00C3228365C9BF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F54FCDD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2A758CE4" w14:textId="77777777" w:rsidR="00CA1C0D" w:rsidRDefault="00CA1C0D">
          <w:pPr>
            <w:rPr>
              <w:b/>
            </w:rPr>
          </w:pPr>
        </w:p>
      </w:tc>
    </w:tr>
  </w:tbl>
  <w:p w14:paraId="08B34F36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5CDD"/>
    <w:multiLevelType w:val="hybridMultilevel"/>
    <w:tmpl w:val="4224C8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992E08B2"/>
    <w:lvl w:ilvl="0" w:tplc="FFAC27A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843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C3"/>
    <w:rsid w:val="00001ACB"/>
    <w:rsid w:val="00016234"/>
    <w:rsid w:val="000568CE"/>
    <w:rsid w:val="0006541F"/>
    <w:rsid w:val="0006620A"/>
    <w:rsid w:val="00066DCD"/>
    <w:rsid w:val="00067B29"/>
    <w:rsid w:val="000724D8"/>
    <w:rsid w:val="0009271D"/>
    <w:rsid w:val="000B1595"/>
    <w:rsid w:val="000B65A4"/>
    <w:rsid w:val="000E5CBC"/>
    <w:rsid w:val="001065EE"/>
    <w:rsid w:val="00123AA2"/>
    <w:rsid w:val="0013457E"/>
    <w:rsid w:val="00134755"/>
    <w:rsid w:val="001355CE"/>
    <w:rsid w:val="00140AC3"/>
    <w:rsid w:val="00141CE0"/>
    <w:rsid w:val="001424B8"/>
    <w:rsid w:val="00152A9F"/>
    <w:rsid w:val="00156BB7"/>
    <w:rsid w:val="00162403"/>
    <w:rsid w:val="00170C62"/>
    <w:rsid w:val="00176626"/>
    <w:rsid w:val="00184C3A"/>
    <w:rsid w:val="001934D1"/>
    <w:rsid w:val="00195780"/>
    <w:rsid w:val="001A239E"/>
    <w:rsid w:val="001A3D50"/>
    <w:rsid w:val="001B18EF"/>
    <w:rsid w:val="001B3F5B"/>
    <w:rsid w:val="001F3E0E"/>
    <w:rsid w:val="001F7C4D"/>
    <w:rsid w:val="00206279"/>
    <w:rsid w:val="00262827"/>
    <w:rsid w:val="00265166"/>
    <w:rsid w:val="00271A9A"/>
    <w:rsid w:val="0027674C"/>
    <w:rsid w:val="00280DC8"/>
    <w:rsid w:val="002B1A08"/>
    <w:rsid w:val="002C1441"/>
    <w:rsid w:val="002C345C"/>
    <w:rsid w:val="002C4CB3"/>
    <w:rsid w:val="002E0C7A"/>
    <w:rsid w:val="002E2DD3"/>
    <w:rsid w:val="00304B39"/>
    <w:rsid w:val="0031527E"/>
    <w:rsid w:val="00344AD3"/>
    <w:rsid w:val="003514AA"/>
    <w:rsid w:val="00361136"/>
    <w:rsid w:val="0037618A"/>
    <w:rsid w:val="003943E6"/>
    <w:rsid w:val="003A40AA"/>
    <w:rsid w:val="003C1249"/>
    <w:rsid w:val="003D28E2"/>
    <w:rsid w:val="003E3E90"/>
    <w:rsid w:val="003E4121"/>
    <w:rsid w:val="003E7FA8"/>
    <w:rsid w:val="003F566A"/>
    <w:rsid w:val="003F6E79"/>
    <w:rsid w:val="00412ACF"/>
    <w:rsid w:val="00424835"/>
    <w:rsid w:val="004262DA"/>
    <w:rsid w:val="00470C75"/>
    <w:rsid w:val="00480DDC"/>
    <w:rsid w:val="004A305D"/>
    <w:rsid w:val="004A47C6"/>
    <w:rsid w:val="004A697A"/>
    <w:rsid w:val="004A711B"/>
    <w:rsid w:val="004F65CE"/>
    <w:rsid w:val="00513918"/>
    <w:rsid w:val="00524AC1"/>
    <w:rsid w:val="0054001E"/>
    <w:rsid w:val="00541B04"/>
    <w:rsid w:val="0055728D"/>
    <w:rsid w:val="00561E42"/>
    <w:rsid w:val="00563D5C"/>
    <w:rsid w:val="00572868"/>
    <w:rsid w:val="00577A27"/>
    <w:rsid w:val="00586536"/>
    <w:rsid w:val="00591727"/>
    <w:rsid w:val="005C11B0"/>
    <w:rsid w:val="005D5476"/>
    <w:rsid w:val="005F4FFF"/>
    <w:rsid w:val="0063117D"/>
    <w:rsid w:val="00632F2D"/>
    <w:rsid w:val="006A25C4"/>
    <w:rsid w:val="006B1583"/>
    <w:rsid w:val="006B52CC"/>
    <w:rsid w:val="006C20A4"/>
    <w:rsid w:val="006D2366"/>
    <w:rsid w:val="006E0881"/>
    <w:rsid w:val="006F283B"/>
    <w:rsid w:val="006F3CDE"/>
    <w:rsid w:val="006F4060"/>
    <w:rsid w:val="006F7D15"/>
    <w:rsid w:val="00706369"/>
    <w:rsid w:val="007120B0"/>
    <w:rsid w:val="00712210"/>
    <w:rsid w:val="00716792"/>
    <w:rsid w:val="00754E2E"/>
    <w:rsid w:val="007669A3"/>
    <w:rsid w:val="007A1E1C"/>
    <w:rsid w:val="007B09AE"/>
    <w:rsid w:val="007B7D37"/>
    <w:rsid w:val="007D7234"/>
    <w:rsid w:val="007E352F"/>
    <w:rsid w:val="00810719"/>
    <w:rsid w:val="00817996"/>
    <w:rsid w:val="00820F71"/>
    <w:rsid w:val="008535C4"/>
    <w:rsid w:val="008601CF"/>
    <w:rsid w:val="00863133"/>
    <w:rsid w:val="00863CDF"/>
    <w:rsid w:val="00866C43"/>
    <w:rsid w:val="00866F97"/>
    <w:rsid w:val="0087246D"/>
    <w:rsid w:val="00887898"/>
    <w:rsid w:val="00892955"/>
    <w:rsid w:val="008A3093"/>
    <w:rsid w:val="008C5466"/>
    <w:rsid w:val="008D14D3"/>
    <w:rsid w:val="008E4AB4"/>
    <w:rsid w:val="008E6E21"/>
    <w:rsid w:val="008F03C3"/>
    <w:rsid w:val="008F5C6A"/>
    <w:rsid w:val="0091283D"/>
    <w:rsid w:val="00913201"/>
    <w:rsid w:val="00916721"/>
    <w:rsid w:val="00921B14"/>
    <w:rsid w:val="0095017F"/>
    <w:rsid w:val="00961A0F"/>
    <w:rsid w:val="00970EC6"/>
    <w:rsid w:val="00974CE3"/>
    <w:rsid w:val="009819A1"/>
    <w:rsid w:val="00992103"/>
    <w:rsid w:val="00992EEB"/>
    <w:rsid w:val="0099317F"/>
    <w:rsid w:val="009B1EEF"/>
    <w:rsid w:val="009C0548"/>
    <w:rsid w:val="009C19C5"/>
    <w:rsid w:val="009C59ED"/>
    <w:rsid w:val="009D530A"/>
    <w:rsid w:val="009D653E"/>
    <w:rsid w:val="00A055C5"/>
    <w:rsid w:val="00A05CF8"/>
    <w:rsid w:val="00A17A8E"/>
    <w:rsid w:val="00A26EB1"/>
    <w:rsid w:val="00A36938"/>
    <w:rsid w:val="00A40A69"/>
    <w:rsid w:val="00A71F13"/>
    <w:rsid w:val="00A737D4"/>
    <w:rsid w:val="00A95CAA"/>
    <w:rsid w:val="00AB3A8E"/>
    <w:rsid w:val="00AB3B30"/>
    <w:rsid w:val="00AD55ED"/>
    <w:rsid w:val="00AE6CB8"/>
    <w:rsid w:val="00B016F6"/>
    <w:rsid w:val="00B0170F"/>
    <w:rsid w:val="00B05A6D"/>
    <w:rsid w:val="00B13386"/>
    <w:rsid w:val="00B31999"/>
    <w:rsid w:val="00B562B3"/>
    <w:rsid w:val="00B568D3"/>
    <w:rsid w:val="00B6265B"/>
    <w:rsid w:val="00B8437F"/>
    <w:rsid w:val="00B940E5"/>
    <w:rsid w:val="00B95D7E"/>
    <w:rsid w:val="00BA55D0"/>
    <w:rsid w:val="00BB7C2C"/>
    <w:rsid w:val="00BD4D84"/>
    <w:rsid w:val="00BD515B"/>
    <w:rsid w:val="00C02306"/>
    <w:rsid w:val="00C22D9B"/>
    <w:rsid w:val="00C30B4B"/>
    <w:rsid w:val="00C357FE"/>
    <w:rsid w:val="00C425B7"/>
    <w:rsid w:val="00C45D74"/>
    <w:rsid w:val="00C52B36"/>
    <w:rsid w:val="00C55FE3"/>
    <w:rsid w:val="00C57F62"/>
    <w:rsid w:val="00C602A2"/>
    <w:rsid w:val="00CA1C0D"/>
    <w:rsid w:val="00CA6A68"/>
    <w:rsid w:val="00CB291E"/>
    <w:rsid w:val="00CB7E2D"/>
    <w:rsid w:val="00CE6229"/>
    <w:rsid w:val="00CF37F6"/>
    <w:rsid w:val="00CF478A"/>
    <w:rsid w:val="00D12B82"/>
    <w:rsid w:val="00D12D76"/>
    <w:rsid w:val="00D43B33"/>
    <w:rsid w:val="00D5641A"/>
    <w:rsid w:val="00D675CB"/>
    <w:rsid w:val="00D77A69"/>
    <w:rsid w:val="00D82CF1"/>
    <w:rsid w:val="00D84522"/>
    <w:rsid w:val="00D8749C"/>
    <w:rsid w:val="00D92926"/>
    <w:rsid w:val="00DA0E95"/>
    <w:rsid w:val="00DA2E88"/>
    <w:rsid w:val="00DA7AF5"/>
    <w:rsid w:val="00DD2413"/>
    <w:rsid w:val="00DD3342"/>
    <w:rsid w:val="00DE041A"/>
    <w:rsid w:val="00E14F8E"/>
    <w:rsid w:val="00E26429"/>
    <w:rsid w:val="00E37A72"/>
    <w:rsid w:val="00E40350"/>
    <w:rsid w:val="00E44EF0"/>
    <w:rsid w:val="00E472FC"/>
    <w:rsid w:val="00E62035"/>
    <w:rsid w:val="00E72350"/>
    <w:rsid w:val="00E75FCD"/>
    <w:rsid w:val="00E91735"/>
    <w:rsid w:val="00EB261B"/>
    <w:rsid w:val="00ED37D9"/>
    <w:rsid w:val="00ED6B82"/>
    <w:rsid w:val="00EE12F5"/>
    <w:rsid w:val="00EF3596"/>
    <w:rsid w:val="00EF6ECE"/>
    <w:rsid w:val="00F17D38"/>
    <w:rsid w:val="00F2279B"/>
    <w:rsid w:val="00F22AD8"/>
    <w:rsid w:val="00F90788"/>
    <w:rsid w:val="00FC0AC8"/>
    <w:rsid w:val="00FC35A9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6"/>
    <o:shapelayout v:ext="edit">
      <o:idmap v:ext="edit" data="1"/>
    </o:shapelayout>
  </w:shapeDefaults>
  <w:decimalSymbol w:val=","/>
  <w:listSeparator w:val=";"/>
  <w14:docId w14:val="5B503545"/>
  <w15:docId w15:val="{818AC332-6B87-485B-A5FF-278A96FB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E6CB8"/>
    <w:rPr>
      <w:rFonts w:ascii="Arial" w:hAnsi="Arial" w:cs="Arial"/>
      <w:b/>
      <w:caps/>
      <w:sz w:val="24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AE6CB8"/>
  </w:style>
  <w:style w:type="paragraph" w:styleId="PargrafodaLista">
    <w:name w:val="List Paragraph"/>
    <w:basedOn w:val="Normal"/>
    <w:uiPriority w:val="34"/>
    <w:qFormat/>
    <w:rsid w:val="0082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2020\4&#186;%20Semestre\04%20Engenharia%20de%20Software%20III\05%20Projeto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A4A48D17624C27AB07144A473582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54F87B-D195-4FEB-BB5D-F3D7252E9E6E}"/>
      </w:docPartPr>
      <w:docPartBody>
        <w:p w:rsidR="00397019" w:rsidRDefault="00397019">
          <w:pPr>
            <w:pStyle w:val="6EA4A48D17624C27AB07144A4735821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791CC2A34034AF7B00C3228365C9B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D9BFD3-F230-4D14-92B3-17268B6437BE}"/>
      </w:docPartPr>
      <w:docPartBody>
        <w:p w:rsidR="00397019" w:rsidRDefault="00397019">
          <w:pPr>
            <w:pStyle w:val="0791CC2A34034AF7B00C3228365C9BF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9ECE0B21065463181C3A7AF95D856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D090F6-4240-43C7-9C76-AD7E8D1E907B}"/>
      </w:docPartPr>
      <w:docPartBody>
        <w:p w:rsidR="00397019" w:rsidRDefault="00397019">
          <w:pPr>
            <w:pStyle w:val="D9ECE0B21065463181C3A7AF95D856FC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DE01E66849A4FAFADDD20C622C4FA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862714-648C-45D1-9082-DBCEFA29138B}"/>
      </w:docPartPr>
      <w:docPartBody>
        <w:p w:rsidR="00397019" w:rsidRDefault="00397019">
          <w:pPr>
            <w:pStyle w:val="6DE01E66849A4FAFADDD20C622C4FA4E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19"/>
    <w:rsid w:val="003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EA4A48D17624C27AB07144A47358214">
    <w:name w:val="6EA4A48D17624C27AB07144A47358214"/>
  </w:style>
  <w:style w:type="paragraph" w:customStyle="1" w:styleId="0791CC2A34034AF7B00C3228365C9BFF">
    <w:name w:val="0791CC2A34034AF7B00C3228365C9BFF"/>
  </w:style>
  <w:style w:type="paragraph" w:customStyle="1" w:styleId="D9ECE0B21065463181C3A7AF95D856FC">
    <w:name w:val="D9ECE0B21065463181C3A7AF95D856FC"/>
  </w:style>
  <w:style w:type="paragraph" w:customStyle="1" w:styleId="6DE01E66849A4FAFADDD20C622C4FA4E">
    <w:name w:val="6DE01E66849A4FAFADDD20C622C4F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Scr</b:Tag>
    <b:SourceType>InternetSite</b:SourceType>
    <b:Guid>{E2075B46-7126-4FF7-824C-46F35D3BC856}</b:Guid>
    <b:Author>
      <b:Author>
        <b:NameList>
          <b:Person>
            <b:Last>ScrumHalf</b:Last>
          </b:Person>
        </b:NameList>
      </b:Author>
    </b:Author>
    <b:Title>ScrumHalf</b:Title>
    <b:InternetSiteTitle>Universidade Scrum</b:InternetSiteTitle>
    <b:URL>https://myscrumhalf.com/</b:URL>
    <b:RefOrder>1</b:RefOrder>
  </b:Source>
  <b:Source>
    <b:Tag>Spi20</b:Tag>
    <b:SourceType>InternetSite</b:SourceType>
    <b:Guid>{921954AD-9361-44F0-A09C-374C6E5D16BE}</b:Guid>
    <b:Author>
      <b:Author>
        <b:NameList>
          <b:Person>
            <b:Last>SpinOff</b:Last>
          </b:Person>
        </b:NameList>
      </b:Author>
    </b:Author>
    <b:Title>SpinOff</b:Title>
    <b:InternetSiteTitle>Iniciação</b:InternetSiteTitle>
    <b:Year>2020</b:Year>
    <b:URL>http://svn.slt.ifsp.edu.br/SpinOff/</b:URL>
    <b:RefOrder>2</b:RefOrder>
  </b:Source>
</b:Sources>
</file>

<file path=customXml/itemProps1.xml><?xml version="1.0" encoding="utf-8"?>
<ds:datastoreItem xmlns:ds="http://schemas.openxmlformats.org/officeDocument/2006/customXml" ds:itemID="{FF628173-9449-4CD7-BF30-772942EC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75</TotalTime>
  <Pages>7</Pages>
  <Words>765</Words>
  <Characters>5180</Characters>
  <Application>Microsoft Office Word</Application>
  <DocSecurity>0</DocSecurity>
  <Lines>43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&lt;SRE&gt; - &lt;Software Reclame Ensino&gt;</Manager>
  <Company/>
  <LinksUpToDate>false</LinksUpToDate>
  <CharactersWithSpaces>5934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&lt;X&gt;</dc:subject>
  <dc:creator>Saulo</dc:creator>
  <cp:lastModifiedBy>SAULO EMANUEL DE CAMARGO</cp:lastModifiedBy>
  <cp:revision>74</cp:revision>
  <cp:lastPrinted>2005-05-17T17:30:00Z</cp:lastPrinted>
  <dcterms:created xsi:type="dcterms:W3CDTF">2020-09-24T14:33:00Z</dcterms:created>
  <dcterms:modified xsi:type="dcterms:W3CDTF">2020-09-24T15:54:00Z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