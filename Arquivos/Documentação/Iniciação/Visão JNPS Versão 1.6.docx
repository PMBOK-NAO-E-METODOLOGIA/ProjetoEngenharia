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2EA8CCE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9403C3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2EA8CCE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9403C3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43704F8C" w:rsidR="006A25C4" w:rsidRPr="00264EFB" w:rsidRDefault="00067B2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43704F8C" w:rsidR="006A25C4" w:rsidRPr="00264EFB" w:rsidRDefault="00067B2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61FC9F3C" w14:textId="2BB1F8CF" w:rsidR="006A25C4" w:rsidRPr="00AB66FD" w:rsidRDefault="00312AD8" w:rsidP="009403C3">
            <w:pPr>
              <w:pStyle w:val="Instruo"/>
            </w:pPr>
            <w:r>
              <w:t>27/09/2020</w:t>
            </w:r>
          </w:p>
        </w:tc>
        <w:tc>
          <w:tcPr>
            <w:tcW w:w="1080" w:type="dxa"/>
          </w:tcPr>
          <w:p w14:paraId="3375A893" w14:textId="40D17AB8" w:rsidR="006A25C4" w:rsidRPr="00AB66FD" w:rsidRDefault="00312AD8" w:rsidP="00EC38D2">
            <w:pPr>
              <w:pStyle w:val="Instruo"/>
            </w:pPr>
            <w:r>
              <w:t>1.3</w:t>
            </w:r>
          </w:p>
        </w:tc>
        <w:tc>
          <w:tcPr>
            <w:tcW w:w="4680" w:type="dxa"/>
          </w:tcPr>
          <w:p w14:paraId="43D0D8D5" w14:textId="1CBB246C" w:rsidR="006A25C4" w:rsidRPr="00AB66FD" w:rsidRDefault="00312AD8" w:rsidP="00EC38D2">
            <w:pPr>
              <w:pStyle w:val="Instruo"/>
            </w:pPr>
            <w:r>
              <w:t>Foi alterado o texto sobre resumo de negócio e objetivos do sistema.</w:t>
            </w:r>
          </w:p>
        </w:tc>
        <w:tc>
          <w:tcPr>
            <w:tcW w:w="2410" w:type="dxa"/>
          </w:tcPr>
          <w:p w14:paraId="3E1B3D85" w14:textId="314B2865" w:rsidR="006A25C4" w:rsidRPr="00AB66FD" w:rsidRDefault="00312AD8" w:rsidP="00EC38D2">
            <w:pPr>
              <w:pStyle w:val="Instruo"/>
            </w:pPr>
            <w:r>
              <w:t>José Caique e Paulo Vinicius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7936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7936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7936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79363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7936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7936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7936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7936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7936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7310D436" w14:textId="113D7ECC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5" w:name="_Toc51812313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funcionários, para assim, gerar um relatório para que a instituição visualize onde possa aplicar investimentos, visando melhoria contínua em estruturas fisicas e lógicas para o bem estar de cada um.</w:t>
      </w:r>
    </w:p>
    <w:p w14:paraId="67AA0710" w14:textId="2EF7EDB9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Os usuários ao acessarem a rede e executarem o software poderão encaminhar as críticas. Antes de enviar alguma uma observação, ele terá como opção de enviar se identificando ou anonimamente, possibilitando liberdade para expressar situações que pessoalmente não falaria a instituição, podendo assim colocar suas opiniões sobre a infraestrutura da organização.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r>
        <w:rPr>
          <w:lang w:val="pt-PT"/>
        </w:rPr>
        <w:t>Objetivo do Sistema</w:t>
      </w:r>
      <w:bookmarkEnd w:id="15"/>
    </w:p>
    <w:p w14:paraId="5D278354" w14:textId="77777777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6" w:name="_Toc51812314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de cada um presente na instituição, possibilitando assim, que pessoas mais visuais e mais timidas possam dar sua opinião em melhorias na instituição.    </w:t>
      </w:r>
    </w:p>
    <w:p w14:paraId="4FE61AE9" w14:textId="06E70699" w:rsidR="009403C3" w:rsidRDefault="009403C3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 sistema apresentará informações sobre um levantamento de pesquisa mensal, mostrando 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através de uma relatório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 necessidade e a possibilidade de melhoria dentro da instituição. Ele será desenvolvido em dois ambientes:</w:t>
      </w:r>
    </w:p>
    <w:p w14:paraId="49A33DFA" w14:textId="4996A53E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Interface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Usu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á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rio: São as pessoas que utilizarão o software, disponibilizando suas idéias e opiniões diante de uma interface simples para os diversos tipos de usuários.</w:t>
      </w:r>
    </w:p>
    <w:p w14:paraId="168D77CA" w14:textId="45E03CFF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Interface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Servidor: Receberá todas as informações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salvando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na base de dados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onde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,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mensalmente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será gerado um relatório podendo ser acessado por um administrador cadastrado no sistema, onde o mesmo é vinculado a instituição para analisar o relatório, e, podendo assim identificar o que é 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alcance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para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atender a opiniões de cada usuário.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ab/>
        <w:t xml:space="preserve">Caso o administrador identifique alguma informação que não está no alcance da instituição, ou, identificar opiniões falsas ou de intensões maliciosas o mesmo poderá descartar aquela informação. </w:t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25CC55E9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</w:t>
      </w:r>
      <w:r w:rsidR="007E6D5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7E6D51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5D27E9A" w14:textId="68DE84D9" w:rsidR="006C20A4" w:rsidRPr="006C20A4" w:rsidRDefault="00E14F8E" w:rsidP="0013457E">
      <w:pPr>
        <w:pStyle w:val="Ttulo1"/>
      </w:pPr>
      <w:bookmarkStart w:id="18" w:name="_Toc51812316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5"/>
        <w:gridCol w:w="2043"/>
        <w:gridCol w:w="3999"/>
        <w:gridCol w:w="5521"/>
      </w:tblGrid>
      <w:tr w:rsidR="005C11B0" w:rsidRPr="0091283D" w14:paraId="3F40D128" w14:textId="77777777" w:rsidTr="00176626">
        <w:tc>
          <w:tcPr>
            <w:tcW w:w="3595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1929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4028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6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0724D8" w14:paraId="39E0773E" w14:textId="77777777" w:rsidTr="00176626">
        <w:tc>
          <w:tcPr>
            <w:tcW w:w="3595" w:type="dxa"/>
          </w:tcPr>
          <w:p w14:paraId="2C35C653" w14:textId="42699BD4" w:rsidR="00561E42" w:rsidRPr="00561E42" w:rsidRDefault="00820F71" w:rsidP="00561E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61E42" w:rsidRPr="00561E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Envolvidos com a instituição podem encontrar dificuldades ao fazer com que suas sugestões cheguem aos níveis superiores</w:t>
            </w:r>
          </w:p>
          <w:p w14:paraId="7D19BA77" w14:textId="6F5BEDAF" w:rsidR="0013457E" w:rsidRDefault="0013457E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4D4E6794" w14:textId="41949B61" w:rsidR="00184C3A" w:rsidRPr="0027674C" w:rsidRDefault="00304B39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29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5CB33003" w:rsidR="0006541F" w:rsidRPr="0027674C" w:rsidRDefault="005C11B0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</w:t>
            </w:r>
            <w:r w:rsidR="00480DD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4028" w:type="dxa"/>
          </w:tcPr>
          <w:p w14:paraId="3C182E44" w14:textId="77777777" w:rsidR="003943E6" w:rsidRPr="003943E6" w:rsidRDefault="003943E6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3943E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Insatisfação dos envolvidos com a instituição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08AF291" w14:textId="6B812BBD" w:rsidR="003943E6" w:rsidRPr="00716792" w:rsidRDefault="003943E6" w:rsidP="00892955">
            <w:pPr>
              <w:pStyle w:val="Instruo"/>
              <w:ind w:left="360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3C4CC417" w14:textId="02F410CD" w:rsidR="00184C3A" w:rsidRPr="003943E6" w:rsidRDefault="00716792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Rachaduras na infraestrutura base da </w:t>
            </w:r>
            <w:r w:rsidR="00D12D7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instituição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pode</w:t>
            </w:r>
            <w:r w:rsidR="0017662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comprometer o </w:t>
            </w:r>
            <w:r w:rsidR="00D8749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seu 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funcionamento.</w:t>
            </w:r>
          </w:p>
        </w:tc>
        <w:tc>
          <w:tcPr>
            <w:tcW w:w="5576" w:type="dxa"/>
          </w:tcPr>
          <w:p w14:paraId="6C59DB89" w14:textId="22BBB35D" w:rsidR="00480DDC" w:rsidRDefault="007E352F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colaborador quero poder opinar e dar sugest</w:t>
            </w:r>
            <w:r w:rsidR="006F283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melhoria para a instituição</w:t>
            </w:r>
            <w:r w:rsidR="008E6E2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, de modo que </w:t>
            </w:r>
            <w:r w:rsidR="0086313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 empresa possa evoluir e aumentar sua produtividade</w:t>
            </w:r>
            <w:r w:rsidR="001B3F5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CE684D7" w14:textId="51AC1756" w:rsidR="00184C3A" w:rsidRDefault="001B3F5B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Como 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Gestor gostaria de entender os problemas e as dificuldades que os colaboradores enfrentam de modo que eu possa </w:t>
            </w:r>
            <w:r w:rsidR="00A737D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solucionar os possíveis problemas e tomar as devidas decisões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E47F720" w14:textId="2C301D73" w:rsidR="00DD3342" w:rsidRPr="001B3F5B" w:rsidRDefault="00DD3342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0724D8" w14:paraId="3AB4F7AA" w14:textId="77777777" w:rsidTr="00176626">
        <w:tc>
          <w:tcPr>
            <w:tcW w:w="3595" w:type="dxa"/>
          </w:tcPr>
          <w:p w14:paraId="734B5F96" w14:textId="77777777" w:rsidR="001934D1" w:rsidRDefault="001934D1" w:rsidP="001934D1">
            <w:pPr>
              <w:pStyle w:val="Instruo"/>
            </w:pPr>
          </w:p>
          <w:p w14:paraId="01D59E7D" w14:textId="30982D7B" w:rsidR="001934D1" w:rsidRPr="00561E42" w:rsidRDefault="001934D1" w:rsidP="001934D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Equipe de manutenção organizam suas tarefas manualmente.</w:t>
            </w:r>
          </w:p>
          <w:p w14:paraId="2D9EE412" w14:textId="77777777" w:rsidR="001934D1" w:rsidRDefault="001934D1" w:rsidP="001934D1"/>
          <w:p w14:paraId="43A053A4" w14:textId="77777777" w:rsidR="001934D1" w:rsidRPr="0095017F" w:rsidRDefault="001934D1" w:rsidP="001934D1"/>
        </w:tc>
        <w:tc>
          <w:tcPr>
            <w:tcW w:w="1929" w:type="dxa"/>
          </w:tcPr>
          <w:p w14:paraId="01C3FCAA" w14:textId="1F1009BA" w:rsidR="00F90788" w:rsidRDefault="001934D1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C11B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Colaboradores</w:t>
            </w:r>
            <w:r w:rsidR="00F90788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4551FA37" w14:textId="4A6A2659" w:rsidR="00DA0E95" w:rsidRPr="00DA0E95" w:rsidRDefault="00DA0E95" w:rsidP="00DA0E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A0E9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8B590E4" w14:textId="56C0A4B4" w:rsidR="001934D1" w:rsidRPr="001934D1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028" w:type="dxa"/>
          </w:tcPr>
          <w:p w14:paraId="20E8EB7F" w14:textId="77777777" w:rsidR="00A36938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A3693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Ineficiência das partes interessadas.</w:t>
            </w:r>
          </w:p>
          <w:p w14:paraId="6CABE52D" w14:textId="11A1E55D" w:rsidR="001934D1" w:rsidRDefault="00A36938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2. 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Perda de informações</w:t>
            </w:r>
            <w:r w:rsidR="009C59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relevantes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2D08EB3" w14:textId="77777777" w:rsidR="00A36938" w:rsidRDefault="00A36938" w:rsidP="00A3693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t xml:space="preserve">3. </w:t>
            </w:r>
            <w:r w:rsidR="007D7234">
              <w:t>Ocorrência de d</w:t>
            </w:r>
            <w:r w:rsidRPr="00A3693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anos</w:t>
            </w:r>
            <w:r w:rsidR="007D72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evitáveis</w:t>
            </w:r>
            <w:r w:rsidR="003C124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6884849E" w14:textId="5CD7F4CF" w:rsidR="003C1249" w:rsidRPr="00A36938" w:rsidRDefault="003C1249" w:rsidP="00A36938">
            <w:r>
              <w:t>4. Maiores custos de manutenção.</w:t>
            </w:r>
          </w:p>
        </w:tc>
        <w:tc>
          <w:tcPr>
            <w:tcW w:w="5576" w:type="dxa"/>
          </w:tcPr>
          <w:p w14:paraId="69C69973" w14:textId="0338AC5B" w:rsidR="00F90788" w:rsidRDefault="00F9078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Eu como </w:t>
            </w:r>
            <w:r w:rsidR="00A71F1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quero poder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organizar as informações sistematicamente 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 modo que não haja 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risco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perdas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3EE0A31A" w14:textId="050677BC" w:rsidR="001934D1" w:rsidRDefault="001934D1" w:rsidP="001934D1">
            <w:pPr>
              <w:pStyle w:val="Instruo"/>
              <w:rPr>
                <w:i w:val="0"/>
                <w:iCs/>
                <w:lang w:val="pt-PT"/>
              </w:rPr>
            </w:pPr>
          </w:p>
          <w:p w14:paraId="642C226A" w14:textId="77777777" w:rsidR="00E472FC" w:rsidRPr="00E472FC" w:rsidRDefault="00E472FC" w:rsidP="00E472FC">
            <w:pPr>
              <w:rPr>
                <w:lang w:val="pt-PT"/>
              </w:rPr>
            </w:pPr>
          </w:p>
          <w:p w14:paraId="4ADDE008" w14:textId="77777777" w:rsidR="001934D1" w:rsidRDefault="001934D1" w:rsidP="001934D1">
            <w:pPr>
              <w:rPr>
                <w:lang w:val="pt-PT"/>
              </w:rPr>
            </w:pPr>
          </w:p>
          <w:p w14:paraId="3CE8669A" w14:textId="77777777" w:rsidR="001934D1" w:rsidRPr="00D77A69" w:rsidRDefault="001934D1" w:rsidP="001934D1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020"/>
        <w:gridCol w:w="6278"/>
      </w:tblGrid>
      <w:tr w:rsidR="00D5641A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A697A" w14:paraId="7598F2CE" w14:textId="77777777" w:rsidTr="00DA2E88">
        <w:tc>
          <w:tcPr>
            <w:tcW w:w="0" w:type="auto"/>
          </w:tcPr>
          <w:p w14:paraId="12BF5965" w14:textId="183CDB18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Juliana Peixoto</w:t>
            </w:r>
          </w:p>
        </w:tc>
        <w:tc>
          <w:tcPr>
            <w:tcW w:w="0" w:type="auto"/>
          </w:tcPr>
          <w:p w14:paraId="788AD25E" w14:textId="1142E856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Gestor de alto nível</w:t>
            </w:r>
          </w:p>
        </w:tc>
        <w:tc>
          <w:tcPr>
            <w:tcW w:w="0" w:type="auto"/>
          </w:tcPr>
          <w:p w14:paraId="00B567EC" w14:textId="0F0D7E43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levantamentos e feedbacks,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obtendo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maior relacionamento com os envolvidos.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4A697A" w14:paraId="2F4B5C20" w14:textId="77777777" w:rsidTr="00DA2E88">
        <w:tc>
          <w:tcPr>
            <w:tcW w:w="0" w:type="auto"/>
          </w:tcPr>
          <w:p w14:paraId="07A7AEF8" w14:textId="0ABBB5C6" w:rsidR="0091283D" w:rsidRPr="00D5641A" w:rsidRDefault="00D5641A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Nathan  Soares</w:t>
            </w:r>
          </w:p>
        </w:tc>
        <w:tc>
          <w:tcPr>
            <w:tcW w:w="0" w:type="auto"/>
          </w:tcPr>
          <w:p w14:paraId="46F00363" w14:textId="2984432C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</w:t>
            </w:r>
            <w:r w:rsidR="00F25E55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00BEB5A6" w14:textId="427814DC" w:rsidR="0091283D" w:rsidRDefault="00921B14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Cuidar da infraestrutura</w:t>
            </w:r>
            <w:r w:rsidR="0091283D"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6CF3A16C" w14:textId="180FA92B" w:rsidR="001B18EF" w:rsidRPr="000106F0" w:rsidRDefault="00BD515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Usar a linguagem programação C#</w:t>
      </w:r>
      <w:r w:rsidR="001B18EF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(Visual Studio).</w:t>
      </w:r>
    </w:p>
    <w:p w14:paraId="152CE6B1" w14:textId="77777777" w:rsidR="00992EEB" w:rsidRPr="000106F0" w:rsidRDefault="007120B0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Rodar Sistema Operacional Windows.</w:t>
      </w:r>
    </w:p>
    <w:p w14:paraId="497177ED" w14:textId="61084431" w:rsidR="003F566A" w:rsidRPr="000106F0" w:rsidRDefault="00C30B4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Ser entregue até Dezembro/2020</w:t>
      </w:r>
      <w:r w:rsidR="00992EEB"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09332DA" w14:textId="41FCE6F9" w:rsidR="00BD4D84" w:rsidRPr="000106F0" w:rsidRDefault="00992EE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Deve haver 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ips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-T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ags</w:t>
      </w:r>
      <w:r w:rsidR="00ED37D9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para auxiliar o usuário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F80174" w14:textId="0EAA682C" w:rsidR="0044627C" w:rsidRDefault="007B7D37" w:rsidP="007E6D51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7F5FA424" w14:textId="04020CF6" w:rsidR="0044627C" w:rsidRPr="0030750D" w:rsidRDefault="0044627C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Dificuldade para reuni</w:t>
      </w:r>
      <w:r w:rsidR="007E6D51" w:rsidRPr="0030750D">
        <w:rPr>
          <w:rFonts w:ascii="Times New Roman" w:hAnsi="Times New Roman" w:cs="Times New Roman"/>
          <w:sz w:val="24"/>
          <w:szCs w:val="24"/>
          <w:lang w:val="pt-PT"/>
        </w:rPr>
        <w:t>r os integrantes do grupo para discutir ideias, devido ao tempo.</w:t>
      </w:r>
    </w:p>
    <w:p w14:paraId="5DB7FDA0" w14:textId="7AB0666F" w:rsidR="007E6D51" w:rsidRPr="0030750D" w:rsidRDefault="007E6D51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Documentos desatualizados no OneDrive.</w:t>
      </w:r>
    </w:p>
    <w:p w14:paraId="0AC7317F" w14:textId="62BDF3CD" w:rsidR="00760327" w:rsidRPr="00760327" w:rsidRDefault="007E6D51" w:rsidP="00760327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Falta de prática com o Ambiente de Desenvolvimento/Linguagem de programação.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1EDC6885" w14:textId="77777777" w:rsidR="0023729F" w:rsidRDefault="0023729F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Iniciação.</w:t>
      </w:r>
    </w:p>
    <w:p w14:paraId="535F8629" w14:textId="09161953" w:rsidR="007E6D51" w:rsidRDefault="0023729F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Documento de Caso de uso Alto Nivel.</w:t>
      </w:r>
    </w:p>
    <w:p w14:paraId="2FD64DD6" w14:textId="23FA8E05" w:rsidR="0023729F" w:rsidRDefault="00D87820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Definição do Sistema</w:t>
      </w:r>
    </w:p>
    <w:p w14:paraId="5E271F18" w14:textId="12E3F420" w:rsidR="00D87820" w:rsidRDefault="00AF067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Preparação do Ambiente de Versões do projeto.</w:t>
      </w:r>
    </w:p>
    <w:p w14:paraId="4E19305D" w14:textId="7F52BA87" w:rsidR="00F41C29" w:rsidRDefault="00F41C2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Definido uma nova plataforma de compartilhamento</w:t>
      </w:r>
    </w:p>
    <w:p w14:paraId="23CAD018" w14:textId="59BC7109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</w:t>
      </w:r>
      <w:r>
        <w:rPr>
          <w:rFonts w:ascii="Times New Roman" w:hAnsi="Times New Roman" w:cs="Times New Roman"/>
          <w:sz w:val="24"/>
          <w:szCs w:val="24"/>
          <w:lang w:val="pt-PT"/>
        </w:rPr>
        <w:t>finido primeiro Sprint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 xml:space="preserve"> do projeto.</w:t>
      </w:r>
    </w:p>
    <w:p w14:paraId="2D495923" w14:textId="6948C6AC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Reavaliado os sprint.</w:t>
      </w:r>
    </w:p>
    <w:p w14:paraId="27FA9392" w14:textId="1DBCDAB6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Foi c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>riado as telas no ambiente C#</w:t>
      </w:r>
    </w:p>
    <w:p w14:paraId="711F48F6" w14:textId="5A6F8C15" w:rsidR="006F03FF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Descricao breve do sistema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5DEDD4" w14:textId="77777777" w:rsidR="006F03FF" w:rsidRDefault="006F03FF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FD145CC" w14:textId="77777777" w:rsidR="00A37AD5" w:rsidRDefault="00A37AD5" w:rsidP="006F03FF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PT"/>
        </w:rPr>
      </w:pPr>
    </w:p>
    <w:p w14:paraId="5649C0E0" w14:textId="27EEB740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Cliando Classes utilizando ambiente ArgoUML</w:t>
      </w:r>
    </w:p>
    <w:p w14:paraId="33D68C9C" w14:textId="22799C95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Criando Banco de Dados</w:t>
      </w:r>
    </w:p>
    <w:p w14:paraId="765DB468" w14:textId="59D9658F" w:rsidR="006F03FF" w:rsidRP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 xml:space="preserve">Criando repositório dos documentos </w:t>
      </w:r>
    </w:p>
    <w:p w14:paraId="2E78CD4E" w14:textId="31AB4D94" w:rsid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>Cadastro de comentario.</w:t>
      </w:r>
    </w:p>
    <w:p w14:paraId="13CBEC87" w14:textId="64903106" w:rsid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>Discutindo e criando segunda sprint.</w:t>
      </w:r>
    </w:p>
    <w:p w14:paraId="0AB5A54D" w14:textId="0159B2FA" w:rsidR="00C1710A" w:rsidRDefault="00C1710A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Corrigindo erros não aprovado pelo cliente.</w:t>
      </w:r>
    </w:p>
    <w:p w14:paraId="6933C47C" w14:textId="1646D249" w:rsidR="00F458CE" w:rsidRPr="00F731AD" w:rsidRDefault="00F458CE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Realizado testes.</w:t>
      </w:r>
    </w:p>
    <w:sectPr w:rsidR="00F458CE" w:rsidRPr="00F731A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E07F5" w14:textId="77777777" w:rsidR="00793637" w:rsidRDefault="00793637">
      <w:r>
        <w:separator/>
      </w:r>
    </w:p>
  </w:endnote>
  <w:endnote w:type="continuationSeparator" w:id="0">
    <w:p w14:paraId="421351F7" w14:textId="77777777" w:rsidR="00793637" w:rsidRDefault="0079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r>
            <w:t>Politec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r>
            <w:t>Politec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r>
            <w:t>Politec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CD1D406" w:rsidR="00CA1C0D" w:rsidRDefault="009403C3">
              <w:r>
                <w:t>SRE - Software Reclame Ensino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6B616D01" w:rsidR="00CA1C0D" w:rsidRPr="00F22AD8" w:rsidRDefault="009403C3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6D7E387" w14:textId="77777777" w:rsidR="00CA1C0D" w:rsidRDefault="006A25C4" w:rsidP="006A25C4">
    <w:pPr>
      <w:jc w:val="right"/>
    </w:pPr>
    <w:r>
      <w:t xml:space="preserve">vs: </w:t>
    </w:r>
    <w:r w:rsidR="00793637">
      <w:fldChar w:fldCharType="begin"/>
    </w:r>
    <w:r w:rsidR="00793637">
      <w:instrText xml:space="preserve"> DOCPROPERTY  "Versão Modelo"  \* MERGEFORMAT </w:instrText>
    </w:r>
    <w:r w:rsidR="00793637">
      <w:fldChar w:fldCharType="separate"/>
    </w:r>
    <w:r w:rsidR="008F03C3">
      <w:t>1</w:t>
    </w:r>
    <w:r w:rsidR="0079363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6FEA6" w14:textId="77777777" w:rsidR="00793637" w:rsidRDefault="00793637">
      <w:r>
        <w:separator/>
      </w:r>
    </w:p>
  </w:footnote>
  <w:footnote w:type="continuationSeparator" w:id="0">
    <w:p w14:paraId="1CF70501" w14:textId="77777777" w:rsidR="00793637" w:rsidRDefault="00793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5987077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5987078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5987079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E050F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5CDD"/>
    <w:multiLevelType w:val="hybridMultilevel"/>
    <w:tmpl w:val="4224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106F0"/>
    <w:rsid w:val="00016234"/>
    <w:rsid w:val="000568CE"/>
    <w:rsid w:val="0006541F"/>
    <w:rsid w:val="0006620A"/>
    <w:rsid w:val="00066DCD"/>
    <w:rsid w:val="00067B29"/>
    <w:rsid w:val="000724D8"/>
    <w:rsid w:val="0009271D"/>
    <w:rsid w:val="000B1595"/>
    <w:rsid w:val="000B65A4"/>
    <w:rsid w:val="000C1F75"/>
    <w:rsid w:val="000E5CBC"/>
    <w:rsid w:val="001065EE"/>
    <w:rsid w:val="00123AA2"/>
    <w:rsid w:val="0013457E"/>
    <w:rsid w:val="00134755"/>
    <w:rsid w:val="001355CE"/>
    <w:rsid w:val="00140AC3"/>
    <w:rsid w:val="00141CE0"/>
    <w:rsid w:val="001424B8"/>
    <w:rsid w:val="00152A9F"/>
    <w:rsid w:val="00156BB7"/>
    <w:rsid w:val="00162403"/>
    <w:rsid w:val="00170C62"/>
    <w:rsid w:val="00176626"/>
    <w:rsid w:val="00184C3A"/>
    <w:rsid w:val="001934D1"/>
    <w:rsid w:val="00195780"/>
    <w:rsid w:val="001A239E"/>
    <w:rsid w:val="001A3D50"/>
    <w:rsid w:val="001B18EF"/>
    <w:rsid w:val="001B3F5B"/>
    <w:rsid w:val="001F3E0E"/>
    <w:rsid w:val="001F7C4D"/>
    <w:rsid w:val="00206279"/>
    <w:rsid w:val="0023729F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C64A0"/>
    <w:rsid w:val="002E0C7A"/>
    <w:rsid w:val="002E2DD3"/>
    <w:rsid w:val="00304B39"/>
    <w:rsid w:val="0030657F"/>
    <w:rsid w:val="0030750D"/>
    <w:rsid w:val="00312AD8"/>
    <w:rsid w:val="0031527E"/>
    <w:rsid w:val="00344AD3"/>
    <w:rsid w:val="003514AA"/>
    <w:rsid w:val="00361136"/>
    <w:rsid w:val="0037618A"/>
    <w:rsid w:val="003943E6"/>
    <w:rsid w:val="003A40AA"/>
    <w:rsid w:val="003C1249"/>
    <w:rsid w:val="003D28E2"/>
    <w:rsid w:val="003E3E90"/>
    <w:rsid w:val="003E4121"/>
    <w:rsid w:val="003E5979"/>
    <w:rsid w:val="003E7FA8"/>
    <w:rsid w:val="003F566A"/>
    <w:rsid w:val="003F6E79"/>
    <w:rsid w:val="00412ACF"/>
    <w:rsid w:val="00424835"/>
    <w:rsid w:val="004262DA"/>
    <w:rsid w:val="0044627C"/>
    <w:rsid w:val="00470C75"/>
    <w:rsid w:val="00480DDC"/>
    <w:rsid w:val="004A305D"/>
    <w:rsid w:val="004A47C6"/>
    <w:rsid w:val="004A697A"/>
    <w:rsid w:val="004A711B"/>
    <w:rsid w:val="004F65CE"/>
    <w:rsid w:val="00513918"/>
    <w:rsid w:val="00524AC1"/>
    <w:rsid w:val="0054001E"/>
    <w:rsid w:val="00541B04"/>
    <w:rsid w:val="0055728D"/>
    <w:rsid w:val="00561E42"/>
    <w:rsid w:val="00563D5C"/>
    <w:rsid w:val="00572868"/>
    <w:rsid w:val="00577A27"/>
    <w:rsid w:val="00586536"/>
    <w:rsid w:val="00591727"/>
    <w:rsid w:val="005C11B0"/>
    <w:rsid w:val="005D5476"/>
    <w:rsid w:val="005F4FFF"/>
    <w:rsid w:val="0063117D"/>
    <w:rsid w:val="00632F2D"/>
    <w:rsid w:val="006A25C4"/>
    <w:rsid w:val="006B1583"/>
    <w:rsid w:val="006B52CC"/>
    <w:rsid w:val="006C20A4"/>
    <w:rsid w:val="006D2366"/>
    <w:rsid w:val="006E0881"/>
    <w:rsid w:val="006F03FF"/>
    <w:rsid w:val="006F283B"/>
    <w:rsid w:val="006F3CDE"/>
    <w:rsid w:val="006F4060"/>
    <w:rsid w:val="006F7D15"/>
    <w:rsid w:val="00706369"/>
    <w:rsid w:val="007120B0"/>
    <w:rsid w:val="00712210"/>
    <w:rsid w:val="00716792"/>
    <w:rsid w:val="00720125"/>
    <w:rsid w:val="00754E2E"/>
    <w:rsid w:val="00760327"/>
    <w:rsid w:val="007669A3"/>
    <w:rsid w:val="00793637"/>
    <w:rsid w:val="007A1E1C"/>
    <w:rsid w:val="007B09AE"/>
    <w:rsid w:val="007B7D37"/>
    <w:rsid w:val="007D7234"/>
    <w:rsid w:val="007E352F"/>
    <w:rsid w:val="007E6D51"/>
    <w:rsid w:val="00810719"/>
    <w:rsid w:val="00817996"/>
    <w:rsid w:val="00820F71"/>
    <w:rsid w:val="008535C4"/>
    <w:rsid w:val="008601CF"/>
    <w:rsid w:val="00863133"/>
    <w:rsid w:val="00863CDF"/>
    <w:rsid w:val="00866C43"/>
    <w:rsid w:val="00866F97"/>
    <w:rsid w:val="0087246D"/>
    <w:rsid w:val="00887898"/>
    <w:rsid w:val="00892955"/>
    <w:rsid w:val="008A3093"/>
    <w:rsid w:val="008C5466"/>
    <w:rsid w:val="008D14D3"/>
    <w:rsid w:val="008E4AB4"/>
    <w:rsid w:val="008E6E21"/>
    <w:rsid w:val="008F03C3"/>
    <w:rsid w:val="008F5C6A"/>
    <w:rsid w:val="0091283D"/>
    <w:rsid w:val="00913201"/>
    <w:rsid w:val="00916721"/>
    <w:rsid w:val="00921B14"/>
    <w:rsid w:val="009403C3"/>
    <w:rsid w:val="0095017F"/>
    <w:rsid w:val="00961A0F"/>
    <w:rsid w:val="00970EC6"/>
    <w:rsid w:val="00974CE3"/>
    <w:rsid w:val="009819A1"/>
    <w:rsid w:val="00992103"/>
    <w:rsid w:val="00992EEB"/>
    <w:rsid w:val="0099317F"/>
    <w:rsid w:val="0099392C"/>
    <w:rsid w:val="009B1EEF"/>
    <w:rsid w:val="009C0548"/>
    <w:rsid w:val="009C19C5"/>
    <w:rsid w:val="009C59ED"/>
    <w:rsid w:val="009D530A"/>
    <w:rsid w:val="009D653E"/>
    <w:rsid w:val="00A055C5"/>
    <w:rsid w:val="00A05CF8"/>
    <w:rsid w:val="00A17A8E"/>
    <w:rsid w:val="00A2534B"/>
    <w:rsid w:val="00A26EB1"/>
    <w:rsid w:val="00A36938"/>
    <w:rsid w:val="00A37AD5"/>
    <w:rsid w:val="00A40A69"/>
    <w:rsid w:val="00A71F13"/>
    <w:rsid w:val="00A737D4"/>
    <w:rsid w:val="00A95CAA"/>
    <w:rsid w:val="00AB3A8E"/>
    <w:rsid w:val="00AB3B30"/>
    <w:rsid w:val="00AB41F2"/>
    <w:rsid w:val="00AD55ED"/>
    <w:rsid w:val="00AE6CB8"/>
    <w:rsid w:val="00AF0679"/>
    <w:rsid w:val="00B016F6"/>
    <w:rsid w:val="00B0170F"/>
    <w:rsid w:val="00B05A6D"/>
    <w:rsid w:val="00B13386"/>
    <w:rsid w:val="00B16D82"/>
    <w:rsid w:val="00B31999"/>
    <w:rsid w:val="00B562B3"/>
    <w:rsid w:val="00B568D3"/>
    <w:rsid w:val="00B6265B"/>
    <w:rsid w:val="00B8437F"/>
    <w:rsid w:val="00B940E5"/>
    <w:rsid w:val="00B95D7E"/>
    <w:rsid w:val="00BA55D0"/>
    <w:rsid w:val="00BB7C2C"/>
    <w:rsid w:val="00BD4D84"/>
    <w:rsid w:val="00BD515B"/>
    <w:rsid w:val="00BD6882"/>
    <w:rsid w:val="00C02306"/>
    <w:rsid w:val="00C1710A"/>
    <w:rsid w:val="00C22D9B"/>
    <w:rsid w:val="00C30B4B"/>
    <w:rsid w:val="00C357FE"/>
    <w:rsid w:val="00C425B7"/>
    <w:rsid w:val="00C45D74"/>
    <w:rsid w:val="00C52B36"/>
    <w:rsid w:val="00C55FE3"/>
    <w:rsid w:val="00C57F62"/>
    <w:rsid w:val="00C602A2"/>
    <w:rsid w:val="00CA1C0D"/>
    <w:rsid w:val="00CA6A68"/>
    <w:rsid w:val="00CB291E"/>
    <w:rsid w:val="00CB7E2D"/>
    <w:rsid w:val="00CE6229"/>
    <w:rsid w:val="00CF37F6"/>
    <w:rsid w:val="00CF478A"/>
    <w:rsid w:val="00D12B82"/>
    <w:rsid w:val="00D12D76"/>
    <w:rsid w:val="00D43B33"/>
    <w:rsid w:val="00D5641A"/>
    <w:rsid w:val="00D675CB"/>
    <w:rsid w:val="00D77A69"/>
    <w:rsid w:val="00D82CF1"/>
    <w:rsid w:val="00D84522"/>
    <w:rsid w:val="00D8749C"/>
    <w:rsid w:val="00D87820"/>
    <w:rsid w:val="00D92926"/>
    <w:rsid w:val="00DA0E95"/>
    <w:rsid w:val="00DA2E88"/>
    <w:rsid w:val="00DA7AF5"/>
    <w:rsid w:val="00DD2413"/>
    <w:rsid w:val="00DD3342"/>
    <w:rsid w:val="00DE041A"/>
    <w:rsid w:val="00E14F8E"/>
    <w:rsid w:val="00E26429"/>
    <w:rsid w:val="00E37A72"/>
    <w:rsid w:val="00E40350"/>
    <w:rsid w:val="00E44EF0"/>
    <w:rsid w:val="00E472FC"/>
    <w:rsid w:val="00E62035"/>
    <w:rsid w:val="00E72350"/>
    <w:rsid w:val="00E75FCD"/>
    <w:rsid w:val="00E91735"/>
    <w:rsid w:val="00EA7036"/>
    <w:rsid w:val="00EB261B"/>
    <w:rsid w:val="00ED37D9"/>
    <w:rsid w:val="00ED6B82"/>
    <w:rsid w:val="00EE12F5"/>
    <w:rsid w:val="00EF3596"/>
    <w:rsid w:val="00EF6ECE"/>
    <w:rsid w:val="00F17D38"/>
    <w:rsid w:val="00F2279B"/>
    <w:rsid w:val="00F22AD8"/>
    <w:rsid w:val="00F25E55"/>
    <w:rsid w:val="00F41C29"/>
    <w:rsid w:val="00F458CE"/>
    <w:rsid w:val="00F731AD"/>
    <w:rsid w:val="00F90788"/>
    <w:rsid w:val="00FC0AC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  <w:style w:type="paragraph" w:styleId="PargrafodaLista">
    <w:name w:val="List Paragraph"/>
    <w:basedOn w:val="Normal"/>
    <w:uiPriority w:val="34"/>
    <w:qFormat/>
    <w:rsid w:val="008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cia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20A08"/>
    <w:rsid w:val="00397019"/>
    <w:rsid w:val="005E7734"/>
    <w:rsid w:val="00855E91"/>
    <w:rsid w:val="00A01809"/>
    <w:rsid w:val="00C95DB6"/>
    <w:rsid w:val="00CA4082"/>
    <w:rsid w:val="00E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93</TotalTime>
  <Pages>8</Pages>
  <Words>901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SRE - Software Reclame Ensino</Manager>
  <Company/>
  <LinksUpToDate>false</LinksUpToDate>
  <CharactersWithSpaces>5758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Saulo</dc:creator>
  <cp:lastModifiedBy>SAULO EMANUEL DE CAMARGO</cp:lastModifiedBy>
  <cp:revision>19</cp:revision>
  <cp:lastPrinted>2005-05-17T17:30:00Z</cp:lastPrinted>
  <dcterms:created xsi:type="dcterms:W3CDTF">2020-09-27T23:30:00Z</dcterms:created>
  <dcterms:modified xsi:type="dcterms:W3CDTF">2020-11-04T12:25:00Z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