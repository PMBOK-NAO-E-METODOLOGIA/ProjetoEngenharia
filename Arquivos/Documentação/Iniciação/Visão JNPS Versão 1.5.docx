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96BDC88" w14:textId="77F76CFC" w:rsidR="006A25C4" w:rsidRDefault="00913201" w:rsidP="006F3CDE">
      <w:pPr>
        <w:jc w:val="center"/>
      </w:pPr>
      <w:r w:rsidRPr="00913201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A1CEC6A" wp14:editId="42145E82">
                <wp:simplePos x="0" y="0"/>
                <wp:positionH relativeFrom="column">
                  <wp:posOffset>1572607</wp:posOffset>
                </wp:positionH>
                <wp:positionV relativeFrom="paragraph">
                  <wp:posOffset>2540</wp:posOffset>
                </wp:positionV>
                <wp:extent cx="2778413" cy="2390775"/>
                <wp:effectExtent l="0" t="0" r="0" b="0"/>
                <wp:wrapNone/>
                <wp:docPr id="5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8413" cy="2390775"/>
                          <a:chOff x="0" y="0"/>
                          <a:chExt cx="5397188" cy="4644092"/>
                        </a:xfrm>
                      </wpg:grpSpPr>
                      <pic:pic xmlns:pic="http://schemas.openxmlformats.org/drawingml/2006/picture">
                        <pic:nvPicPr>
                          <pic:cNvPr id="6" name="Imagem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4955" b="94595" l="5039" r="92248">
                                        <a14:foregroundMark x1="45349" y1="6757" x2="36434" y2="6757"/>
                                        <a14:foregroundMark x1="36434" y1="6757" x2="27907" y2="10360"/>
                                        <a14:foregroundMark x1="27907" y1="10360" x2="25581" y2="26126"/>
                                        <a14:foregroundMark x1="39922" y1="10360" x2="47674" y2="5405"/>
                                        <a14:foregroundMark x1="47674" y1="5405" x2="55426" y2="6757"/>
                                        <a14:foregroundMark x1="55426" y1="6757" x2="62403" y2="9910"/>
                                        <a14:foregroundMark x1="62403" y1="9910" x2="72868" y2="24324"/>
                                        <a14:foregroundMark x1="72868" y1="24324" x2="74031" y2="45045"/>
                                        <a14:foregroundMark x1="74031" y1="45045" x2="72093" y2="53604"/>
                                        <a14:foregroundMark x1="72093" y1="53604" x2="49612" y2="63964"/>
                                        <a14:foregroundMark x1="36151" y1="56142" x2="27907" y2="51351"/>
                                        <a14:foregroundMark x1="42127" y1="59614" x2="40458" y2="58644"/>
                                        <a14:foregroundMark x1="49612" y1="63964" x2="46243" y2="62006"/>
                                        <a14:foregroundMark x1="27907" y1="51351" x2="24031" y2="42793"/>
                                        <a14:foregroundMark x1="24031" y1="42793" x2="24031" y2="30180"/>
                                        <a14:foregroundMark x1="25969" y1="22072" x2="21318" y2="32432"/>
                                        <a14:foregroundMark x1="21318" y1="32432" x2="21318" y2="33784"/>
                                        <a14:foregroundMark x1="24806" y1="23874" x2="24806" y2="32883"/>
                                        <a14:foregroundMark x1="24806" y1="32883" x2="25969" y2="36937"/>
                                        <a14:foregroundMark x1="25969" y1="30631" x2="27907" y2="50000"/>
                                        <a14:foregroundMark x1="27907" y1="50000" x2="32171" y2="58559"/>
                                        <a14:foregroundMark x1="40615" y1="62375" x2="46124" y2="64865"/>
                                        <a14:foregroundMark x1="32171" y1="58559" x2="40491" y2="62319"/>
                                        <a14:foregroundMark x1="51938" y1="66216" x2="58915" y2="63964"/>
                                        <a14:foregroundMark x1="48062" y1="64865" x2="56202" y2="65766"/>
                                        <a14:foregroundMark x1="56202" y1="65766" x2="62016" y2="63063"/>
                                        <a14:foregroundMark x1="60078" y1="59459" x2="65891" y2="53153"/>
                                        <a14:foregroundMark x1="65891" y1="53153" x2="65891" y2="53153"/>
                                        <a14:foregroundMark x1="73256" y1="19369" x2="72868" y2="36486"/>
                                        <a14:foregroundMark x1="68605" y1="15315" x2="72093" y2="27477"/>
                                        <a14:foregroundMark x1="44574" y1="8108" x2="36047" y2="10811"/>
                                        <a14:foregroundMark x1="36047" y1="10811" x2="29457" y2="15766"/>
                                        <a14:foregroundMark x1="29457" y1="15766" x2="27907" y2="18468"/>
                                        <a14:foregroundMark x1="24031" y1="36937" x2="29845" y2="54955"/>
                                        <a14:foregroundMark x1="29845" y1="54955" x2="38483" y2="59756"/>
                                        <a14:foregroundMark x1="41648" y1="62319" x2="48450" y2="66667"/>
                                        <a14:foregroundMark x1="40698" y1="61712" x2="40906" y2="61845"/>
                                        <a14:foregroundMark x1="48450" y1="66667" x2="52713" y2="67117"/>
                                        <a14:foregroundMark x1="60078" y1="61712" x2="68217" y2="55405"/>
                                        <a14:foregroundMark x1="44186" y1="6757" x2="44186" y2="6757"/>
                                        <a14:foregroundMark x1="7364" y1="81081" x2="11240" y2="88739"/>
                                        <a14:foregroundMark x1="11240" y1="88739" x2="11628" y2="90541"/>
                                        <a14:foregroundMark x1="14341" y1="82883" x2="14729" y2="91441"/>
                                        <a14:foregroundMark x1="4264" y1="90090" x2="11240" y2="94595"/>
                                        <a14:foregroundMark x1="11240" y1="94595" x2="13566" y2="94595"/>
                                        <a14:foregroundMark x1="5426" y1="89189" x2="8915" y2="92793"/>
                                        <a14:foregroundMark x1="44961" y1="81982" x2="37597" y2="84234"/>
                                        <a14:foregroundMark x1="37597" y1="84234" x2="37597" y2="91892"/>
                                        <a14:foregroundMark x1="55426" y1="86036" x2="75581" y2="84685"/>
                                        <a14:foregroundMark x1="75581" y1="84685" x2="84109" y2="84685"/>
                                        <a14:foregroundMark x1="70155" y1="83333" x2="80233" y2="84234"/>
                                        <a14:foregroundMark x1="80233" y1="84234" x2="92248" y2="84234"/>
                                        <a14:backgroundMark x1="53101" y1="19820" x2="53488" y2="42793"/>
                                        <a14:backgroundMark x1="38372" y1="46847" x2="44186" y2="55856"/>
                                        <a14:backgroundMark x1="44186" y1="55856" x2="49612" y2="5585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188" cy="46440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2" descr="Mouse de computador | Ícone Grat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8986" y="479788"/>
                            <a:ext cx="2287073" cy="22870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E9C8F4" id="Agrupar 9" o:spid="_x0000_s1026" style="position:absolute;margin-left:123.85pt;margin-top:.2pt;width:218.75pt;height:188.25pt;z-index:251664384;mso-width-relative:margin;mso-height-relative:margin" coordsize="53971,46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6" o:spid="_x0000_s1027" type="#_x0000_t75" style="position:absolute;width:53971;height:46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">
                  <v:imagedata r:id="rId11" o:title=""/>
                </v:shape>
                <v:shape id="Picture 2" o:spid="_x0000_s1028" type="#_x0000_t75" alt="Mouse de computador | Ícone Gratis" style="position:absolute;left:14889;top:4797;width:22871;height:228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">
                  <v:imagedata r:id="rId12" o:title="Mouse de computador | Ícone Gratis"/>
                </v:shape>
              </v:group>
            </w:pict>
          </mc:Fallback>
        </mc:AlternateContent>
      </w:r>
    </w:p>
    <w:p w14:paraId="09F7F6D8" w14:textId="77777777" w:rsidR="006A25C4" w:rsidRPr="00A20D4F" w:rsidRDefault="006A25C4" w:rsidP="006A25C4"/>
    <w:p w14:paraId="08C5811B" w14:textId="77777777" w:rsidR="006A25C4" w:rsidRPr="00A20D4F" w:rsidRDefault="006A25C4" w:rsidP="006A25C4"/>
    <w:p w14:paraId="1BF6AAF9" w14:textId="77777777" w:rsidR="006A25C4" w:rsidRPr="00A20D4F" w:rsidRDefault="006A25C4" w:rsidP="006A25C4"/>
    <w:p w14:paraId="6109D4D8" w14:textId="77777777" w:rsidR="006A25C4" w:rsidRPr="00A20D4F" w:rsidRDefault="006A25C4" w:rsidP="006A25C4"/>
    <w:p w14:paraId="513739C2" w14:textId="77777777" w:rsidR="006A25C4" w:rsidRPr="00A20D4F" w:rsidRDefault="006A25C4" w:rsidP="006A25C4"/>
    <w:p w14:paraId="4EAFB8C4" w14:textId="77777777" w:rsidR="006A25C4" w:rsidRPr="00A20D4F" w:rsidRDefault="006A25C4" w:rsidP="006A25C4"/>
    <w:p w14:paraId="4650299E" w14:textId="77777777" w:rsidR="006A25C4" w:rsidRPr="00A20D4F" w:rsidRDefault="006A25C4" w:rsidP="006A25C4"/>
    <w:p w14:paraId="0C597A41" w14:textId="77777777" w:rsidR="006A25C4" w:rsidRPr="00A20D4F" w:rsidRDefault="006A25C4" w:rsidP="006A25C4"/>
    <w:p w14:paraId="5FB3B9A5" w14:textId="77777777" w:rsidR="006A25C4" w:rsidRPr="00A20D4F" w:rsidRDefault="006A25C4" w:rsidP="006A25C4"/>
    <w:p w14:paraId="0CE5EB53" w14:textId="77777777" w:rsidR="006A25C4" w:rsidRPr="00A20D4F" w:rsidRDefault="006A25C4" w:rsidP="006A25C4"/>
    <w:p w14:paraId="6B8196B5" w14:textId="77777777" w:rsidR="006A25C4" w:rsidRPr="00A20D4F" w:rsidRDefault="006A25C4" w:rsidP="006A25C4"/>
    <w:p w14:paraId="657F8980" w14:textId="77154182" w:rsidR="006A25C4" w:rsidRDefault="006A25C4" w:rsidP="006A25C4"/>
    <w:p w14:paraId="057F11EA" w14:textId="68796441" w:rsidR="001A3D50" w:rsidRDefault="001A3D50" w:rsidP="006A25C4"/>
    <w:p w14:paraId="14081125" w14:textId="148671C4" w:rsidR="001A3D50" w:rsidRDefault="001A3D50" w:rsidP="006A25C4"/>
    <w:p w14:paraId="04C71DF6" w14:textId="65D50ADB" w:rsidR="001A3D50" w:rsidRDefault="001A3D50" w:rsidP="006A25C4"/>
    <w:p w14:paraId="390E5F02" w14:textId="775F9555" w:rsidR="001A3D50" w:rsidRDefault="001A3D50" w:rsidP="006A25C4"/>
    <w:p w14:paraId="28F0D444" w14:textId="3A0C0E3E" w:rsidR="001A3D50" w:rsidRDefault="001A3D50" w:rsidP="006A25C4"/>
    <w:p w14:paraId="7B8B3CAF" w14:textId="27A3EF73" w:rsidR="001A3D50" w:rsidRDefault="001A3D50" w:rsidP="006A25C4"/>
    <w:p w14:paraId="5725DB94" w14:textId="62659D92" w:rsidR="001A3D50" w:rsidRDefault="001A3D50" w:rsidP="006A25C4"/>
    <w:p w14:paraId="6F5ADDF3" w14:textId="0C01B369" w:rsidR="001A3D50" w:rsidRDefault="001A3D50" w:rsidP="006A25C4"/>
    <w:p w14:paraId="384C67A3" w14:textId="66309D4C" w:rsidR="001A3D50" w:rsidRDefault="001A3D50" w:rsidP="006A25C4"/>
    <w:p w14:paraId="720F5894" w14:textId="51C61C27" w:rsidR="001A3D50" w:rsidRDefault="001A3D50" w:rsidP="006A25C4"/>
    <w:p w14:paraId="3832DDB5" w14:textId="127044EB" w:rsidR="001A3D50" w:rsidRDefault="001A3D50" w:rsidP="006A25C4"/>
    <w:p w14:paraId="7810AEE1" w14:textId="77777777" w:rsidR="001A3D50" w:rsidRPr="00A20D4F" w:rsidRDefault="001A3D50" w:rsidP="006A25C4"/>
    <w:p w14:paraId="68CAD521" w14:textId="77777777" w:rsidR="006A25C4" w:rsidRPr="00A20D4F" w:rsidRDefault="006A25C4" w:rsidP="006A25C4"/>
    <w:p w14:paraId="485F46D4" w14:textId="77777777" w:rsidR="006A25C4" w:rsidRPr="00A20D4F" w:rsidRDefault="006A25C4" w:rsidP="006A25C4"/>
    <w:p w14:paraId="0A2D05D1" w14:textId="77777777" w:rsidR="006A25C4" w:rsidRPr="00A20D4F" w:rsidRDefault="006A25C4" w:rsidP="006A25C4"/>
    <w:p w14:paraId="7C44CB62" w14:textId="77777777" w:rsidR="006A25C4" w:rsidRPr="00A20D4F" w:rsidRDefault="006A25C4" w:rsidP="006A25C4"/>
    <w:p w14:paraId="763B7219" w14:textId="77777777" w:rsidR="006A25C4" w:rsidRDefault="006A25C4" w:rsidP="006A25C4"/>
    <w:p w14:paraId="311BB5C1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24F52A" wp14:editId="4BDE256C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6EA4A48D17624C27AB07144A4735821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61FE1F6" w14:textId="77777777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Visão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24F52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6EA4A48D17624C27AB07144A47358214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061FE1F6" w14:textId="77777777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Visão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0F18684F" w14:textId="77777777" w:rsidR="006A25C4" w:rsidRPr="00264EFB" w:rsidRDefault="006A25C4" w:rsidP="006A25C4"/>
    <w:p w14:paraId="36666535" w14:textId="77777777" w:rsidR="006A25C4" w:rsidRPr="00264EFB" w:rsidRDefault="006A25C4" w:rsidP="006A25C4"/>
    <w:p w14:paraId="1145792D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4E7FEB" wp14:editId="728E327C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C128768" w14:textId="2EA8CCE4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9403C3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</w:t>
                                </w:r>
                              </w:p>
                            </w:sdtContent>
                          </w:sdt>
                          <w:p w14:paraId="3DE1590E" w14:textId="77777777" w:rsidR="006A25C4" w:rsidRPr="0037364C" w:rsidRDefault="006A25C4" w:rsidP="006A25C4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09223160" w14:textId="77777777" w:rsidR="006A25C4" w:rsidRPr="0037364C" w:rsidRDefault="006A25C4" w:rsidP="006A25C4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4E7FEB" id="_x0000_s1027" type="#_x0000_t202" style="position:absolute;left:0;text-align:left;margin-left:-54.4pt;margin-top:15.5pt;width:559.25pt;height:4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0C128768" w14:textId="2EA8CCE4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9403C3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1</w:t>
                          </w:r>
                        </w:p>
                      </w:sdtContent>
                    </w:sdt>
                    <w:p w14:paraId="3DE1590E" w14:textId="77777777" w:rsidR="006A25C4" w:rsidRPr="0037364C" w:rsidRDefault="006A25C4" w:rsidP="006A25C4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14:paraId="09223160" w14:textId="77777777" w:rsidR="006A25C4" w:rsidRPr="0037364C" w:rsidRDefault="006A25C4" w:rsidP="006A25C4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465B6F" w14:textId="77777777" w:rsidR="006A25C4" w:rsidRPr="00264EFB" w:rsidRDefault="006A25C4" w:rsidP="006A25C4"/>
    <w:p w14:paraId="732E91FB" w14:textId="77777777" w:rsidR="006A25C4" w:rsidRPr="00264EFB" w:rsidRDefault="006A25C4" w:rsidP="006A25C4"/>
    <w:p w14:paraId="5CA33029" w14:textId="77777777" w:rsidR="006A25C4" w:rsidRPr="00264EFB" w:rsidRDefault="006A25C4" w:rsidP="006A25C4"/>
    <w:p w14:paraId="7B7B76F9" w14:textId="77777777" w:rsidR="006A25C4" w:rsidRPr="00264EFB" w:rsidRDefault="006A25C4" w:rsidP="006A25C4"/>
    <w:p w14:paraId="4A9025BE" w14:textId="77777777" w:rsidR="006A25C4" w:rsidRPr="00264EFB" w:rsidRDefault="006A25C4" w:rsidP="006A25C4"/>
    <w:p w14:paraId="1704CA75" w14:textId="77777777" w:rsidR="006A25C4" w:rsidRPr="00264EFB" w:rsidRDefault="006A25C4" w:rsidP="006A25C4">
      <w:r>
        <w:tab/>
      </w:r>
    </w:p>
    <w:p w14:paraId="2DD7BB94" w14:textId="77777777" w:rsidR="006A25C4" w:rsidRPr="00264EFB" w:rsidRDefault="006A25C4" w:rsidP="006A25C4"/>
    <w:p w14:paraId="4843E4C6" w14:textId="77777777" w:rsidR="006A25C4" w:rsidRPr="00264EFB" w:rsidRDefault="006A25C4" w:rsidP="006A25C4"/>
    <w:p w14:paraId="6FAC48C2" w14:textId="77777777" w:rsidR="006A25C4" w:rsidRPr="00264EFB" w:rsidRDefault="006A25C4" w:rsidP="006A25C4"/>
    <w:p w14:paraId="3F702998" w14:textId="77777777" w:rsidR="006A25C4" w:rsidRPr="00264EFB" w:rsidRDefault="006A25C4" w:rsidP="006A25C4"/>
    <w:p w14:paraId="4CF89472" w14:textId="77777777" w:rsidR="006A25C4" w:rsidRPr="00264EFB" w:rsidRDefault="006A25C4" w:rsidP="006A25C4"/>
    <w:p w14:paraId="7763A64A" w14:textId="77777777" w:rsidR="006A25C4" w:rsidRPr="00264EFB" w:rsidRDefault="006A25C4" w:rsidP="006A25C4"/>
    <w:p w14:paraId="44EF4CA9" w14:textId="77777777" w:rsidR="006A25C4" w:rsidRPr="00264EFB" w:rsidRDefault="006A25C4" w:rsidP="006A25C4"/>
    <w:p w14:paraId="2B5CB8E7" w14:textId="77777777" w:rsidR="006A25C4" w:rsidRPr="00264EFB" w:rsidRDefault="006A25C4" w:rsidP="006A25C4"/>
    <w:p w14:paraId="1F2E30AA" w14:textId="77777777" w:rsidR="006A25C4" w:rsidRPr="00264EFB" w:rsidRDefault="006A25C4" w:rsidP="006A25C4"/>
    <w:p w14:paraId="4A0DACD1" w14:textId="77777777" w:rsidR="006A25C4" w:rsidRPr="00264EFB" w:rsidRDefault="006A25C4" w:rsidP="006A25C4"/>
    <w:p w14:paraId="09ABBD93" w14:textId="77777777" w:rsidR="006A25C4" w:rsidRPr="00264EFB" w:rsidRDefault="006A25C4" w:rsidP="006A25C4"/>
    <w:p w14:paraId="1C94563E" w14:textId="77777777" w:rsidR="006A25C4" w:rsidRDefault="006A25C4" w:rsidP="006A25C4">
      <w:pPr>
        <w:tabs>
          <w:tab w:val="left" w:pos="3700"/>
        </w:tabs>
      </w:pPr>
      <w:r>
        <w:tab/>
      </w:r>
    </w:p>
    <w:p w14:paraId="01BD57F4" w14:textId="77777777" w:rsidR="006A25C4" w:rsidRPr="00264EFB" w:rsidRDefault="006A25C4" w:rsidP="006A25C4">
      <w:pPr>
        <w:tabs>
          <w:tab w:val="left" w:pos="3700"/>
        </w:tabs>
        <w:sectPr w:rsidR="006A25C4" w:rsidRPr="00264EFB">
          <w:headerReference w:type="first" r:id="rId13"/>
          <w:footerReference w:type="first" r:id="rId14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33B043" wp14:editId="5DFDE5DC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14:paraId="72E17DDD" w14:textId="43704F8C" w:rsidR="006A25C4" w:rsidRPr="00264EFB" w:rsidRDefault="00067B29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SRE</w:t>
                                </w:r>
                                <w:r w:rsidR="006A25C4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 xml:space="preserve"> -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Software Reclame Ensino</w:t>
                                </w:r>
                              </w:p>
                            </w:sdtContent>
                          </w:sdt>
                          <w:p w14:paraId="4FA67E32" w14:textId="77777777" w:rsidR="006A25C4" w:rsidRDefault="006A25C4" w:rsidP="006A25C4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3B043" id="Text Box 4" o:spid="_x0000_s1028" type="#_x0000_t202" style="position:absolute;left:0;text-align:left;margin-left:-59.15pt;margin-top:23pt;width:572.4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14:paraId="72E17DDD" w14:textId="43704F8C" w:rsidR="006A25C4" w:rsidRPr="00264EFB" w:rsidRDefault="00067B29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SRE</w:t>
                          </w:r>
                          <w:r w:rsidR="006A25C4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 xml:space="preserve"> - 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Software Reclame Ensino</w:t>
                          </w:r>
                        </w:p>
                      </w:sdtContent>
                    </w:sdt>
                    <w:p w14:paraId="4FA67E32" w14:textId="77777777" w:rsidR="006A25C4" w:rsidRDefault="006A25C4" w:rsidP="006A25C4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57E3CD6F" w14:textId="77777777" w:rsidR="00CA1C0D" w:rsidRDefault="00E14F8E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A25C4" w14:paraId="0DD0EBFB" w14:textId="77777777" w:rsidTr="00EC38D2">
        <w:trPr>
          <w:trHeight w:val="284"/>
        </w:trPr>
        <w:tc>
          <w:tcPr>
            <w:tcW w:w="1550" w:type="dxa"/>
            <w:shd w:val="clear" w:color="auto" w:fill="C00000"/>
          </w:tcPr>
          <w:p w14:paraId="594CF218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77F05A3B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5AC28FA1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750CF99D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A25C4" w14:paraId="3613DE80" w14:textId="77777777" w:rsidTr="00EC38D2">
        <w:trPr>
          <w:trHeight w:val="284"/>
        </w:trPr>
        <w:tc>
          <w:tcPr>
            <w:tcW w:w="1550" w:type="dxa"/>
          </w:tcPr>
          <w:p w14:paraId="61FC9F3C" w14:textId="2BB1F8CF" w:rsidR="006A25C4" w:rsidRPr="00AB66FD" w:rsidRDefault="00312AD8" w:rsidP="009403C3">
            <w:pPr>
              <w:pStyle w:val="Instruo"/>
            </w:pPr>
            <w:r>
              <w:t>27/09/2020</w:t>
            </w:r>
          </w:p>
        </w:tc>
        <w:tc>
          <w:tcPr>
            <w:tcW w:w="1080" w:type="dxa"/>
          </w:tcPr>
          <w:p w14:paraId="3375A893" w14:textId="40D17AB8" w:rsidR="006A25C4" w:rsidRPr="00AB66FD" w:rsidRDefault="00312AD8" w:rsidP="00EC38D2">
            <w:pPr>
              <w:pStyle w:val="Instruo"/>
            </w:pPr>
            <w:r>
              <w:t>1.3</w:t>
            </w:r>
          </w:p>
        </w:tc>
        <w:tc>
          <w:tcPr>
            <w:tcW w:w="4680" w:type="dxa"/>
          </w:tcPr>
          <w:p w14:paraId="43D0D8D5" w14:textId="1CBB246C" w:rsidR="006A25C4" w:rsidRPr="00AB66FD" w:rsidRDefault="00312AD8" w:rsidP="00EC38D2">
            <w:pPr>
              <w:pStyle w:val="Instruo"/>
            </w:pPr>
            <w:r>
              <w:t>Foi alterado o texto sobre resumo de negócio e objetivos do sistema.</w:t>
            </w:r>
          </w:p>
        </w:tc>
        <w:tc>
          <w:tcPr>
            <w:tcW w:w="2410" w:type="dxa"/>
          </w:tcPr>
          <w:p w14:paraId="3E1B3D85" w14:textId="314B2865" w:rsidR="006A25C4" w:rsidRPr="00AB66FD" w:rsidRDefault="00312AD8" w:rsidP="00EC38D2">
            <w:pPr>
              <w:pStyle w:val="Instruo"/>
            </w:pPr>
            <w:r>
              <w:t>José Caique e Paulo Vinicius</w:t>
            </w:r>
          </w:p>
        </w:tc>
      </w:tr>
      <w:tr w:rsidR="006A25C4" w14:paraId="38A76334" w14:textId="77777777" w:rsidTr="00EC38D2">
        <w:trPr>
          <w:trHeight w:val="284"/>
        </w:trPr>
        <w:tc>
          <w:tcPr>
            <w:tcW w:w="1550" w:type="dxa"/>
          </w:tcPr>
          <w:p w14:paraId="334B9D68" w14:textId="77777777" w:rsidR="006A25C4" w:rsidRDefault="006A25C4" w:rsidP="00EC38D2">
            <w:pPr>
              <w:jc w:val="left"/>
            </w:pPr>
          </w:p>
        </w:tc>
        <w:tc>
          <w:tcPr>
            <w:tcW w:w="1080" w:type="dxa"/>
          </w:tcPr>
          <w:p w14:paraId="76E26E80" w14:textId="77777777" w:rsidR="006A25C4" w:rsidRDefault="006A25C4" w:rsidP="00EC38D2">
            <w:pPr>
              <w:jc w:val="left"/>
            </w:pPr>
          </w:p>
        </w:tc>
        <w:tc>
          <w:tcPr>
            <w:tcW w:w="4680" w:type="dxa"/>
          </w:tcPr>
          <w:p w14:paraId="67B62EE4" w14:textId="77777777" w:rsidR="006A25C4" w:rsidRDefault="006A25C4" w:rsidP="00EC38D2">
            <w:pPr>
              <w:jc w:val="left"/>
            </w:pPr>
          </w:p>
        </w:tc>
        <w:tc>
          <w:tcPr>
            <w:tcW w:w="2410" w:type="dxa"/>
          </w:tcPr>
          <w:p w14:paraId="5331CD8C" w14:textId="77777777" w:rsidR="006A25C4" w:rsidRDefault="006A25C4" w:rsidP="00EC38D2">
            <w:pPr>
              <w:jc w:val="left"/>
            </w:pPr>
          </w:p>
        </w:tc>
      </w:tr>
      <w:tr w:rsidR="006A25C4" w14:paraId="1AA039BE" w14:textId="77777777" w:rsidTr="00EC38D2">
        <w:trPr>
          <w:trHeight w:val="284"/>
        </w:trPr>
        <w:tc>
          <w:tcPr>
            <w:tcW w:w="1550" w:type="dxa"/>
          </w:tcPr>
          <w:p w14:paraId="08959896" w14:textId="77777777" w:rsidR="006A25C4" w:rsidRDefault="006A25C4" w:rsidP="00EC38D2">
            <w:pPr>
              <w:jc w:val="left"/>
            </w:pPr>
          </w:p>
        </w:tc>
        <w:tc>
          <w:tcPr>
            <w:tcW w:w="1080" w:type="dxa"/>
          </w:tcPr>
          <w:p w14:paraId="6E0B6C09" w14:textId="77777777" w:rsidR="006A25C4" w:rsidRDefault="006A25C4" w:rsidP="00EC38D2">
            <w:pPr>
              <w:jc w:val="left"/>
            </w:pPr>
          </w:p>
        </w:tc>
        <w:tc>
          <w:tcPr>
            <w:tcW w:w="4680" w:type="dxa"/>
          </w:tcPr>
          <w:p w14:paraId="473C824A" w14:textId="77777777" w:rsidR="006A25C4" w:rsidRDefault="006A25C4" w:rsidP="00EC38D2">
            <w:pPr>
              <w:jc w:val="left"/>
            </w:pPr>
          </w:p>
        </w:tc>
        <w:tc>
          <w:tcPr>
            <w:tcW w:w="2410" w:type="dxa"/>
          </w:tcPr>
          <w:p w14:paraId="775F35CF" w14:textId="77777777" w:rsidR="006A25C4" w:rsidRDefault="006A25C4" w:rsidP="00EC38D2">
            <w:pPr>
              <w:jc w:val="left"/>
            </w:pPr>
          </w:p>
        </w:tc>
      </w:tr>
    </w:tbl>
    <w:p w14:paraId="0FD3E519" w14:textId="77777777" w:rsidR="00CA1C0D" w:rsidRDefault="00CA1C0D"/>
    <w:p w14:paraId="4F08B6F7" w14:textId="77777777" w:rsidR="00CA1C0D" w:rsidRDefault="00E14F8E">
      <w:pPr>
        <w:pStyle w:val="Ttulo"/>
        <w:jc w:val="center"/>
      </w:pPr>
      <w:r>
        <w:br w:type="page"/>
      </w:r>
      <w:r>
        <w:lastRenderedPageBreak/>
        <w:t>SUMÁRIO</w:t>
      </w:r>
    </w:p>
    <w:p w14:paraId="2EA68306" w14:textId="7BDC47A0" w:rsidR="00E44EF0" w:rsidRDefault="00E14F8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51812311" w:history="1">
        <w:r w:rsidR="00E44EF0" w:rsidRPr="002640F6">
          <w:rPr>
            <w:rStyle w:val="Hyperlink"/>
          </w:rPr>
          <w:t>1. Introdução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_Toc51812311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4</w:t>
        </w:r>
        <w:r w:rsidR="00E44EF0">
          <w:rPr>
            <w:webHidden/>
          </w:rPr>
          <w:fldChar w:fldCharType="end"/>
        </w:r>
      </w:hyperlink>
    </w:p>
    <w:p w14:paraId="44FD44BC" w14:textId="1AB50A06" w:rsidR="00E44EF0" w:rsidRDefault="00720125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51812312" w:history="1">
        <w:r w:rsidR="00E44EF0" w:rsidRPr="002640F6">
          <w:rPr>
            <w:rStyle w:val="Hyperlink"/>
            <w:lang w:val="pt-PT"/>
          </w:rPr>
          <w:t>1.1. Resumo do Negócio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_Toc51812312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4</w:t>
        </w:r>
        <w:r w:rsidR="00E44EF0">
          <w:rPr>
            <w:webHidden/>
          </w:rPr>
          <w:fldChar w:fldCharType="end"/>
        </w:r>
      </w:hyperlink>
    </w:p>
    <w:p w14:paraId="4342CC0B" w14:textId="2F5BFC91" w:rsidR="00E44EF0" w:rsidRDefault="00720125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51812313" w:history="1">
        <w:r w:rsidR="00E44EF0" w:rsidRPr="002640F6">
          <w:rPr>
            <w:rStyle w:val="Hyperlink"/>
            <w:lang w:val="pt-PT"/>
          </w:rPr>
          <w:t>1.2. Objetivo do Sistema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_Toc51812313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4</w:t>
        </w:r>
        <w:r w:rsidR="00E44EF0">
          <w:rPr>
            <w:webHidden/>
          </w:rPr>
          <w:fldChar w:fldCharType="end"/>
        </w:r>
      </w:hyperlink>
    </w:p>
    <w:p w14:paraId="749AA37A" w14:textId="1B71F66C" w:rsidR="00E44EF0" w:rsidRDefault="00720125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51812314" w:history="1">
        <w:r w:rsidR="00E44EF0" w:rsidRPr="002640F6">
          <w:rPr>
            <w:rStyle w:val="Hyperlink"/>
            <w:lang w:val="pt-PT"/>
          </w:rPr>
          <w:t>1.3. Glossário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_Toc51812314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5</w:t>
        </w:r>
        <w:r w:rsidR="00E44EF0">
          <w:rPr>
            <w:webHidden/>
          </w:rPr>
          <w:fldChar w:fldCharType="end"/>
        </w:r>
      </w:hyperlink>
    </w:p>
    <w:p w14:paraId="6B7E6538" w14:textId="7B753D1B" w:rsidR="00E44EF0" w:rsidRDefault="00720125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51812315" w:history="1">
        <w:r w:rsidR="00E44EF0" w:rsidRPr="002640F6">
          <w:rPr>
            <w:rStyle w:val="Hyperlink"/>
          </w:rPr>
          <w:t>1.4. Referências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_Toc51812315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5</w:t>
        </w:r>
        <w:r w:rsidR="00E44EF0">
          <w:rPr>
            <w:webHidden/>
          </w:rPr>
          <w:fldChar w:fldCharType="end"/>
        </w:r>
      </w:hyperlink>
    </w:p>
    <w:p w14:paraId="6AFE16BE" w14:textId="6C302BDB" w:rsidR="00E44EF0" w:rsidRDefault="0072012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1812316" w:history="1">
        <w:r w:rsidR="00E44EF0" w:rsidRPr="002640F6">
          <w:rPr>
            <w:rStyle w:val="Hyperlink"/>
          </w:rPr>
          <w:t>2. Problema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_Toc51812316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6</w:t>
        </w:r>
        <w:r w:rsidR="00E44EF0">
          <w:rPr>
            <w:webHidden/>
          </w:rPr>
          <w:fldChar w:fldCharType="end"/>
        </w:r>
      </w:hyperlink>
    </w:p>
    <w:p w14:paraId="30BB6B8A" w14:textId="7DDD7898" w:rsidR="00E44EF0" w:rsidRDefault="0072012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1812317" w:history="1">
        <w:r w:rsidR="00E44EF0" w:rsidRPr="002640F6">
          <w:rPr>
            <w:rStyle w:val="Hyperlink"/>
            <w:lang w:val="pt-PT"/>
          </w:rPr>
          <w:t>3. Usuários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_Toc51812317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7</w:t>
        </w:r>
        <w:r w:rsidR="00E44EF0">
          <w:rPr>
            <w:webHidden/>
          </w:rPr>
          <w:fldChar w:fldCharType="end"/>
        </w:r>
      </w:hyperlink>
    </w:p>
    <w:p w14:paraId="211951FE" w14:textId="06F5EDDD" w:rsidR="00E44EF0" w:rsidRDefault="0072012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1812318" w:history="1">
        <w:r w:rsidR="00E44EF0" w:rsidRPr="002640F6">
          <w:rPr>
            <w:rStyle w:val="Hyperlink"/>
            <w:lang w:val="pt-PT"/>
          </w:rPr>
          <w:t>4. Restrições Impostas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_Toc51812318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7</w:t>
        </w:r>
        <w:r w:rsidR="00E44EF0">
          <w:rPr>
            <w:webHidden/>
          </w:rPr>
          <w:fldChar w:fldCharType="end"/>
        </w:r>
      </w:hyperlink>
    </w:p>
    <w:p w14:paraId="636B5457" w14:textId="42D8D618" w:rsidR="00E44EF0" w:rsidRDefault="0072012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1812319" w:history="1">
        <w:r w:rsidR="00E44EF0" w:rsidRPr="002640F6">
          <w:rPr>
            <w:rStyle w:val="Hyperlink"/>
            <w:lang w:val="pt-PT"/>
          </w:rPr>
          <w:t>5. Riscos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_Toc51812319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7</w:t>
        </w:r>
        <w:r w:rsidR="00E44EF0">
          <w:rPr>
            <w:webHidden/>
          </w:rPr>
          <w:fldChar w:fldCharType="end"/>
        </w:r>
      </w:hyperlink>
    </w:p>
    <w:p w14:paraId="278F69FE" w14:textId="3287EE1D" w:rsidR="00E44EF0" w:rsidRDefault="0072012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1812320" w:history="1">
        <w:r w:rsidR="00E44EF0" w:rsidRPr="002640F6">
          <w:rPr>
            <w:rStyle w:val="Hyperlink"/>
            <w:lang w:val="pt-PT"/>
          </w:rPr>
          <w:t>6. Requisitos de Documentação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_Toc51812320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7</w:t>
        </w:r>
        <w:r w:rsidR="00E44EF0">
          <w:rPr>
            <w:webHidden/>
          </w:rPr>
          <w:fldChar w:fldCharType="end"/>
        </w:r>
      </w:hyperlink>
    </w:p>
    <w:p w14:paraId="5A13564C" w14:textId="43E20DB0" w:rsidR="00CA1C0D" w:rsidRDefault="00E14F8E">
      <w:pPr>
        <w:spacing w:before="120" w:after="120"/>
      </w:pPr>
      <w:r>
        <w:fldChar w:fldCharType="end"/>
      </w:r>
      <w:r>
        <w:t xml:space="preserve"> </w:t>
      </w:r>
    </w:p>
    <w:p w14:paraId="32E27E5F" w14:textId="77777777" w:rsidR="00CA1C0D" w:rsidRDefault="00E14F8E">
      <w:pPr>
        <w:pStyle w:val="Ttulo1"/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51812311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lastRenderedPageBreak/>
        <w:t>Introdução</w:t>
      </w:r>
      <w:bookmarkEnd w:id="13"/>
    </w:p>
    <w:p w14:paraId="3616D768" w14:textId="77777777" w:rsidR="00152A9F" w:rsidRDefault="00152A9F" w:rsidP="00152A9F">
      <w:pPr>
        <w:pStyle w:val="Ttulo2"/>
        <w:rPr>
          <w:lang w:val="pt-PT"/>
        </w:rPr>
      </w:pPr>
      <w:bookmarkStart w:id="14" w:name="_Toc51812312"/>
      <w:r>
        <w:rPr>
          <w:lang w:val="pt-PT"/>
        </w:rPr>
        <w:t>Resumo do Negócio</w:t>
      </w:r>
      <w:bookmarkEnd w:id="14"/>
    </w:p>
    <w:p w14:paraId="7310D436" w14:textId="113D7ECC" w:rsidR="009403C3" w:rsidRDefault="009403C3" w:rsidP="009403C3">
      <w:pPr>
        <w:pStyle w:val="Instruo"/>
        <w:spacing w:after="120" w:line="360" w:lineRule="auto"/>
        <w:ind w:firstLine="709"/>
        <w:jc w:val="both"/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</w:pPr>
      <w:bookmarkStart w:id="15" w:name="_Toc51812313"/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O Sistema irá auxiliar a direção da escola e da instituição para obter feedbacks dos alunos, professores e demais funcionários, para assim, gerar um relatório para que a instituição visualize onde possa aplicar investimentos, visando melhoria contínua em estruturas fisicas e lógicas para o bem estar de cada um.</w:t>
      </w:r>
    </w:p>
    <w:p w14:paraId="67AA0710" w14:textId="2EF7EDB9" w:rsidR="009403C3" w:rsidRDefault="009403C3" w:rsidP="009403C3">
      <w:pPr>
        <w:pStyle w:val="Instruo"/>
        <w:spacing w:after="120" w:line="360" w:lineRule="auto"/>
        <w:ind w:firstLine="709"/>
        <w:jc w:val="both"/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</w:pPr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Os usuários ao acessarem a rede e executarem o software poderão encaminhar as críticas. Antes de enviar alguma uma observação, ele terá como opção de enviar se identificando ou anonimamente, possibilitando liberdade para expressar situações que pessoalmente não falaria a instituição, podendo assim colocar suas opiniões sobre a infraestrutura da organização.</w:t>
      </w:r>
    </w:p>
    <w:p w14:paraId="6E6EE3D1" w14:textId="77777777" w:rsidR="008535C4" w:rsidRDefault="008535C4" w:rsidP="00E91735">
      <w:pPr>
        <w:pStyle w:val="Ttulo2"/>
        <w:spacing w:before="200" w:after="200" w:line="360" w:lineRule="auto"/>
        <w:rPr>
          <w:lang w:val="pt-PT"/>
        </w:rPr>
      </w:pPr>
      <w:r>
        <w:rPr>
          <w:lang w:val="pt-PT"/>
        </w:rPr>
        <w:t>Objetivo do Sistema</w:t>
      </w:r>
      <w:bookmarkEnd w:id="15"/>
    </w:p>
    <w:p w14:paraId="5D278354" w14:textId="77777777" w:rsidR="009403C3" w:rsidRDefault="009403C3" w:rsidP="009403C3">
      <w:pPr>
        <w:pStyle w:val="Instruo"/>
        <w:spacing w:after="120" w:line="360" w:lineRule="auto"/>
        <w:ind w:firstLine="709"/>
        <w:jc w:val="both"/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</w:pPr>
      <w:bookmarkStart w:id="16" w:name="_Toc51812314"/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Como objetivo o sistema irá atender as necessidades da instituição na questão de melhoria local, buscando bem estar de cada um presente na instituição, possibilitando assim, que pessoas mais visuais e mais timidas possam dar sua opinião em melhorias na instituição.    </w:t>
      </w:r>
    </w:p>
    <w:p w14:paraId="4FE61AE9" w14:textId="06E70699" w:rsidR="009403C3" w:rsidRDefault="009403C3" w:rsidP="009403C3">
      <w:pPr>
        <w:spacing w:after="120" w:line="360" w:lineRule="auto"/>
        <w:ind w:firstLine="709"/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O sistema apresentará informações sobre um levantamento de pesquisa mensal, mostrando </w:t>
      </w:r>
      <w:r w:rsidR="000C1F75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,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através de uma relatório</w:t>
      </w:r>
      <w:r w:rsidR="000C1F75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,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a necessidade e a possibilidade de melhoria dentro da instituição. Ele será desenvolvido em dois ambientes:</w:t>
      </w:r>
    </w:p>
    <w:p w14:paraId="49A33DFA" w14:textId="4996A53E" w:rsidR="009403C3" w:rsidRDefault="000C1F75" w:rsidP="009403C3">
      <w:pPr>
        <w:spacing w:after="120" w:line="360" w:lineRule="auto"/>
        <w:ind w:firstLine="709"/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Interface 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Usu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á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rio: São as pessoas que utilizarão o software, disponibilizando suas idéias e opiniões diante de uma interface simples para os diversos tipos de usuários.</w:t>
      </w:r>
    </w:p>
    <w:p w14:paraId="168D77CA" w14:textId="45E03CFF" w:rsidR="009403C3" w:rsidRDefault="000C1F75" w:rsidP="009403C3">
      <w:pPr>
        <w:spacing w:after="120" w:line="360" w:lineRule="auto"/>
        <w:ind w:firstLine="709"/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Interface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Servidor: Receberá todas as informações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,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e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,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salvando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na base de dados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onde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, 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mensalmente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,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será gerado um relatório podendo ser acessado por um administrador cadastrado no sistema, onde o mesmo é vinculado a instituição para analisar o relatório, e, podendo assim identificar o que é d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e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alcance da instituição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para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atender a opiniões de cada usuário. 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ab/>
        <w:t xml:space="preserve">Caso o administrador identifique alguma informação que não está no alcance da instituição, ou, identificar opiniões falsas ou de intensões maliciosas o mesmo poderá descartar aquela informação. </w:t>
      </w:r>
    </w:p>
    <w:p w14:paraId="75AE0A84" w14:textId="625C38A7" w:rsidR="00152A9F" w:rsidRDefault="00152A9F" w:rsidP="00152A9F">
      <w:pPr>
        <w:pStyle w:val="Ttulo2"/>
        <w:rPr>
          <w:lang w:val="pt-PT"/>
        </w:rPr>
      </w:pPr>
      <w:r>
        <w:rPr>
          <w:lang w:val="pt-PT"/>
        </w:rPr>
        <w:t>Glossário</w:t>
      </w:r>
      <w:bookmarkEnd w:id="16"/>
    </w:p>
    <w:p w14:paraId="30D664FD" w14:textId="7F06571D" w:rsidR="00152A9F" w:rsidRPr="00B13386" w:rsidRDefault="009C19C5" w:rsidP="00B13386">
      <w:pPr>
        <w:pStyle w:val="Instruo"/>
        <w:spacing w:after="120" w:line="360" w:lineRule="auto"/>
        <w:ind w:firstLine="709"/>
        <w:jc w:val="both"/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</w:pPr>
      <w:r w:rsidRPr="00B13386">
        <w:rPr>
          <w:rFonts w:ascii="Times New Roman" w:hAnsi="Times New Roman" w:cs="Times New Roman"/>
          <w:b/>
          <w:bCs/>
          <w:i w:val="0"/>
          <w:iCs/>
          <w:color w:val="000000" w:themeColor="text1"/>
          <w:sz w:val="24"/>
          <w:szCs w:val="24"/>
          <w:lang w:val="pt-PT"/>
        </w:rPr>
        <w:t xml:space="preserve">FeedBack: </w:t>
      </w:r>
      <w:r w:rsidR="00141CE0" w:rsidRPr="00B13386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Recurso considerado importante, pois com ele temos resposta de um determinado assunto seja pessoal ou trabalho.</w:t>
      </w:r>
    </w:p>
    <w:p w14:paraId="1105EE89" w14:textId="25CC55E9" w:rsidR="00B13386" w:rsidRPr="00B13386" w:rsidRDefault="00B13386" w:rsidP="00B13386">
      <w:pPr>
        <w:spacing w:after="120" w:line="360" w:lineRule="auto"/>
        <w:ind w:firstLine="709"/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</w:pPr>
      <w:r w:rsidRPr="00B13386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pt-PT"/>
        </w:rPr>
        <w:t>In</w:t>
      </w:r>
      <w:r w:rsidR="007E6D51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pt-PT"/>
        </w:rPr>
        <w:t>s</w:t>
      </w:r>
      <w:r w:rsidRPr="00B13386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pt-PT"/>
        </w:rPr>
        <w:t>tituição:</w:t>
      </w:r>
      <w:r w:rsidRPr="00B13386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</w:t>
      </w:r>
      <w:r w:rsidR="007E6D51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S</w:t>
      </w:r>
      <w:r w:rsidRPr="00B13386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ão estruturas ou mecanismos de ordem social, que regulam o comportamento de um conjunto de indivíduos</w:t>
      </w:r>
    </w:p>
    <w:p w14:paraId="1798AC9F" w14:textId="1B4A6B5F" w:rsidR="00B05A6D" w:rsidRPr="00B13386" w:rsidRDefault="00B05A6D" w:rsidP="00B13386">
      <w:pPr>
        <w:spacing w:after="120" w:line="360" w:lineRule="auto"/>
        <w:ind w:firstLine="709"/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</w:pPr>
      <w:r w:rsidRPr="00B13386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pt-PT"/>
        </w:rPr>
        <w:t xml:space="preserve">Sistema: </w:t>
      </w:r>
      <w:r w:rsidRPr="00B13386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Conjunto</w:t>
      </w:r>
      <w:r w:rsidRPr="00B13386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pt-PT"/>
        </w:rPr>
        <w:t xml:space="preserve"> </w:t>
      </w:r>
      <w:r w:rsidRPr="00B13386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de partes unidades e que se integram entre si</w:t>
      </w:r>
      <w:r w:rsidRPr="00B13386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pt-PT"/>
        </w:rPr>
        <w:t xml:space="preserve"> </w:t>
      </w:r>
      <w:r w:rsidRPr="00B13386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para um objetivo comum</w:t>
      </w:r>
    </w:p>
    <w:p w14:paraId="1A55A54D" w14:textId="77777777" w:rsidR="0091283D" w:rsidRPr="0091283D" w:rsidRDefault="0091283D" w:rsidP="0091283D">
      <w:pPr>
        <w:rPr>
          <w:lang w:val="pt-PT"/>
        </w:rPr>
      </w:pPr>
    </w:p>
    <w:bookmarkStart w:id="17" w:name="_Toc51812315" w:displacedByCustomXml="next"/>
    <w:sdt>
      <w:sdtPr>
        <w:rPr>
          <w:rFonts w:cs="Arial"/>
          <w:b w:val="0"/>
          <w:color w:val="000000"/>
          <w:sz w:val="20"/>
          <w:lang w:eastAsia="pt-BR"/>
        </w:rPr>
        <w:id w:val="1769893502"/>
        <w:docPartObj>
          <w:docPartGallery w:val="Bibliographies"/>
          <w:docPartUnique/>
        </w:docPartObj>
      </w:sdtPr>
      <w:sdtEndPr/>
      <w:sdtContent>
        <w:p w14:paraId="7CE14452" w14:textId="0E3224EF" w:rsidR="00AE6CB8" w:rsidRDefault="00AE6CB8" w:rsidP="00AE6CB8">
          <w:pPr>
            <w:pStyle w:val="Ttulo2"/>
          </w:pPr>
          <w:r>
            <w:t>Referências</w:t>
          </w:r>
          <w:bookmarkEnd w:id="17"/>
        </w:p>
        <w:sdt>
          <w:sdtPr>
            <w:id w:val="-573587230"/>
            <w:bibliography/>
          </w:sdtPr>
          <w:sdtEndPr/>
          <w:sdtContent>
            <w:p w14:paraId="6ABD74DF" w14:textId="77777777" w:rsidR="00E44EF0" w:rsidRDefault="00AE6CB8" w:rsidP="00E44EF0">
              <w:pPr>
                <w:pStyle w:val="Bibliografia"/>
                <w:spacing w:after="120" w:line="360" w:lineRule="auto"/>
                <w:ind w:firstLine="709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E44EF0">
                <w:rPr>
                  <w:noProof/>
                </w:rPr>
                <w:t xml:space="preserve">ScrumHalf. (s.d.). </w:t>
              </w:r>
              <w:r w:rsidR="00E44EF0">
                <w:rPr>
                  <w:i/>
                  <w:iCs/>
                  <w:noProof/>
                </w:rPr>
                <w:t>ScrumHalf</w:t>
              </w:r>
              <w:r w:rsidR="00E44EF0">
                <w:rPr>
                  <w:noProof/>
                </w:rPr>
                <w:t>. Fonte: Universidade Scrum: https://myscrumhalf.com/</w:t>
              </w:r>
            </w:p>
            <w:p w14:paraId="0139834E" w14:textId="77777777" w:rsidR="00E44EF0" w:rsidRDefault="00E44EF0" w:rsidP="00E44EF0">
              <w:pPr>
                <w:pStyle w:val="Bibliografia"/>
                <w:spacing w:after="120" w:line="360" w:lineRule="auto"/>
                <w:ind w:firstLine="709"/>
                <w:rPr>
                  <w:noProof/>
                </w:rPr>
              </w:pPr>
              <w:r>
                <w:rPr>
                  <w:noProof/>
                </w:rPr>
                <w:t xml:space="preserve">SpinOff. (2020). </w:t>
              </w:r>
              <w:r>
                <w:rPr>
                  <w:i/>
                  <w:iCs/>
                  <w:noProof/>
                </w:rPr>
                <w:t>SpinOff</w:t>
              </w:r>
              <w:r>
                <w:rPr>
                  <w:noProof/>
                </w:rPr>
                <w:t>. Fonte: Iniciação: http://svn.slt.ifsp.edu.br/SpinOff/</w:t>
              </w:r>
            </w:p>
            <w:p w14:paraId="6906F1ED" w14:textId="2195E2FF" w:rsidR="00AE6CB8" w:rsidRDefault="00AE6CB8" w:rsidP="00E44EF0">
              <w:pPr>
                <w:spacing w:after="120" w:line="360" w:lineRule="auto"/>
                <w:ind w:firstLine="709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2B3423A" w14:textId="77777777" w:rsidR="00152A9F" w:rsidRPr="00264EFB" w:rsidRDefault="00152A9F" w:rsidP="00152A9F">
      <w:pPr>
        <w:tabs>
          <w:tab w:val="left" w:pos="3700"/>
        </w:tabs>
        <w:sectPr w:rsidR="00152A9F" w:rsidRPr="00264EFB">
          <w:headerReference w:type="first" r:id="rId15"/>
          <w:footerReference w:type="first" r:id="rId16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</w:p>
    <w:p w14:paraId="65D27E9A" w14:textId="68DE84D9" w:rsidR="006C20A4" w:rsidRPr="006C20A4" w:rsidRDefault="00E14F8E" w:rsidP="0013457E">
      <w:pPr>
        <w:pStyle w:val="Ttulo1"/>
      </w:pPr>
      <w:bookmarkStart w:id="18" w:name="_Toc51812316"/>
      <w:r>
        <w:lastRenderedPageBreak/>
        <w:t>Problema</w:t>
      </w:r>
      <w:bookmarkEnd w:id="1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65"/>
        <w:gridCol w:w="2043"/>
        <w:gridCol w:w="3999"/>
        <w:gridCol w:w="5521"/>
      </w:tblGrid>
      <w:tr w:rsidR="005C11B0" w:rsidRPr="0091283D" w14:paraId="3F40D128" w14:textId="77777777" w:rsidTr="00176626">
        <w:tc>
          <w:tcPr>
            <w:tcW w:w="3595" w:type="dxa"/>
            <w:shd w:val="pct5" w:color="auto" w:fill="auto"/>
          </w:tcPr>
          <w:p w14:paraId="720B98FF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Problema</w:t>
            </w:r>
          </w:p>
        </w:tc>
        <w:tc>
          <w:tcPr>
            <w:tcW w:w="1929" w:type="dxa"/>
            <w:shd w:val="pct5" w:color="auto" w:fill="auto"/>
          </w:tcPr>
          <w:p w14:paraId="41F968C5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Afetados</w:t>
            </w:r>
          </w:p>
        </w:tc>
        <w:tc>
          <w:tcPr>
            <w:tcW w:w="4028" w:type="dxa"/>
            <w:shd w:val="pct5" w:color="auto" w:fill="auto"/>
          </w:tcPr>
          <w:p w14:paraId="18352A68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Impacto</w:t>
            </w:r>
          </w:p>
        </w:tc>
        <w:tc>
          <w:tcPr>
            <w:tcW w:w="5576" w:type="dxa"/>
            <w:shd w:val="pct5" w:color="auto" w:fill="auto"/>
          </w:tcPr>
          <w:p w14:paraId="4AA88D48" w14:textId="77777777" w:rsidR="00184C3A" w:rsidRPr="0091283D" w:rsidRDefault="00152A9F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Necessidades</w:t>
            </w:r>
            <w:r w:rsidR="0095017F" w:rsidRPr="0091283D">
              <w:rPr>
                <w:b/>
                <w:bCs/>
                <w:lang w:val="pt-PT"/>
              </w:rPr>
              <w:t xml:space="preserve"> (Escopo)</w:t>
            </w:r>
          </w:p>
        </w:tc>
      </w:tr>
      <w:tr w:rsidR="000724D8" w14:paraId="39E0773E" w14:textId="77777777" w:rsidTr="00176626">
        <w:tc>
          <w:tcPr>
            <w:tcW w:w="3595" w:type="dxa"/>
          </w:tcPr>
          <w:p w14:paraId="2C35C653" w14:textId="42699BD4" w:rsidR="00561E42" w:rsidRPr="00561E42" w:rsidRDefault="00820F71" w:rsidP="00561E42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1. </w:t>
            </w:r>
            <w:r w:rsidR="00561E42" w:rsidRPr="00561E4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Envolvidos com a instituição podem encontrar dificuldades ao fazer com que suas sugestões cheguem aos níveis superiores</w:t>
            </w:r>
          </w:p>
          <w:p w14:paraId="7D19BA77" w14:textId="6F5BEDAF" w:rsidR="0013457E" w:rsidRDefault="0013457E" w:rsidP="00480DDC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</w:p>
          <w:p w14:paraId="4D4E6794" w14:textId="41949B61" w:rsidR="00184C3A" w:rsidRPr="0027674C" w:rsidRDefault="00304B39" w:rsidP="00480DDC">
            <w:pPr>
              <w:pStyle w:val="Instruo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929" w:type="dxa"/>
          </w:tcPr>
          <w:p w14:paraId="1C9E14BE" w14:textId="2B43D01D" w:rsidR="0006541F" w:rsidRPr="0027674C" w:rsidRDefault="00001ACB" w:rsidP="0006541F">
            <w:pPr>
              <w:pStyle w:val="Instruo"/>
              <w:numPr>
                <w:ilvl w:val="0"/>
                <w:numId w:val="10"/>
              </w:numP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 w:rsidRPr="0027674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Alunos</w:t>
            </w:r>
            <w:r w:rsidR="0006541F" w:rsidRPr="0027674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;</w:t>
            </w:r>
          </w:p>
          <w:p w14:paraId="778E7212" w14:textId="5CB33003" w:rsidR="0006541F" w:rsidRPr="0027674C" w:rsidRDefault="005C11B0" w:rsidP="0006541F">
            <w:pPr>
              <w:pStyle w:val="Instruo"/>
              <w:numPr>
                <w:ilvl w:val="0"/>
                <w:numId w:val="10"/>
              </w:numP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Colaboradore</w:t>
            </w:r>
            <w:r w:rsidR="00480DDC" w:rsidRPr="0027674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s</w:t>
            </w:r>
            <w:r w:rsidR="0006541F" w:rsidRPr="0027674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;</w:t>
            </w:r>
          </w:p>
          <w:p w14:paraId="2EBB0D75" w14:textId="2E9CEEB6" w:rsidR="00184C3A" w:rsidRDefault="00001ACB" w:rsidP="0006541F">
            <w:pPr>
              <w:pStyle w:val="Instruo"/>
              <w:numPr>
                <w:ilvl w:val="0"/>
                <w:numId w:val="10"/>
              </w:numPr>
            </w:pPr>
            <w:r w:rsidRPr="0027674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Diretor.</w:t>
            </w:r>
          </w:p>
        </w:tc>
        <w:tc>
          <w:tcPr>
            <w:tcW w:w="4028" w:type="dxa"/>
          </w:tcPr>
          <w:p w14:paraId="3C182E44" w14:textId="77777777" w:rsidR="003943E6" w:rsidRPr="003943E6" w:rsidRDefault="003943E6" w:rsidP="003943E6">
            <w:pPr>
              <w:pStyle w:val="Instruo"/>
              <w:numPr>
                <w:ilvl w:val="0"/>
                <w:numId w:val="9"/>
              </w:numPr>
              <w:rPr>
                <w:i w:val="0"/>
                <w:iCs/>
                <w:color w:val="000000" w:themeColor="text1"/>
              </w:rPr>
            </w:pPr>
            <w:r w:rsidRPr="003943E6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Insatisfação dos envolvidos com a instituição</w:t>
            </w: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.</w:t>
            </w:r>
          </w:p>
          <w:p w14:paraId="508AF291" w14:textId="6B812BBD" w:rsidR="003943E6" w:rsidRPr="00716792" w:rsidRDefault="003943E6" w:rsidP="00892955">
            <w:pPr>
              <w:pStyle w:val="Instruo"/>
              <w:ind w:left="360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</w:p>
          <w:p w14:paraId="3C4CC417" w14:textId="02F410CD" w:rsidR="00184C3A" w:rsidRPr="003943E6" w:rsidRDefault="00716792" w:rsidP="003943E6">
            <w:pPr>
              <w:pStyle w:val="Instruo"/>
              <w:numPr>
                <w:ilvl w:val="0"/>
                <w:numId w:val="9"/>
              </w:numPr>
              <w:rPr>
                <w:i w:val="0"/>
                <w:iCs/>
                <w:color w:val="000000" w:themeColor="text1"/>
              </w:rPr>
            </w:pPr>
            <w:r w:rsidRPr="00716792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Rachaduras na infraestrutura base da </w:t>
            </w:r>
            <w:r w:rsidR="00D12D76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instituição</w:t>
            </w:r>
            <w:r w:rsidRPr="00716792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pode</w:t>
            </w:r>
            <w:r w:rsidR="00176626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m</w:t>
            </w:r>
            <w:r w:rsidRPr="00716792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comprometer o </w:t>
            </w:r>
            <w:r w:rsidR="00D8749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seu </w:t>
            </w:r>
            <w:r w:rsidRPr="00716792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funcionamento.</w:t>
            </w:r>
          </w:p>
        </w:tc>
        <w:tc>
          <w:tcPr>
            <w:tcW w:w="5576" w:type="dxa"/>
          </w:tcPr>
          <w:p w14:paraId="6C59DB89" w14:textId="22BBB35D" w:rsidR="00480DDC" w:rsidRDefault="007E352F" w:rsidP="001B3F5B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Eu como colaborador quero poder opinar e dar sugest</w:t>
            </w:r>
            <w:r w:rsidR="006F283B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ões</w:t>
            </w: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de melhoria para a instituição</w:t>
            </w:r>
            <w:r w:rsidR="008E6E21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, de modo que </w:t>
            </w:r>
            <w:r w:rsidR="00863133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a empresa possa evoluir e aumentar sua produtividade</w:t>
            </w:r>
            <w:r w:rsidR="001B3F5B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.</w:t>
            </w:r>
          </w:p>
          <w:p w14:paraId="69B40C9C" w14:textId="3B54BA54" w:rsidR="001B3F5B" w:rsidRPr="001B3F5B" w:rsidRDefault="001B3F5B" w:rsidP="001B3F5B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  <w:p w14:paraId="4CE684D7" w14:textId="51AC1756" w:rsidR="00184C3A" w:rsidRDefault="001B3F5B" w:rsidP="00DD3342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1B3F5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Como </w:t>
            </w:r>
            <w:r w:rsidR="00DD334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Gestor gostaria de entender os problemas e as dificuldades que os colaboradores enfrentam de modo que eu possa </w:t>
            </w:r>
            <w:r w:rsidR="00A737D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solucionar os possíveis problemas e tomar as devidas decisões</w:t>
            </w:r>
            <w:r w:rsidR="00DD334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</w:p>
          <w:p w14:paraId="4E47F720" w14:textId="2C301D73" w:rsidR="00DD3342" w:rsidRPr="001B3F5B" w:rsidRDefault="00DD3342" w:rsidP="00DD3342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</w:tr>
      <w:tr w:rsidR="000724D8" w14:paraId="3AB4F7AA" w14:textId="77777777" w:rsidTr="00176626">
        <w:tc>
          <w:tcPr>
            <w:tcW w:w="3595" w:type="dxa"/>
          </w:tcPr>
          <w:p w14:paraId="734B5F96" w14:textId="77777777" w:rsidR="001934D1" w:rsidRDefault="001934D1" w:rsidP="001934D1">
            <w:pPr>
              <w:pStyle w:val="Instruo"/>
            </w:pPr>
          </w:p>
          <w:p w14:paraId="01D59E7D" w14:textId="30982D7B" w:rsidR="001934D1" w:rsidRPr="00561E42" w:rsidRDefault="001934D1" w:rsidP="001934D1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2. Equipe de manutenção organizam suas tarefas manualmente.</w:t>
            </w:r>
          </w:p>
          <w:p w14:paraId="2D9EE412" w14:textId="77777777" w:rsidR="001934D1" w:rsidRDefault="001934D1" w:rsidP="001934D1"/>
          <w:p w14:paraId="43A053A4" w14:textId="77777777" w:rsidR="001934D1" w:rsidRPr="0095017F" w:rsidRDefault="001934D1" w:rsidP="001934D1"/>
        </w:tc>
        <w:tc>
          <w:tcPr>
            <w:tcW w:w="1929" w:type="dxa"/>
          </w:tcPr>
          <w:p w14:paraId="01C3FCAA" w14:textId="1F1009BA" w:rsidR="00F90788" w:rsidRDefault="001934D1" w:rsidP="00F90788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1. </w:t>
            </w:r>
            <w:r w:rsidR="005C11B0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Colaboradores</w:t>
            </w:r>
            <w:r w:rsidR="00F90788" w:rsidRPr="0027674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;</w:t>
            </w:r>
          </w:p>
          <w:p w14:paraId="4551FA37" w14:textId="4A6A2659" w:rsidR="00DA0E95" w:rsidRPr="00DA0E95" w:rsidRDefault="00DA0E95" w:rsidP="00DA0E95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DA0E9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2. Financeiro.</w:t>
            </w:r>
          </w:p>
          <w:p w14:paraId="78B590E4" w14:textId="56C0A4B4" w:rsidR="001934D1" w:rsidRPr="001934D1" w:rsidRDefault="001934D1" w:rsidP="001934D1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4028" w:type="dxa"/>
          </w:tcPr>
          <w:p w14:paraId="20E8EB7F" w14:textId="77777777" w:rsidR="00A36938" w:rsidRDefault="001934D1" w:rsidP="001934D1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1. </w:t>
            </w:r>
            <w:r w:rsidR="00A36938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Ineficiência das partes interessadas.</w:t>
            </w:r>
          </w:p>
          <w:p w14:paraId="6CABE52D" w14:textId="11A1E55D" w:rsidR="001934D1" w:rsidRDefault="00A36938" w:rsidP="001934D1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2. </w:t>
            </w:r>
            <w:r w:rsidR="001934D1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Perda de informações</w:t>
            </w:r>
            <w:r w:rsidR="009C59ED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relevantes</w:t>
            </w:r>
            <w:r w:rsidR="001934D1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.</w:t>
            </w:r>
          </w:p>
          <w:p w14:paraId="52D08EB3" w14:textId="77777777" w:rsidR="00A36938" w:rsidRDefault="00A36938" w:rsidP="00A36938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t xml:space="preserve">3. </w:t>
            </w:r>
            <w:r w:rsidR="007D7234">
              <w:t>Ocorrência de d</w:t>
            </w:r>
            <w:r w:rsidRPr="00A36938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anos</w:t>
            </w:r>
            <w:r w:rsidR="007D723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 evitáveis</w:t>
            </w:r>
            <w:r w:rsidR="003C124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</w:p>
          <w:p w14:paraId="6884849E" w14:textId="5CD7F4CF" w:rsidR="003C1249" w:rsidRPr="00A36938" w:rsidRDefault="003C1249" w:rsidP="00A36938">
            <w:r>
              <w:t>4. Maiores custos de manutenção.</w:t>
            </w:r>
          </w:p>
        </w:tc>
        <w:tc>
          <w:tcPr>
            <w:tcW w:w="5576" w:type="dxa"/>
          </w:tcPr>
          <w:p w14:paraId="69C69973" w14:textId="0338AC5B" w:rsidR="00F90788" w:rsidRDefault="00F90788" w:rsidP="00F90788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Eu como </w:t>
            </w:r>
            <w:r w:rsidR="00A71F13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colaborador</w:t>
            </w: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quero poder</w:t>
            </w:r>
            <w:r w:rsidR="000724D8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organizar as informações sistematicamente </w:t>
            </w:r>
            <w:r w:rsidR="00586536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de modo que não haja </w:t>
            </w:r>
            <w:r w:rsidR="000724D8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risco</w:t>
            </w:r>
            <w:r w:rsidR="00586536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s</w:t>
            </w:r>
            <w:r w:rsidR="000724D8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de perdas</w:t>
            </w: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.</w:t>
            </w:r>
          </w:p>
          <w:p w14:paraId="3EE0A31A" w14:textId="050677BC" w:rsidR="001934D1" w:rsidRDefault="001934D1" w:rsidP="001934D1">
            <w:pPr>
              <w:pStyle w:val="Instruo"/>
              <w:rPr>
                <w:i w:val="0"/>
                <w:iCs/>
                <w:lang w:val="pt-PT"/>
              </w:rPr>
            </w:pPr>
          </w:p>
          <w:p w14:paraId="642C226A" w14:textId="77777777" w:rsidR="00E472FC" w:rsidRPr="00E472FC" w:rsidRDefault="00E472FC" w:rsidP="00E472FC">
            <w:pPr>
              <w:rPr>
                <w:lang w:val="pt-PT"/>
              </w:rPr>
            </w:pPr>
          </w:p>
          <w:p w14:paraId="4ADDE008" w14:textId="77777777" w:rsidR="001934D1" w:rsidRDefault="001934D1" w:rsidP="001934D1">
            <w:pPr>
              <w:rPr>
                <w:lang w:val="pt-PT"/>
              </w:rPr>
            </w:pPr>
          </w:p>
          <w:p w14:paraId="3CE8669A" w14:textId="77777777" w:rsidR="001934D1" w:rsidRPr="00D77A69" w:rsidRDefault="001934D1" w:rsidP="001934D1">
            <w:pPr>
              <w:rPr>
                <w:lang w:val="pt-PT"/>
              </w:rPr>
            </w:pPr>
          </w:p>
        </w:tc>
      </w:tr>
    </w:tbl>
    <w:p w14:paraId="4B8E06CE" w14:textId="77777777" w:rsidR="00D77A69" w:rsidRDefault="00D77A69" w:rsidP="00D77A69">
      <w:pPr>
        <w:rPr>
          <w:lang w:val="pt-PT"/>
        </w:rPr>
      </w:pPr>
    </w:p>
    <w:p w14:paraId="22A7E2B5" w14:textId="77777777" w:rsidR="00DA2E88" w:rsidRDefault="00DA2E88" w:rsidP="00D77A69">
      <w:pPr>
        <w:rPr>
          <w:lang w:val="pt-PT"/>
        </w:rPr>
      </w:pPr>
    </w:p>
    <w:p w14:paraId="1DB0F360" w14:textId="77777777" w:rsidR="00DA2E88" w:rsidRPr="0091283D" w:rsidRDefault="00DA2E88" w:rsidP="00DA2E88">
      <w:pPr>
        <w:rPr>
          <w:lang w:val="pt-PT"/>
        </w:rPr>
      </w:pPr>
    </w:p>
    <w:p w14:paraId="28757781" w14:textId="77777777" w:rsidR="00DA2E88" w:rsidRPr="00264EFB" w:rsidRDefault="00DA2E88" w:rsidP="00DA2E88">
      <w:pPr>
        <w:tabs>
          <w:tab w:val="left" w:pos="3700"/>
        </w:tabs>
        <w:sectPr w:rsidR="00DA2E88" w:rsidRPr="00264EFB" w:rsidSect="00DA2E88">
          <w:headerReference w:type="first" r:id="rId17"/>
          <w:footerReference w:type="first" r:id="rId18"/>
          <w:pgSz w:w="16840" w:h="11907" w:orient="landscape" w:code="9"/>
          <w:pgMar w:top="851" w:right="851" w:bottom="1418" w:left="851" w:header="851" w:footer="851" w:gutter="0"/>
          <w:cols w:space="708"/>
          <w:docGrid w:linePitch="360"/>
        </w:sectPr>
      </w:pPr>
    </w:p>
    <w:p w14:paraId="3D764A3C" w14:textId="77777777" w:rsidR="00DA2E88" w:rsidRDefault="00DA2E88" w:rsidP="00D77A69">
      <w:pPr>
        <w:rPr>
          <w:lang w:val="pt-PT"/>
        </w:rPr>
      </w:pPr>
    </w:p>
    <w:p w14:paraId="7E0AA660" w14:textId="77777777" w:rsidR="0037618A" w:rsidRPr="0037618A" w:rsidRDefault="0037618A" w:rsidP="0037618A">
      <w:pPr>
        <w:pStyle w:val="Ttulo1"/>
        <w:rPr>
          <w:lang w:val="pt-PT"/>
        </w:rPr>
      </w:pPr>
      <w:bookmarkStart w:id="19" w:name="_Toc51812317"/>
      <w:r>
        <w:rPr>
          <w:lang w:val="pt-PT"/>
        </w:rPr>
        <w:t>Usuários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0"/>
        <w:gridCol w:w="2020"/>
        <w:gridCol w:w="6278"/>
      </w:tblGrid>
      <w:tr w:rsidR="00D5641A" w:rsidRPr="0091283D" w14:paraId="6C7785B3" w14:textId="77777777" w:rsidTr="00DA2E88">
        <w:tc>
          <w:tcPr>
            <w:tcW w:w="0" w:type="auto"/>
            <w:shd w:val="pct5" w:color="auto" w:fill="auto"/>
          </w:tcPr>
          <w:p w14:paraId="799DB51F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0" w:type="auto"/>
            <w:shd w:val="pct5" w:color="auto" w:fill="auto"/>
          </w:tcPr>
          <w:p w14:paraId="323A5708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Responsável/Cargo</w:t>
            </w:r>
          </w:p>
        </w:tc>
        <w:tc>
          <w:tcPr>
            <w:tcW w:w="0" w:type="auto"/>
            <w:shd w:val="pct5" w:color="auto" w:fill="auto"/>
          </w:tcPr>
          <w:p w14:paraId="03298F9F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Responsabilidades</w:t>
            </w:r>
          </w:p>
        </w:tc>
      </w:tr>
      <w:tr w:rsidR="004A697A" w14:paraId="7598F2CE" w14:textId="77777777" w:rsidTr="00DA2E88">
        <w:tc>
          <w:tcPr>
            <w:tcW w:w="0" w:type="auto"/>
          </w:tcPr>
          <w:p w14:paraId="12BF5965" w14:textId="183CDB18" w:rsidR="0091283D" w:rsidRDefault="001065EE" w:rsidP="0091283D">
            <w:pPr>
              <w:pStyle w:val="Instruo"/>
              <w:rPr>
                <w:lang w:val="pt-PT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Juliana Peixoto</w:t>
            </w:r>
          </w:p>
        </w:tc>
        <w:tc>
          <w:tcPr>
            <w:tcW w:w="0" w:type="auto"/>
          </w:tcPr>
          <w:p w14:paraId="788AD25E" w14:textId="1142E856" w:rsidR="0091283D" w:rsidRDefault="001065EE" w:rsidP="0091283D">
            <w:pPr>
              <w:pStyle w:val="Instruo"/>
              <w:rPr>
                <w:lang w:val="pt-PT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Gestor de alto nível</w:t>
            </w:r>
          </w:p>
        </w:tc>
        <w:tc>
          <w:tcPr>
            <w:tcW w:w="0" w:type="auto"/>
          </w:tcPr>
          <w:p w14:paraId="00B567EC" w14:textId="0F0D7E43" w:rsidR="0091283D" w:rsidRPr="00B016F6" w:rsidRDefault="00B016F6" w:rsidP="00523697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Gerenciar </w:t>
            </w:r>
            <w:r w:rsidR="008A3093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os levantamentos e feedbacks,</w:t>
            </w:r>
            <w:r w:rsidR="004A697A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obtendo</w:t>
            </w:r>
            <w:r w:rsidR="008A3093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4A697A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maior relacionamento com os envolvidos.</w:t>
            </w:r>
          </w:p>
          <w:p w14:paraId="7C481D4C" w14:textId="7CE03A4B" w:rsidR="0091283D" w:rsidRDefault="0091283D" w:rsidP="0091283D">
            <w:pPr>
              <w:pStyle w:val="Instruo"/>
              <w:rPr>
                <w:lang w:val="pt-PT"/>
              </w:rPr>
            </w:pPr>
          </w:p>
        </w:tc>
      </w:tr>
      <w:tr w:rsidR="004A697A" w14:paraId="2F4B5C20" w14:textId="77777777" w:rsidTr="00DA2E88">
        <w:tc>
          <w:tcPr>
            <w:tcW w:w="0" w:type="auto"/>
          </w:tcPr>
          <w:p w14:paraId="07A7AEF8" w14:textId="0ABBB5C6" w:rsidR="0091283D" w:rsidRPr="00D5641A" w:rsidRDefault="00D5641A" w:rsidP="00523697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Nathan  Soares</w:t>
            </w:r>
          </w:p>
        </w:tc>
        <w:tc>
          <w:tcPr>
            <w:tcW w:w="0" w:type="auto"/>
          </w:tcPr>
          <w:p w14:paraId="46F00363" w14:textId="2984432C" w:rsidR="0091283D" w:rsidRDefault="0091283D" w:rsidP="00523697">
            <w:pPr>
              <w:pStyle w:val="Instruo"/>
              <w:rPr>
                <w:lang w:val="pt-PT"/>
              </w:rPr>
            </w:pPr>
            <w:r w:rsidRPr="00265166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Funcionári</w:t>
            </w:r>
            <w:r w:rsidR="00F25E55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0" w:type="auto"/>
          </w:tcPr>
          <w:p w14:paraId="00BEB5A6" w14:textId="427814DC" w:rsidR="0091283D" w:rsidRDefault="00921B14" w:rsidP="0091283D">
            <w:pPr>
              <w:pStyle w:val="Instruo"/>
              <w:rPr>
                <w:lang w:val="pt-PT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Cuidar da infraestrutura</w:t>
            </w:r>
            <w:r w:rsidR="0091283D" w:rsidRPr="00AD55ED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772084D2" w14:textId="77777777" w:rsidR="0037618A" w:rsidRDefault="0037618A" w:rsidP="0037618A">
      <w:pPr>
        <w:rPr>
          <w:lang w:val="pt-PT"/>
        </w:rPr>
      </w:pPr>
    </w:p>
    <w:p w14:paraId="35946466" w14:textId="77777777" w:rsidR="00CA1C0D" w:rsidRDefault="00E14F8E">
      <w:pPr>
        <w:pStyle w:val="Ttulo1"/>
        <w:rPr>
          <w:lang w:val="pt-PT"/>
        </w:rPr>
      </w:pPr>
      <w:bookmarkStart w:id="20" w:name="_Toc51812318"/>
      <w:r>
        <w:rPr>
          <w:lang w:val="pt-PT"/>
        </w:rPr>
        <w:t>Restrições Impostas</w:t>
      </w:r>
      <w:bookmarkEnd w:id="20"/>
    </w:p>
    <w:p w14:paraId="6CF3A16C" w14:textId="180FA92B" w:rsidR="001B18EF" w:rsidRPr="000106F0" w:rsidRDefault="00BD515B" w:rsidP="000106F0">
      <w:pPr>
        <w:pStyle w:val="PargrafodaLista"/>
        <w:numPr>
          <w:ilvl w:val="0"/>
          <w:numId w:val="7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pt-PT"/>
        </w:rPr>
      </w:pPr>
      <w:r w:rsidRPr="000106F0">
        <w:rPr>
          <w:rFonts w:ascii="Times New Roman" w:hAnsi="Times New Roman" w:cs="Times New Roman"/>
          <w:sz w:val="24"/>
          <w:szCs w:val="24"/>
          <w:lang w:val="pt-PT"/>
        </w:rPr>
        <w:t>Usar a linguagem programação C#</w:t>
      </w:r>
      <w:r w:rsidR="001B18EF" w:rsidRPr="000106F0">
        <w:rPr>
          <w:rFonts w:ascii="Times New Roman" w:hAnsi="Times New Roman" w:cs="Times New Roman"/>
          <w:sz w:val="24"/>
          <w:szCs w:val="24"/>
          <w:lang w:val="pt-PT"/>
        </w:rPr>
        <w:t xml:space="preserve"> (Visual Studio).</w:t>
      </w:r>
    </w:p>
    <w:p w14:paraId="152CE6B1" w14:textId="77777777" w:rsidR="00992EEB" w:rsidRPr="000106F0" w:rsidRDefault="007120B0" w:rsidP="000106F0">
      <w:pPr>
        <w:pStyle w:val="PargrafodaLista"/>
        <w:numPr>
          <w:ilvl w:val="0"/>
          <w:numId w:val="7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pt-PT"/>
        </w:rPr>
      </w:pPr>
      <w:r w:rsidRPr="000106F0">
        <w:rPr>
          <w:rFonts w:ascii="Times New Roman" w:hAnsi="Times New Roman" w:cs="Times New Roman"/>
          <w:sz w:val="24"/>
          <w:szCs w:val="24"/>
          <w:lang w:val="pt-PT"/>
        </w:rPr>
        <w:t>Rodar Sistema Operacional Windows.</w:t>
      </w:r>
    </w:p>
    <w:p w14:paraId="497177ED" w14:textId="61084431" w:rsidR="003F566A" w:rsidRPr="000106F0" w:rsidRDefault="00C30B4B" w:rsidP="000106F0">
      <w:pPr>
        <w:pStyle w:val="PargrafodaLista"/>
        <w:numPr>
          <w:ilvl w:val="0"/>
          <w:numId w:val="7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pt-PT"/>
        </w:rPr>
      </w:pPr>
      <w:r w:rsidRPr="000106F0">
        <w:rPr>
          <w:rFonts w:ascii="Times New Roman" w:hAnsi="Times New Roman" w:cs="Times New Roman"/>
          <w:sz w:val="24"/>
          <w:szCs w:val="24"/>
          <w:lang w:val="pt-PT"/>
        </w:rPr>
        <w:t>Ser entregue até Dezembro/2020</w:t>
      </w:r>
      <w:r w:rsidR="00992EEB" w:rsidRPr="000106F0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209332DA" w14:textId="41FCE6F9" w:rsidR="00BD4D84" w:rsidRPr="000106F0" w:rsidRDefault="00992EEB" w:rsidP="000106F0">
      <w:pPr>
        <w:pStyle w:val="PargrafodaLista"/>
        <w:numPr>
          <w:ilvl w:val="0"/>
          <w:numId w:val="7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pt-PT"/>
        </w:rPr>
      </w:pPr>
      <w:r w:rsidRPr="000106F0">
        <w:rPr>
          <w:rFonts w:ascii="Times New Roman" w:hAnsi="Times New Roman" w:cs="Times New Roman"/>
          <w:sz w:val="24"/>
          <w:szCs w:val="24"/>
          <w:lang w:val="pt-PT"/>
        </w:rPr>
        <w:t xml:space="preserve">Deve haver </w:t>
      </w:r>
      <w:r w:rsidR="00760327">
        <w:rPr>
          <w:rFonts w:ascii="Times New Roman" w:hAnsi="Times New Roman" w:cs="Times New Roman"/>
          <w:sz w:val="24"/>
          <w:szCs w:val="24"/>
          <w:lang w:val="pt-PT"/>
        </w:rPr>
        <w:t>T</w:t>
      </w:r>
      <w:r w:rsidRPr="000106F0">
        <w:rPr>
          <w:rFonts w:ascii="Times New Roman" w:hAnsi="Times New Roman" w:cs="Times New Roman"/>
          <w:sz w:val="24"/>
          <w:szCs w:val="24"/>
          <w:lang w:val="pt-PT"/>
        </w:rPr>
        <w:t>ips</w:t>
      </w:r>
      <w:r w:rsidR="00760327">
        <w:rPr>
          <w:rFonts w:ascii="Times New Roman" w:hAnsi="Times New Roman" w:cs="Times New Roman"/>
          <w:sz w:val="24"/>
          <w:szCs w:val="24"/>
          <w:lang w:val="pt-PT"/>
        </w:rPr>
        <w:t>-T</w:t>
      </w:r>
      <w:r w:rsidRPr="000106F0">
        <w:rPr>
          <w:rFonts w:ascii="Times New Roman" w:hAnsi="Times New Roman" w:cs="Times New Roman"/>
          <w:sz w:val="24"/>
          <w:szCs w:val="24"/>
          <w:lang w:val="pt-PT"/>
        </w:rPr>
        <w:t>ags</w:t>
      </w:r>
      <w:r w:rsidR="00ED37D9" w:rsidRPr="000106F0">
        <w:rPr>
          <w:rFonts w:ascii="Times New Roman" w:hAnsi="Times New Roman" w:cs="Times New Roman"/>
          <w:sz w:val="24"/>
          <w:szCs w:val="24"/>
          <w:lang w:val="pt-PT"/>
        </w:rPr>
        <w:t xml:space="preserve"> para auxiliar o usuário</w:t>
      </w:r>
      <w:r w:rsidRPr="000106F0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7BF80174" w14:textId="0EAA682C" w:rsidR="0044627C" w:rsidRDefault="007B7D37" w:rsidP="007E6D51">
      <w:pPr>
        <w:pStyle w:val="Ttulo1"/>
        <w:rPr>
          <w:lang w:val="pt-PT"/>
        </w:rPr>
      </w:pPr>
      <w:bookmarkStart w:id="21" w:name="_Toc51812319"/>
      <w:r>
        <w:rPr>
          <w:lang w:val="pt-PT"/>
        </w:rPr>
        <w:t>Riscos</w:t>
      </w:r>
      <w:bookmarkEnd w:id="21"/>
    </w:p>
    <w:p w14:paraId="7F5FA424" w14:textId="04020CF6" w:rsidR="0044627C" w:rsidRPr="0030750D" w:rsidRDefault="0044627C" w:rsidP="000106F0">
      <w:pPr>
        <w:pStyle w:val="PargrafodaLista"/>
        <w:numPr>
          <w:ilvl w:val="0"/>
          <w:numId w:val="7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pt-PT"/>
        </w:rPr>
      </w:pPr>
      <w:r w:rsidRPr="0030750D">
        <w:rPr>
          <w:rFonts w:ascii="Times New Roman" w:hAnsi="Times New Roman" w:cs="Times New Roman"/>
          <w:sz w:val="24"/>
          <w:szCs w:val="24"/>
          <w:lang w:val="pt-PT"/>
        </w:rPr>
        <w:t>Dificuldade para reuni</w:t>
      </w:r>
      <w:r w:rsidR="007E6D51" w:rsidRPr="0030750D">
        <w:rPr>
          <w:rFonts w:ascii="Times New Roman" w:hAnsi="Times New Roman" w:cs="Times New Roman"/>
          <w:sz w:val="24"/>
          <w:szCs w:val="24"/>
          <w:lang w:val="pt-PT"/>
        </w:rPr>
        <w:t>r os integrantes do grupo para discutir ideias, devido ao tempo.</w:t>
      </w:r>
    </w:p>
    <w:p w14:paraId="5DB7FDA0" w14:textId="7AB0666F" w:rsidR="007E6D51" w:rsidRPr="0030750D" w:rsidRDefault="007E6D51" w:rsidP="000106F0">
      <w:pPr>
        <w:pStyle w:val="PargrafodaLista"/>
        <w:numPr>
          <w:ilvl w:val="0"/>
          <w:numId w:val="7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pt-PT"/>
        </w:rPr>
      </w:pPr>
      <w:r w:rsidRPr="0030750D">
        <w:rPr>
          <w:rFonts w:ascii="Times New Roman" w:hAnsi="Times New Roman" w:cs="Times New Roman"/>
          <w:sz w:val="24"/>
          <w:szCs w:val="24"/>
          <w:lang w:val="pt-PT"/>
        </w:rPr>
        <w:t>Documentos desatualizados no OneDrive.</w:t>
      </w:r>
    </w:p>
    <w:p w14:paraId="0AC7317F" w14:textId="62BDF3CD" w:rsidR="00760327" w:rsidRPr="00760327" w:rsidRDefault="007E6D51" w:rsidP="00760327">
      <w:pPr>
        <w:pStyle w:val="PargrafodaLista"/>
        <w:numPr>
          <w:ilvl w:val="0"/>
          <w:numId w:val="7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pt-PT"/>
        </w:rPr>
      </w:pPr>
      <w:r w:rsidRPr="0030750D">
        <w:rPr>
          <w:rFonts w:ascii="Times New Roman" w:hAnsi="Times New Roman" w:cs="Times New Roman"/>
          <w:sz w:val="24"/>
          <w:szCs w:val="24"/>
          <w:lang w:val="pt-PT"/>
        </w:rPr>
        <w:t>Falta de prática com o Ambiente de Desenvolvimento/Linguagem de programação.</w:t>
      </w:r>
    </w:p>
    <w:p w14:paraId="59230ECA" w14:textId="77777777" w:rsidR="00CA1C0D" w:rsidRDefault="00E14F8E">
      <w:pPr>
        <w:pStyle w:val="Ttulo1"/>
        <w:rPr>
          <w:lang w:val="pt-PT"/>
        </w:rPr>
      </w:pPr>
      <w:bookmarkStart w:id="22" w:name="_Toc51812320"/>
      <w:r>
        <w:rPr>
          <w:lang w:val="pt-PT"/>
        </w:rPr>
        <w:t>Requisitos de Documentação</w:t>
      </w:r>
      <w:bookmarkEnd w:id="22"/>
    </w:p>
    <w:p w14:paraId="1EDC6885" w14:textId="77777777" w:rsidR="0023729F" w:rsidRDefault="0023729F" w:rsidP="000106F0">
      <w:pPr>
        <w:pStyle w:val="PargrafodaLista"/>
        <w:numPr>
          <w:ilvl w:val="0"/>
          <w:numId w:val="7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Iniciação.</w:t>
      </w:r>
    </w:p>
    <w:p w14:paraId="535F8629" w14:textId="09161953" w:rsidR="007E6D51" w:rsidRDefault="0023729F" w:rsidP="0023729F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Documento de Caso de uso Alto Nivel.</w:t>
      </w:r>
    </w:p>
    <w:p w14:paraId="2FD64DD6" w14:textId="23FA8E05" w:rsidR="0023729F" w:rsidRDefault="00D87820" w:rsidP="0023729F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Definição do Sistema</w:t>
      </w:r>
    </w:p>
    <w:p w14:paraId="5E271F18" w14:textId="12E3F420" w:rsidR="00D87820" w:rsidRDefault="00AF0679" w:rsidP="0023729F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Preparação do Ambiente de Versões do projeto.</w:t>
      </w:r>
    </w:p>
    <w:p w14:paraId="4E19305D" w14:textId="7F52BA87" w:rsidR="00F41C29" w:rsidRDefault="00F41C29" w:rsidP="0023729F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Definido uma nova plataforma de compartilhamento</w:t>
      </w:r>
    </w:p>
    <w:p w14:paraId="23CAD018" w14:textId="59BC7109" w:rsidR="00A37AD5" w:rsidRDefault="00A37AD5" w:rsidP="0023729F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A37AD5">
        <w:rPr>
          <w:rFonts w:ascii="Times New Roman" w:hAnsi="Times New Roman" w:cs="Times New Roman"/>
          <w:sz w:val="24"/>
          <w:szCs w:val="24"/>
          <w:lang w:val="pt-PT"/>
        </w:rPr>
        <w:t>De</w:t>
      </w:r>
      <w:r>
        <w:rPr>
          <w:rFonts w:ascii="Times New Roman" w:hAnsi="Times New Roman" w:cs="Times New Roman"/>
          <w:sz w:val="24"/>
          <w:szCs w:val="24"/>
          <w:lang w:val="pt-PT"/>
        </w:rPr>
        <w:t>finido primeiro Sprint</w:t>
      </w:r>
      <w:r w:rsidRPr="00A37AD5">
        <w:rPr>
          <w:rFonts w:ascii="Times New Roman" w:hAnsi="Times New Roman" w:cs="Times New Roman"/>
          <w:sz w:val="24"/>
          <w:szCs w:val="24"/>
          <w:lang w:val="pt-PT"/>
        </w:rPr>
        <w:t xml:space="preserve"> do projeto.</w:t>
      </w:r>
    </w:p>
    <w:p w14:paraId="2D495923" w14:textId="6948C6AC" w:rsidR="00A37AD5" w:rsidRDefault="00A37AD5" w:rsidP="0023729F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A37AD5">
        <w:rPr>
          <w:rFonts w:ascii="Times New Roman" w:hAnsi="Times New Roman" w:cs="Times New Roman"/>
          <w:sz w:val="24"/>
          <w:szCs w:val="24"/>
          <w:lang w:val="pt-PT"/>
        </w:rPr>
        <w:t>Reavaliado os sprint.</w:t>
      </w:r>
    </w:p>
    <w:p w14:paraId="27FA9392" w14:textId="1DBCDAB6" w:rsidR="00A37AD5" w:rsidRDefault="00A37AD5" w:rsidP="0023729F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Foi c</w:t>
      </w:r>
      <w:r w:rsidRPr="00A37AD5">
        <w:rPr>
          <w:rFonts w:ascii="Times New Roman" w:hAnsi="Times New Roman" w:cs="Times New Roman"/>
          <w:sz w:val="24"/>
          <w:szCs w:val="24"/>
          <w:lang w:val="pt-PT"/>
        </w:rPr>
        <w:t>riado as telas no ambiente C#</w:t>
      </w:r>
    </w:p>
    <w:p w14:paraId="711F48F6" w14:textId="5A6F8C15" w:rsidR="006F03FF" w:rsidRDefault="00A37AD5" w:rsidP="0023729F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A37AD5">
        <w:rPr>
          <w:rFonts w:ascii="Times New Roman" w:hAnsi="Times New Roman" w:cs="Times New Roman"/>
          <w:sz w:val="24"/>
          <w:szCs w:val="24"/>
          <w:lang w:val="pt-PT"/>
        </w:rPr>
        <w:t>Descricao breve do sistema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045DEDD4" w14:textId="77777777" w:rsidR="006F03FF" w:rsidRDefault="006F03FF">
      <w:pPr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p w14:paraId="3FD145CC" w14:textId="77777777" w:rsidR="00A37AD5" w:rsidRDefault="00A37AD5" w:rsidP="006F03FF">
      <w:pPr>
        <w:pStyle w:val="PargrafodaLista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pt-PT"/>
        </w:rPr>
      </w:pPr>
    </w:p>
    <w:p w14:paraId="5649C0E0" w14:textId="27EEB740" w:rsidR="00A37AD5" w:rsidRDefault="00A37AD5" w:rsidP="0023729F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A37AD5">
        <w:rPr>
          <w:rFonts w:ascii="Times New Roman" w:hAnsi="Times New Roman" w:cs="Times New Roman"/>
          <w:sz w:val="24"/>
          <w:szCs w:val="24"/>
          <w:lang w:val="pt-PT"/>
        </w:rPr>
        <w:t>Cliando Classes utilizando ambiente ArgoUML</w:t>
      </w:r>
    </w:p>
    <w:p w14:paraId="33D68C9C" w14:textId="22799C95" w:rsidR="00A37AD5" w:rsidRDefault="00A37AD5" w:rsidP="0023729F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A37AD5">
        <w:rPr>
          <w:rFonts w:ascii="Times New Roman" w:hAnsi="Times New Roman" w:cs="Times New Roman"/>
          <w:sz w:val="24"/>
          <w:szCs w:val="24"/>
          <w:lang w:val="pt-PT"/>
        </w:rPr>
        <w:t>Criando Banco de Dados</w:t>
      </w:r>
    </w:p>
    <w:p w14:paraId="765DB468" w14:textId="59D9658F" w:rsidR="006F03FF" w:rsidRPr="006F03FF" w:rsidRDefault="006F03FF" w:rsidP="006F03FF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6F03FF">
        <w:rPr>
          <w:rFonts w:ascii="Times New Roman" w:hAnsi="Times New Roman" w:cs="Times New Roman"/>
          <w:sz w:val="24"/>
          <w:szCs w:val="24"/>
          <w:lang w:val="pt-PT"/>
        </w:rPr>
        <w:t xml:space="preserve">Criando repositório dos documentos </w:t>
      </w:r>
    </w:p>
    <w:p w14:paraId="2E78CD4E" w14:textId="31AB4D94" w:rsidR="006F03FF" w:rsidRDefault="006F03FF" w:rsidP="006F03FF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6F03FF">
        <w:rPr>
          <w:rFonts w:ascii="Times New Roman" w:hAnsi="Times New Roman" w:cs="Times New Roman"/>
          <w:sz w:val="24"/>
          <w:szCs w:val="24"/>
          <w:lang w:val="pt-PT"/>
        </w:rPr>
        <w:t>Cadastro de comentario.</w:t>
      </w:r>
    </w:p>
    <w:p w14:paraId="13CBEC87" w14:textId="64903106" w:rsidR="006F03FF" w:rsidRDefault="006F03FF" w:rsidP="006F03FF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6F03FF">
        <w:rPr>
          <w:rFonts w:ascii="Times New Roman" w:hAnsi="Times New Roman" w:cs="Times New Roman"/>
          <w:sz w:val="24"/>
          <w:szCs w:val="24"/>
          <w:lang w:val="pt-PT"/>
        </w:rPr>
        <w:t>Discutindo e criando segunda sprint.</w:t>
      </w:r>
    </w:p>
    <w:p w14:paraId="0AB5A54D" w14:textId="2113313F" w:rsidR="00C1710A" w:rsidRPr="00F731AD" w:rsidRDefault="00C1710A" w:rsidP="006F03FF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Corrigindo erros não aprovado pelo cliente.</w:t>
      </w:r>
    </w:p>
    <w:sectPr w:rsidR="00C1710A" w:rsidRPr="00F731AD" w:rsidSect="00DA2E88">
      <w:headerReference w:type="default" r:id="rId19"/>
      <w:footerReference w:type="default" r:id="rId20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4AEFE7" w14:textId="77777777" w:rsidR="00720125" w:rsidRDefault="00720125">
      <w:r>
        <w:separator/>
      </w:r>
    </w:p>
  </w:endnote>
  <w:endnote w:type="continuationSeparator" w:id="0">
    <w:p w14:paraId="23651537" w14:textId="77777777" w:rsidR="00720125" w:rsidRDefault="00720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827D1" w14:textId="77777777" w:rsidR="006A25C4" w:rsidRDefault="006A25C4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A25C4" w14:paraId="25E47563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4FC405D" w14:textId="77777777" w:rsidR="006A25C4" w:rsidRDefault="006A25C4">
          <w:pPr>
            <w:pStyle w:val="Rodap"/>
          </w:pPr>
          <w:r>
            <w:t>Politec Ltda.</w:t>
          </w:r>
        </w:p>
        <w:p w14:paraId="2C3DF58C" w14:textId="77777777" w:rsidR="006A25C4" w:rsidRDefault="006A25C4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001B374" w14:textId="77777777" w:rsidR="006A25C4" w:rsidRDefault="006A25C4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C4E60CD" w14:textId="77777777" w:rsidR="006A25C4" w:rsidRDefault="006A25C4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720125">
            <w:fldChar w:fldCharType="begin"/>
          </w:r>
          <w:r w:rsidR="00720125">
            <w:instrText xml:space="preserve"> NUMPAGES </w:instrText>
          </w:r>
          <w:r w:rsidR="00720125">
            <w:fldChar w:fldCharType="separate"/>
          </w:r>
          <w:r>
            <w:rPr>
              <w:noProof/>
            </w:rPr>
            <w:t>3</w:t>
          </w:r>
          <w:r w:rsidR="00720125">
            <w:rPr>
              <w:noProof/>
            </w:rPr>
            <w:fldChar w:fldCharType="end"/>
          </w:r>
        </w:p>
      </w:tc>
    </w:tr>
  </w:tbl>
  <w:p w14:paraId="4878136F" w14:textId="77777777" w:rsidR="006A25C4" w:rsidRDefault="006A25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9B583" w14:textId="77777777" w:rsidR="00152A9F" w:rsidRDefault="00152A9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152A9F" w14:paraId="3DCD00F2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D351625" w14:textId="77777777" w:rsidR="00152A9F" w:rsidRDefault="00152A9F">
          <w:pPr>
            <w:pStyle w:val="Rodap"/>
          </w:pPr>
          <w:r>
            <w:t>Politec Ltda.</w:t>
          </w:r>
        </w:p>
        <w:p w14:paraId="189F3BB9" w14:textId="77777777" w:rsidR="00152A9F" w:rsidRDefault="00152A9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2FC2D71D" w14:textId="77777777" w:rsidR="00152A9F" w:rsidRDefault="00152A9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0C34222" w14:textId="77777777" w:rsidR="00152A9F" w:rsidRDefault="00152A9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720125">
            <w:fldChar w:fldCharType="begin"/>
          </w:r>
          <w:r w:rsidR="00720125">
            <w:instrText xml:space="preserve"> NUMPAGES </w:instrText>
          </w:r>
          <w:r w:rsidR="00720125">
            <w:fldChar w:fldCharType="separate"/>
          </w:r>
          <w:r>
            <w:rPr>
              <w:noProof/>
            </w:rPr>
            <w:t>3</w:t>
          </w:r>
          <w:r w:rsidR="00720125">
            <w:rPr>
              <w:noProof/>
            </w:rPr>
            <w:fldChar w:fldCharType="end"/>
          </w:r>
        </w:p>
      </w:tc>
    </w:tr>
  </w:tbl>
  <w:p w14:paraId="7CAA21A5" w14:textId="77777777" w:rsidR="00152A9F" w:rsidRDefault="00152A9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38099" w14:textId="77777777" w:rsidR="00DA2E88" w:rsidRDefault="00DA2E88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DA2E88" w14:paraId="0A5394EF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7EA9567A" w14:textId="77777777" w:rsidR="00DA2E88" w:rsidRDefault="00DA2E88">
          <w:pPr>
            <w:pStyle w:val="Rodap"/>
          </w:pPr>
          <w:r>
            <w:t>Politec Ltda.</w:t>
          </w:r>
        </w:p>
        <w:p w14:paraId="416791E9" w14:textId="77777777" w:rsidR="00DA2E88" w:rsidRDefault="00DA2E88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D5580C5" w14:textId="77777777" w:rsidR="00DA2E88" w:rsidRDefault="00DA2E88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439D957" w14:textId="77777777" w:rsidR="00DA2E88" w:rsidRDefault="00DA2E88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720125">
            <w:fldChar w:fldCharType="begin"/>
          </w:r>
          <w:r w:rsidR="00720125">
            <w:instrText xml:space="preserve"> NUMPAGES </w:instrText>
          </w:r>
          <w:r w:rsidR="00720125">
            <w:fldChar w:fldCharType="separate"/>
          </w:r>
          <w:r>
            <w:rPr>
              <w:noProof/>
            </w:rPr>
            <w:t>3</w:t>
          </w:r>
          <w:r w:rsidR="00720125">
            <w:rPr>
              <w:noProof/>
            </w:rPr>
            <w:fldChar w:fldCharType="end"/>
          </w:r>
        </w:p>
      </w:tc>
    </w:tr>
  </w:tbl>
  <w:p w14:paraId="43853C63" w14:textId="77777777" w:rsidR="00DA2E88" w:rsidRDefault="00DA2E8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63ABD" w14:textId="77777777" w:rsidR="00CA1C0D" w:rsidRDefault="00CA1C0D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CA1C0D" w14:paraId="6EF0CC3B" w14:textId="77777777">
      <w:trPr>
        <w:cantSplit/>
      </w:trPr>
      <w:sdt>
        <w:sdtPr>
          <w:alias w:val="Gestor"/>
          <w:tag w:val=""/>
          <w:id w:val="1558433569"/>
          <w:placeholder>
            <w:docPart w:val="D9ECE0B21065463181C3A7AF95D856FC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tc>
            <w:tcPr>
              <w:tcW w:w="4320" w:type="dxa"/>
            </w:tcPr>
            <w:p w14:paraId="5A382E77" w14:textId="4CD1D406" w:rsidR="00CA1C0D" w:rsidRDefault="009403C3">
              <w:r>
                <w:t>SRE - Software Reclame Ensino</w:t>
              </w:r>
            </w:p>
          </w:tc>
        </w:sdtContent>
      </w:sdt>
      <w:tc>
        <w:tcPr>
          <w:tcW w:w="1440" w:type="dxa"/>
          <w:vAlign w:val="center"/>
        </w:tcPr>
        <w:p w14:paraId="385B61D9" w14:textId="77777777" w:rsidR="00CA1C0D" w:rsidRDefault="00CA1C0D"/>
      </w:tc>
      <w:sdt>
        <w:sdtPr>
          <w:rPr>
            <w:lang w:val="pt-PT"/>
          </w:rPr>
          <w:alias w:val="Assunto"/>
          <w:tag w:val=""/>
          <w:id w:val="1033692094"/>
          <w:placeholder>
            <w:docPart w:val="6DE01E66849A4FAFADDD20C622C4FA4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2340" w:type="dxa"/>
              <w:vAlign w:val="center"/>
            </w:tcPr>
            <w:p w14:paraId="24C59AC6" w14:textId="6B616D01" w:rsidR="00CA1C0D" w:rsidRPr="00F22AD8" w:rsidRDefault="009403C3">
              <w:pPr>
                <w:rPr>
                  <w:lang w:val="pt-PT"/>
                </w:rPr>
              </w:pPr>
              <w:r>
                <w:rPr>
                  <w:lang w:val="pt-PT"/>
                </w:rPr>
                <w:t>Versão 1</w:t>
              </w:r>
            </w:p>
          </w:tc>
        </w:sdtContent>
      </w:sdt>
      <w:tc>
        <w:tcPr>
          <w:tcW w:w="1610" w:type="dxa"/>
          <w:vAlign w:val="center"/>
        </w:tcPr>
        <w:p w14:paraId="4BCF68B5" w14:textId="77777777" w:rsidR="00CA1C0D" w:rsidRDefault="00E14F8E" w:rsidP="006A25C4">
          <w:pPr>
            <w:jc w:val="right"/>
          </w:pPr>
          <w:r>
            <w:rPr>
              <w:lang w:val="en-US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31999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r w:rsidR="00720125">
            <w:fldChar w:fldCharType="begin"/>
          </w:r>
          <w:r w:rsidR="00720125">
            <w:instrText xml:space="preserve"> NUMPAGES </w:instrText>
          </w:r>
          <w:r w:rsidR="00720125">
            <w:fldChar w:fldCharType="separate"/>
          </w:r>
          <w:r w:rsidR="00B31999">
            <w:rPr>
              <w:noProof/>
            </w:rPr>
            <w:t>6</w:t>
          </w:r>
          <w:r w:rsidR="00720125">
            <w:rPr>
              <w:noProof/>
            </w:rPr>
            <w:fldChar w:fldCharType="end"/>
          </w:r>
        </w:p>
      </w:tc>
    </w:tr>
  </w:tbl>
  <w:p w14:paraId="26D7E387" w14:textId="77777777" w:rsidR="00CA1C0D" w:rsidRDefault="006A25C4" w:rsidP="006A25C4">
    <w:pPr>
      <w:jc w:val="right"/>
    </w:pPr>
    <w:r>
      <w:t xml:space="preserve">vs: </w:t>
    </w:r>
    <w:fldSimple w:instr=" DOCPROPERTY  &quot;Versão Modelo&quot;  \* MERGEFORMAT ">
      <w:r w:rsidR="008F03C3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B991ED" w14:textId="77777777" w:rsidR="00720125" w:rsidRDefault="00720125">
      <w:r>
        <w:separator/>
      </w:r>
    </w:p>
  </w:footnote>
  <w:footnote w:type="continuationSeparator" w:id="0">
    <w:p w14:paraId="75BB7F9D" w14:textId="77777777" w:rsidR="00720125" w:rsidRDefault="007201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A25C4" w14:paraId="48F001E0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14231FF8" w14:textId="77777777" w:rsidR="006A25C4" w:rsidRDefault="006A25C4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228E34E1" w14:textId="77777777" w:rsidR="006A25C4" w:rsidRDefault="006A25C4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448F4FAA" w14:textId="77777777" w:rsidR="006A25C4" w:rsidRDefault="006A25C4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7CFDFA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65985028" r:id="rId2"/>
            </w:object>
          </w:r>
        </w:p>
      </w:tc>
    </w:tr>
  </w:tbl>
  <w:p w14:paraId="3A84D567" w14:textId="77777777" w:rsidR="006A25C4" w:rsidRDefault="006A25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152A9F" w14:paraId="55E5F877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0C1ACF7B" w14:textId="77777777" w:rsidR="00152A9F" w:rsidRDefault="00152A9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7B965023" w14:textId="77777777" w:rsidR="00152A9F" w:rsidRDefault="00152A9F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508D403B" w14:textId="77777777" w:rsidR="00152A9F" w:rsidRDefault="00152A9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3673EB7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1.5pt;height:34.5pt">
                <v:imagedata r:id="rId1" o:title=""/>
              </v:shape>
              <o:OLEObject Type="Embed" ProgID="Word.Picture.8" ShapeID="_x0000_i1026" DrawAspect="Content" ObjectID="_1665985029" r:id="rId2"/>
            </w:object>
          </w:r>
        </w:p>
      </w:tc>
    </w:tr>
  </w:tbl>
  <w:p w14:paraId="7279CFAF" w14:textId="77777777" w:rsidR="00152A9F" w:rsidRDefault="00152A9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A2E88" w14:paraId="2A3F7439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2DA9E8E0" w14:textId="77777777" w:rsidR="00DA2E88" w:rsidRDefault="00DA2E88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6A57A2A7" w14:textId="77777777" w:rsidR="00DA2E88" w:rsidRDefault="00DA2E88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3F07D33C" w14:textId="77777777" w:rsidR="00DA2E88" w:rsidRDefault="00DA2E88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181C060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1.5pt;height:34.5pt">
                <v:imagedata r:id="rId1" o:title=""/>
              </v:shape>
              <o:OLEObject Type="Embed" ProgID="Word.Picture.8" ShapeID="_x0000_i1027" DrawAspect="Content" ObjectID="_1665985030" r:id="rId2"/>
            </w:object>
          </w:r>
        </w:p>
      </w:tc>
    </w:tr>
  </w:tbl>
  <w:p w14:paraId="5F5A76DD" w14:textId="77777777" w:rsidR="00DA2E88" w:rsidRDefault="00DA2E8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A1C0D" w14:paraId="7AAAE22A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349265B7" w14:textId="77777777" w:rsidR="00CA1C0D" w:rsidRDefault="00E14F8E">
          <w:pPr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&lt;Marca do Cliente&gt;</w:t>
          </w:r>
        </w:p>
      </w:tc>
      <w:sdt>
        <w:sdtPr>
          <w:rPr>
            <w:bCs/>
            <w:lang w:val="pt-PT"/>
          </w:rPr>
          <w:alias w:val="Título"/>
          <w:tag w:val=""/>
          <w:id w:val="1350989896"/>
          <w:placeholder>
            <w:docPart w:val="0791CC2A34034AF7B00C3228365C9BF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6F54FCDD" w14:textId="77777777" w:rsidR="00CA1C0D" w:rsidRPr="00CF37F6" w:rsidRDefault="006A25C4">
              <w:pPr>
                <w:jc w:val="center"/>
                <w:rPr>
                  <w:b/>
                  <w:bCs/>
                  <w:sz w:val="24"/>
                  <w:lang w:val="pt-PT"/>
                </w:rPr>
              </w:pPr>
              <w:r>
                <w:rPr>
                  <w:bCs/>
                  <w:lang w:val="pt-PT"/>
                </w:rPr>
                <w:t>Visão</w:t>
              </w:r>
            </w:p>
          </w:tc>
        </w:sdtContent>
      </w:sdt>
      <w:tc>
        <w:tcPr>
          <w:tcW w:w="1440" w:type="dxa"/>
          <w:vAlign w:val="center"/>
        </w:tcPr>
        <w:p w14:paraId="2A758CE4" w14:textId="77777777" w:rsidR="00CA1C0D" w:rsidRDefault="00CA1C0D">
          <w:pPr>
            <w:rPr>
              <w:b/>
            </w:rPr>
          </w:pPr>
        </w:p>
      </w:tc>
    </w:tr>
  </w:tbl>
  <w:p w14:paraId="08B34F36" w14:textId="77777777" w:rsidR="00CA1C0D" w:rsidRDefault="00CA1C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15BB4"/>
    <w:multiLevelType w:val="hybridMultilevel"/>
    <w:tmpl w:val="E050F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85CDD"/>
    <w:multiLevelType w:val="hybridMultilevel"/>
    <w:tmpl w:val="4224C84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21441E"/>
    <w:multiLevelType w:val="hybridMultilevel"/>
    <w:tmpl w:val="607E467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659150F"/>
    <w:multiLevelType w:val="hybridMultilevel"/>
    <w:tmpl w:val="21449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2393C"/>
    <w:multiLevelType w:val="hybridMultilevel"/>
    <w:tmpl w:val="992E08B2"/>
    <w:lvl w:ilvl="0" w:tplc="FFAC27AC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3F37BFE"/>
    <w:multiLevelType w:val="hybridMultilevel"/>
    <w:tmpl w:val="FA704D9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D01DE"/>
    <w:multiLevelType w:val="hybridMultilevel"/>
    <w:tmpl w:val="9B5ECE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4"/>
  </w:num>
  <w:num w:numId="11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C3"/>
    <w:rsid w:val="00001ACB"/>
    <w:rsid w:val="000106F0"/>
    <w:rsid w:val="00016234"/>
    <w:rsid w:val="000568CE"/>
    <w:rsid w:val="0006541F"/>
    <w:rsid w:val="0006620A"/>
    <w:rsid w:val="00066DCD"/>
    <w:rsid w:val="00067B29"/>
    <w:rsid w:val="000724D8"/>
    <w:rsid w:val="0009271D"/>
    <w:rsid w:val="000B1595"/>
    <w:rsid w:val="000B65A4"/>
    <w:rsid w:val="000C1F75"/>
    <w:rsid w:val="000E5CBC"/>
    <w:rsid w:val="001065EE"/>
    <w:rsid w:val="00123AA2"/>
    <w:rsid w:val="0013457E"/>
    <w:rsid w:val="00134755"/>
    <w:rsid w:val="001355CE"/>
    <w:rsid w:val="00140AC3"/>
    <w:rsid w:val="00141CE0"/>
    <w:rsid w:val="001424B8"/>
    <w:rsid w:val="00152A9F"/>
    <w:rsid w:val="00156BB7"/>
    <w:rsid w:val="00162403"/>
    <w:rsid w:val="00170C62"/>
    <w:rsid w:val="00176626"/>
    <w:rsid w:val="00184C3A"/>
    <w:rsid w:val="001934D1"/>
    <w:rsid w:val="00195780"/>
    <w:rsid w:val="001A239E"/>
    <w:rsid w:val="001A3D50"/>
    <w:rsid w:val="001B18EF"/>
    <w:rsid w:val="001B3F5B"/>
    <w:rsid w:val="001F3E0E"/>
    <w:rsid w:val="001F7C4D"/>
    <w:rsid w:val="00206279"/>
    <w:rsid w:val="0023729F"/>
    <w:rsid w:val="00262827"/>
    <w:rsid w:val="00265166"/>
    <w:rsid w:val="00271A9A"/>
    <w:rsid w:val="0027674C"/>
    <w:rsid w:val="00280DC8"/>
    <w:rsid w:val="002B1A08"/>
    <w:rsid w:val="002C1441"/>
    <w:rsid w:val="002C345C"/>
    <w:rsid w:val="002C4CB3"/>
    <w:rsid w:val="002C64A0"/>
    <w:rsid w:val="002E0C7A"/>
    <w:rsid w:val="002E2DD3"/>
    <w:rsid w:val="00304B39"/>
    <w:rsid w:val="0030657F"/>
    <w:rsid w:val="0030750D"/>
    <w:rsid w:val="00312AD8"/>
    <w:rsid w:val="0031527E"/>
    <w:rsid w:val="00344AD3"/>
    <w:rsid w:val="003514AA"/>
    <w:rsid w:val="00361136"/>
    <w:rsid w:val="0037618A"/>
    <w:rsid w:val="003943E6"/>
    <w:rsid w:val="003A40AA"/>
    <w:rsid w:val="003C1249"/>
    <w:rsid w:val="003D28E2"/>
    <w:rsid w:val="003E3E90"/>
    <w:rsid w:val="003E4121"/>
    <w:rsid w:val="003E5979"/>
    <w:rsid w:val="003E7FA8"/>
    <w:rsid w:val="003F566A"/>
    <w:rsid w:val="003F6E79"/>
    <w:rsid w:val="00412ACF"/>
    <w:rsid w:val="00424835"/>
    <w:rsid w:val="004262DA"/>
    <w:rsid w:val="0044627C"/>
    <w:rsid w:val="00470C75"/>
    <w:rsid w:val="00480DDC"/>
    <w:rsid w:val="004A305D"/>
    <w:rsid w:val="004A47C6"/>
    <w:rsid w:val="004A697A"/>
    <w:rsid w:val="004A711B"/>
    <w:rsid w:val="004F65CE"/>
    <w:rsid w:val="00513918"/>
    <w:rsid w:val="00524AC1"/>
    <w:rsid w:val="0054001E"/>
    <w:rsid w:val="00541B04"/>
    <w:rsid w:val="0055728D"/>
    <w:rsid w:val="00561E42"/>
    <w:rsid w:val="00563D5C"/>
    <w:rsid w:val="00572868"/>
    <w:rsid w:val="00577A27"/>
    <w:rsid w:val="00586536"/>
    <w:rsid w:val="00591727"/>
    <w:rsid w:val="005C11B0"/>
    <w:rsid w:val="005D5476"/>
    <w:rsid w:val="005F4FFF"/>
    <w:rsid w:val="0063117D"/>
    <w:rsid w:val="00632F2D"/>
    <w:rsid w:val="006A25C4"/>
    <w:rsid w:val="006B1583"/>
    <w:rsid w:val="006B52CC"/>
    <w:rsid w:val="006C20A4"/>
    <w:rsid w:val="006D2366"/>
    <w:rsid w:val="006E0881"/>
    <w:rsid w:val="006F03FF"/>
    <w:rsid w:val="006F283B"/>
    <w:rsid w:val="006F3CDE"/>
    <w:rsid w:val="006F4060"/>
    <w:rsid w:val="006F7D15"/>
    <w:rsid w:val="00706369"/>
    <w:rsid w:val="007120B0"/>
    <w:rsid w:val="00712210"/>
    <w:rsid w:val="00716792"/>
    <w:rsid w:val="00720125"/>
    <w:rsid w:val="00754E2E"/>
    <w:rsid w:val="00760327"/>
    <w:rsid w:val="007669A3"/>
    <w:rsid w:val="007A1E1C"/>
    <w:rsid w:val="007B09AE"/>
    <w:rsid w:val="007B7D37"/>
    <w:rsid w:val="007D7234"/>
    <w:rsid w:val="007E352F"/>
    <w:rsid w:val="007E6D51"/>
    <w:rsid w:val="00810719"/>
    <w:rsid w:val="00817996"/>
    <w:rsid w:val="00820F71"/>
    <w:rsid w:val="008535C4"/>
    <w:rsid w:val="008601CF"/>
    <w:rsid w:val="00863133"/>
    <w:rsid w:val="00863CDF"/>
    <w:rsid w:val="00866C43"/>
    <w:rsid w:val="00866F97"/>
    <w:rsid w:val="0087246D"/>
    <w:rsid w:val="00887898"/>
    <w:rsid w:val="00892955"/>
    <w:rsid w:val="008A3093"/>
    <w:rsid w:val="008C5466"/>
    <w:rsid w:val="008D14D3"/>
    <w:rsid w:val="008E4AB4"/>
    <w:rsid w:val="008E6E21"/>
    <w:rsid w:val="008F03C3"/>
    <w:rsid w:val="008F5C6A"/>
    <w:rsid w:val="0091283D"/>
    <w:rsid w:val="00913201"/>
    <w:rsid w:val="00916721"/>
    <w:rsid w:val="00921B14"/>
    <w:rsid w:val="009403C3"/>
    <w:rsid w:val="0095017F"/>
    <w:rsid w:val="00961A0F"/>
    <w:rsid w:val="00970EC6"/>
    <w:rsid w:val="00974CE3"/>
    <w:rsid w:val="009819A1"/>
    <w:rsid w:val="00992103"/>
    <w:rsid w:val="00992EEB"/>
    <w:rsid w:val="0099317F"/>
    <w:rsid w:val="0099392C"/>
    <w:rsid w:val="009B1EEF"/>
    <w:rsid w:val="009C0548"/>
    <w:rsid w:val="009C19C5"/>
    <w:rsid w:val="009C59ED"/>
    <w:rsid w:val="009D530A"/>
    <w:rsid w:val="009D653E"/>
    <w:rsid w:val="00A055C5"/>
    <w:rsid w:val="00A05CF8"/>
    <w:rsid w:val="00A17A8E"/>
    <w:rsid w:val="00A2534B"/>
    <w:rsid w:val="00A26EB1"/>
    <w:rsid w:val="00A36938"/>
    <w:rsid w:val="00A37AD5"/>
    <w:rsid w:val="00A40A69"/>
    <w:rsid w:val="00A71F13"/>
    <w:rsid w:val="00A737D4"/>
    <w:rsid w:val="00A95CAA"/>
    <w:rsid w:val="00AB3A8E"/>
    <w:rsid w:val="00AB3B30"/>
    <w:rsid w:val="00AB41F2"/>
    <w:rsid w:val="00AD55ED"/>
    <w:rsid w:val="00AE6CB8"/>
    <w:rsid w:val="00AF0679"/>
    <w:rsid w:val="00B016F6"/>
    <w:rsid w:val="00B0170F"/>
    <w:rsid w:val="00B05A6D"/>
    <w:rsid w:val="00B13386"/>
    <w:rsid w:val="00B16D82"/>
    <w:rsid w:val="00B31999"/>
    <w:rsid w:val="00B562B3"/>
    <w:rsid w:val="00B568D3"/>
    <w:rsid w:val="00B6265B"/>
    <w:rsid w:val="00B8437F"/>
    <w:rsid w:val="00B940E5"/>
    <w:rsid w:val="00B95D7E"/>
    <w:rsid w:val="00BA55D0"/>
    <w:rsid w:val="00BB7C2C"/>
    <w:rsid w:val="00BD4D84"/>
    <w:rsid w:val="00BD515B"/>
    <w:rsid w:val="00BD6882"/>
    <w:rsid w:val="00C02306"/>
    <w:rsid w:val="00C1710A"/>
    <w:rsid w:val="00C22D9B"/>
    <w:rsid w:val="00C30B4B"/>
    <w:rsid w:val="00C357FE"/>
    <w:rsid w:val="00C425B7"/>
    <w:rsid w:val="00C45D74"/>
    <w:rsid w:val="00C52B36"/>
    <w:rsid w:val="00C55FE3"/>
    <w:rsid w:val="00C57F62"/>
    <w:rsid w:val="00C602A2"/>
    <w:rsid w:val="00CA1C0D"/>
    <w:rsid w:val="00CA6A68"/>
    <w:rsid w:val="00CB291E"/>
    <w:rsid w:val="00CB7E2D"/>
    <w:rsid w:val="00CE6229"/>
    <w:rsid w:val="00CF37F6"/>
    <w:rsid w:val="00CF478A"/>
    <w:rsid w:val="00D12B82"/>
    <w:rsid w:val="00D12D76"/>
    <w:rsid w:val="00D43B33"/>
    <w:rsid w:val="00D5641A"/>
    <w:rsid w:val="00D675CB"/>
    <w:rsid w:val="00D77A69"/>
    <w:rsid w:val="00D82CF1"/>
    <w:rsid w:val="00D84522"/>
    <w:rsid w:val="00D8749C"/>
    <w:rsid w:val="00D87820"/>
    <w:rsid w:val="00D92926"/>
    <w:rsid w:val="00DA0E95"/>
    <w:rsid w:val="00DA2E88"/>
    <w:rsid w:val="00DA7AF5"/>
    <w:rsid w:val="00DD2413"/>
    <w:rsid w:val="00DD3342"/>
    <w:rsid w:val="00DE041A"/>
    <w:rsid w:val="00E14F8E"/>
    <w:rsid w:val="00E26429"/>
    <w:rsid w:val="00E37A72"/>
    <w:rsid w:val="00E40350"/>
    <w:rsid w:val="00E44EF0"/>
    <w:rsid w:val="00E472FC"/>
    <w:rsid w:val="00E62035"/>
    <w:rsid w:val="00E72350"/>
    <w:rsid w:val="00E75FCD"/>
    <w:rsid w:val="00E91735"/>
    <w:rsid w:val="00EA7036"/>
    <w:rsid w:val="00EB261B"/>
    <w:rsid w:val="00ED37D9"/>
    <w:rsid w:val="00ED6B82"/>
    <w:rsid w:val="00EE12F5"/>
    <w:rsid w:val="00EF3596"/>
    <w:rsid w:val="00EF6ECE"/>
    <w:rsid w:val="00F17D38"/>
    <w:rsid w:val="00F2279B"/>
    <w:rsid w:val="00F22AD8"/>
    <w:rsid w:val="00F25E55"/>
    <w:rsid w:val="00F41C29"/>
    <w:rsid w:val="00F731AD"/>
    <w:rsid w:val="00F90788"/>
    <w:rsid w:val="00FC0AC8"/>
    <w:rsid w:val="00FC35A9"/>
    <w:rsid w:val="00FC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503545"/>
  <w15:docId w15:val="{818AC332-6B87-485B-A5FF-278A96FB2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character" w:styleId="TextodoEspaoReservado">
    <w:name w:val="Placeholder Text"/>
    <w:basedOn w:val="Fontepargpadro"/>
    <w:uiPriority w:val="99"/>
    <w:semiHidden/>
    <w:rsid w:val="006A25C4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A25C4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D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D9B"/>
    <w:rPr>
      <w:rFonts w:ascii="Tahoma" w:hAnsi="Tahoma" w:cs="Tahoma"/>
      <w:color w:val="000000"/>
      <w:sz w:val="16"/>
      <w:szCs w:val="16"/>
    </w:rPr>
  </w:style>
  <w:style w:type="table" w:styleId="Tabelacomgrade">
    <w:name w:val="Table Grid"/>
    <w:basedOn w:val="Tabelanormal"/>
    <w:uiPriority w:val="39"/>
    <w:rsid w:val="00184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E6CB8"/>
    <w:rPr>
      <w:rFonts w:ascii="Arial" w:hAnsi="Arial" w:cs="Arial"/>
      <w:b/>
      <w:caps/>
      <w:sz w:val="24"/>
      <w:lang w:eastAsia="en-US"/>
    </w:rPr>
  </w:style>
  <w:style w:type="paragraph" w:styleId="Bibliografia">
    <w:name w:val="Bibliography"/>
    <w:basedOn w:val="Normal"/>
    <w:next w:val="Normal"/>
    <w:uiPriority w:val="37"/>
    <w:unhideWhenUsed/>
    <w:rsid w:val="00AE6CB8"/>
  </w:style>
  <w:style w:type="paragraph" w:styleId="PargrafodaLista">
    <w:name w:val="List Paragraph"/>
    <w:basedOn w:val="Normal"/>
    <w:uiPriority w:val="34"/>
    <w:qFormat/>
    <w:rsid w:val="00820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&#225;rcia\Downloads\Template%20-%20Vis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EA4A48D17624C27AB07144A473582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54F87B-D195-4FEB-BB5D-F3D7252E9E6E}"/>
      </w:docPartPr>
      <w:docPartBody>
        <w:p w:rsidR="00397019" w:rsidRDefault="00397019">
          <w:pPr>
            <w:pStyle w:val="6EA4A48D17624C27AB07144A47358214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0791CC2A34034AF7B00C3228365C9B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D9BFD3-F230-4D14-92B3-17268B6437BE}"/>
      </w:docPartPr>
      <w:docPartBody>
        <w:p w:rsidR="00397019" w:rsidRDefault="00397019">
          <w:pPr>
            <w:pStyle w:val="0791CC2A34034AF7B00C3228365C9BFF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D9ECE0B21065463181C3A7AF95D856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D090F6-4240-43C7-9C76-AD7E8D1E907B}"/>
      </w:docPartPr>
      <w:docPartBody>
        <w:p w:rsidR="00397019" w:rsidRDefault="00397019">
          <w:pPr>
            <w:pStyle w:val="D9ECE0B21065463181C3A7AF95D856FC"/>
          </w:pPr>
          <w:r w:rsidRPr="00A0088E">
            <w:rPr>
              <w:rStyle w:val="TextodoEspaoReservado"/>
            </w:rPr>
            <w:t>[Gestor]</w:t>
          </w:r>
        </w:p>
      </w:docPartBody>
    </w:docPart>
    <w:docPart>
      <w:docPartPr>
        <w:name w:val="6DE01E66849A4FAFADDD20C622C4FA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862714-648C-45D1-9082-DBCEFA29138B}"/>
      </w:docPartPr>
      <w:docPartBody>
        <w:p w:rsidR="00397019" w:rsidRDefault="00397019">
          <w:pPr>
            <w:pStyle w:val="6DE01E66849A4FAFADDD20C622C4FA4E"/>
          </w:pPr>
          <w:r w:rsidRPr="00A0088E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19"/>
    <w:rsid w:val="00397019"/>
    <w:rsid w:val="005E7734"/>
    <w:rsid w:val="00855E91"/>
    <w:rsid w:val="00A01809"/>
    <w:rsid w:val="00C95DB6"/>
    <w:rsid w:val="00CA4082"/>
    <w:rsid w:val="00E8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6EA4A48D17624C27AB07144A47358214">
    <w:name w:val="6EA4A48D17624C27AB07144A47358214"/>
  </w:style>
  <w:style w:type="paragraph" w:customStyle="1" w:styleId="0791CC2A34034AF7B00C3228365C9BFF">
    <w:name w:val="0791CC2A34034AF7B00C3228365C9BFF"/>
  </w:style>
  <w:style w:type="paragraph" w:customStyle="1" w:styleId="D9ECE0B21065463181C3A7AF95D856FC">
    <w:name w:val="D9ECE0B21065463181C3A7AF95D856FC"/>
  </w:style>
  <w:style w:type="paragraph" w:customStyle="1" w:styleId="6DE01E66849A4FAFADDD20C622C4FA4E">
    <w:name w:val="6DE01E66849A4FAFADDD20C622C4FA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Scr</b:Tag>
    <b:SourceType>InternetSite</b:SourceType>
    <b:Guid>{E2075B46-7126-4FF7-824C-46F35D3BC856}</b:Guid>
    <b:Author>
      <b:Author>
        <b:NameList>
          <b:Person>
            <b:Last>ScrumHalf</b:Last>
          </b:Person>
        </b:NameList>
      </b:Author>
    </b:Author>
    <b:Title>ScrumHalf</b:Title>
    <b:InternetSiteTitle>Universidade Scrum</b:InternetSiteTitle>
    <b:URL>https://myscrumhalf.com/</b:URL>
    <b:RefOrder>1</b:RefOrder>
  </b:Source>
  <b:Source>
    <b:Tag>Spi20</b:Tag>
    <b:SourceType>InternetSite</b:SourceType>
    <b:Guid>{921954AD-9361-44F0-A09C-374C6E5D16BE}</b:Guid>
    <b:Author>
      <b:Author>
        <b:NameList>
          <b:Person>
            <b:Last>SpinOff</b:Last>
          </b:Person>
        </b:NameList>
      </b:Author>
    </b:Author>
    <b:Title>SpinOff</b:Title>
    <b:InternetSiteTitle>Iniciação</b:InternetSiteTitle>
    <b:Year>2020</b:Year>
    <b:URL>http://svn.slt.ifsp.edu.br/SpinOff/</b:URL>
    <b:RefOrder>2</b:RefOrder>
  </b:Source>
</b:Sources>
</file>

<file path=customXml/itemProps1.xml><?xml version="1.0" encoding="utf-8"?>
<ds:datastoreItem xmlns:ds="http://schemas.openxmlformats.org/officeDocument/2006/customXml" ds:itemID="{FF628173-9449-4CD7-BF30-772942EC1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Visão.dotx</Template>
  <TotalTime>92</TotalTime>
  <Pages>8</Pages>
  <Words>898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Manager>SRE - Software Reclame Ensino</Manager>
  <Company/>
  <LinksUpToDate>false</LinksUpToDate>
  <CharactersWithSpaces>5740</CharactersWithSpaces>
  <SharedDoc>false</SharedDoc>
  <HLinks>
    <vt:vector size="174" baseType="variant"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_Toc124563731</vt:lpwstr>
      </vt:variant>
      <vt:variant>
        <vt:i4>1048628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_Toc124563730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_Toc124563729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_Toc124563728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_Toc124563727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_Toc124563726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_Toc124563725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_Toc124563724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_Toc124563723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_Toc124563722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_Toc124563721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_Toc124563719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_Toc124563718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_Toc124563717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_Toc124563716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_Toc124563703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_Toc124563702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_Toc124563701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_Toc124563700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_Toc124563699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_Toc124563698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_Toc124563697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_Toc124563685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_Toc124563684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_Toc124563683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_Toc124563682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_Toc124563681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_Toc124563680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Versão 1</dc:subject>
  <dc:creator>Saulo</dc:creator>
  <cp:lastModifiedBy>SAULO EMANUEL DE CAMARGO</cp:lastModifiedBy>
  <cp:revision>18</cp:revision>
  <cp:lastPrinted>2005-05-17T17:30:00Z</cp:lastPrinted>
  <dcterms:created xsi:type="dcterms:W3CDTF">2020-09-27T23:30:00Z</dcterms:created>
  <dcterms:modified xsi:type="dcterms:W3CDTF">2020-11-04T11:51:00Z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