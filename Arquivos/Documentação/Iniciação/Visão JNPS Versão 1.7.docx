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6BDC88" w14:textId="77F76CFC" w:rsidR="006A25C4" w:rsidRDefault="00913201" w:rsidP="006F3CDE">
      <w:pPr>
        <w:jc w:val="center"/>
      </w:pPr>
      <w:r w:rsidRPr="00913201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1CEC6A" wp14:editId="42145E82">
                <wp:simplePos x="0" y="0"/>
                <wp:positionH relativeFrom="column">
                  <wp:posOffset>1572607</wp:posOffset>
                </wp:positionH>
                <wp:positionV relativeFrom="paragraph">
                  <wp:posOffset>2540</wp:posOffset>
                </wp:positionV>
                <wp:extent cx="2778413" cy="2390775"/>
                <wp:effectExtent l="0" t="0" r="0" b="0"/>
                <wp:wrapNone/>
                <wp:docPr id="5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413" cy="2390775"/>
                          <a:chOff x="0" y="0"/>
                          <a:chExt cx="5397188" cy="4644092"/>
                        </a:xfrm>
                      </wpg:grpSpPr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4955" b="94595" l="5039" r="92248">
                                        <a14:foregroundMark x1="45349" y1="6757" x2="36434" y2="6757"/>
                                        <a14:foregroundMark x1="36434" y1="6757" x2="27907" y2="10360"/>
                                        <a14:foregroundMark x1="27907" y1="10360" x2="25581" y2="26126"/>
                                        <a14:foregroundMark x1="39922" y1="10360" x2="47674" y2="5405"/>
                                        <a14:foregroundMark x1="47674" y1="5405" x2="55426" y2="6757"/>
                                        <a14:foregroundMark x1="55426" y1="6757" x2="62403" y2="9910"/>
                                        <a14:foregroundMark x1="62403" y1="9910" x2="72868" y2="24324"/>
                                        <a14:foregroundMark x1="72868" y1="24324" x2="74031" y2="45045"/>
                                        <a14:foregroundMark x1="74031" y1="45045" x2="72093" y2="53604"/>
                                        <a14:foregroundMark x1="72093" y1="53604" x2="49612" y2="63964"/>
                                        <a14:foregroundMark x1="36151" y1="56142" x2="27907" y2="51351"/>
                                        <a14:foregroundMark x1="42127" y1="59614" x2="40458" y2="58644"/>
                                        <a14:foregroundMark x1="49612" y1="63964" x2="46243" y2="62006"/>
                                        <a14:foregroundMark x1="27907" y1="51351" x2="24031" y2="42793"/>
                                        <a14:foregroundMark x1="24031" y1="42793" x2="24031" y2="30180"/>
                                        <a14:foregroundMark x1="25969" y1="22072" x2="21318" y2="32432"/>
                                        <a14:foregroundMark x1="21318" y1="32432" x2="21318" y2="33784"/>
                                        <a14:foregroundMark x1="24806" y1="23874" x2="24806" y2="32883"/>
                                        <a14:foregroundMark x1="24806" y1="32883" x2="25969" y2="36937"/>
                                        <a14:foregroundMark x1="25969" y1="30631" x2="27907" y2="50000"/>
                                        <a14:foregroundMark x1="27907" y1="50000" x2="32171" y2="58559"/>
                                        <a14:foregroundMark x1="40615" y1="62375" x2="46124" y2="64865"/>
                                        <a14:foregroundMark x1="32171" y1="58559" x2="40491" y2="62319"/>
                                        <a14:foregroundMark x1="51938" y1="66216" x2="58915" y2="63964"/>
                                        <a14:foregroundMark x1="48062" y1="64865" x2="56202" y2="65766"/>
                                        <a14:foregroundMark x1="56202" y1="65766" x2="62016" y2="63063"/>
                                        <a14:foregroundMark x1="60078" y1="59459" x2="65891" y2="53153"/>
                                        <a14:foregroundMark x1="65891" y1="53153" x2="65891" y2="53153"/>
                                        <a14:foregroundMark x1="73256" y1="19369" x2="72868" y2="36486"/>
                                        <a14:foregroundMark x1="68605" y1="15315" x2="72093" y2="27477"/>
                                        <a14:foregroundMark x1="44574" y1="8108" x2="36047" y2="10811"/>
                                        <a14:foregroundMark x1="36047" y1="10811" x2="29457" y2="15766"/>
                                        <a14:foregroundMark x1="29457" y1="15766" x2="27907" y2="18468"/>
                                        <a14:foregroundMark x1="24031" y1="36937" x2="29845" y2="54955"/>
                                        <a14:foregroundMark x1="29845" y1="54955" x2="38483" y2="59756"/>
                                        <a14:foregroundMark x1="41648" y1="62319" x2="48450" y2="66667"/>
                                        <a14:foregroundMark x1="40698" y1="61712" x2="40906" y2="61845"/>
                                        <a14:foregroundMark x1="48450" y1="66667" x2="52713" y2="67117"/>
                                        <a14:foregroundMark x1="60078" y1="61712" x2="68217" y2="55405"/>
                                        <a14:foregroundMark x1="44186" y1="6757" x2="44186" y2="6757"/>
                                        <a14:foregroundMark x1="7364" y1="81081" x2="11240" y2="88739"/>
                                        <a14:foregroundMark x1="11240" y1="88739" x2="11628" y2="90541"/>
                                        <a14:foregroundMark x1="14341" y1="82883" x2="14729" y2="91441"/>
                                        <a14:foregroundMark x1="4264" y1="90090" x2="11240" y2="94595"/>
                                        <a14:foregroundMark x1="11240" y1="94595" x2="13566" y2="94595"/>
                                        <a14:foregroundMark x1="5426" y1="89189" x2="8915" y2="92793"/>
                                        <a14:foregroundMark x1="44961" y1="81982" x2="37597" y2="84234"/>
                                        <a14:foregroundMark x1="37597" y1="84234" x2="37597" y2="91892"/>
                                        <a14:foregroundMark x1="55426" y1="86036" x2="75581" y2="84685"/>
                                        <a14:foregroundMark x1="75581" y1="84685" x2="84109" y2="84685"/>
                                        <a14:foregroundMark x1="70155" y1="83333" x2="80233" y2="84234"/>
                                        <a14:foregroundMark x1="80233" y1="84234" x2="92248" y2="84234"/>
                                        <a14:backgroundMark x1="53101" y1="19820" x2="53488" y2="42793"/>
                                        <a14:backgroundMark x1="38372" y1="46847" x2="44186" y2="55856"/>
                                        <a14:backgroundMark x1="44186" y1="55856" x2="49612" y2="5585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188" cy="46440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2" descr="Mouse de computador | Ícone Grat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8986" y="479788"/>
                            <a:ext cx="2287073" cy="22870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9C8F4" id="Agrupar 9" o:spid="_x0000_s1026" style="position:absolute;margin-left:123.85pt;margin-top:.2pt;width:218.75pt;height:188.25pt;z-index:251664384;mso-width-relative:margin;mso-height-relative:margin" coordsize="53971,46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27" type="#_x0000_t75" style="position:absolute;width:53971;height:46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">
                  <v:imagedata r:id="rId11" o:title=""/>
                </v:shape>
                <v:shape id="Picture 2" o:spid="_x0000_s1028" type="#_x0000_t75" alt="Mouse de computador | Ícone Gratis" style="position:absolute;left:14889;top:4797;width:22871;height:228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">
                  <v:imagedata r:id="rId12" o:title="Mouse de computador | Ícone Gratis"/>
                </v:shape>
              </v:group>
            </w:pict>
          </mc:Fallback>
        </mc:AlternateContent>
      </w:r>
    </w:p>
    <w:p w14:paraId="09F7F6D8" w14:textId="77777777" w:rsidR="006A25C4" w:rsidRPr="00A20D4F" w:rsidRDefault="006A25C4" w:rsidP="006A25C4"/>
    <w:p w14:paraId="08C5811B" w14:textId="77777777" w:rsidR="006A25C4" w:rsidRPr="00A20D4F" w:rsidRDefault="006A25C4" w:rsidP="006A25C4"/>
    <w:p w14:paraId="1BF6AAF9" w14:textId="77777777" w:rsidR="006A25C4" w:rsidRPr="00A20D4F" w:rsidRDefault="006A25C4" w:rsidP="006A25C4"/>
    <w:p w14:paraId="6109D4D8" w14:textId="77777777" w:rsidR="006A25C4" w:rsidRPr="00A20D4F" w:rsidRDefault="006A25C4" w:rsidP="006A25C4"/>
    <w:p w14:paraId="513739C2" w14:textId="77777777" w:rsidR="006A25C4" w:rsidRPr="00A20D4F" w:rsidRDefault="006A25C4" w:rsidP="006A25C4"/>
    <w:p w14:paraId="4EAFB8C4" w14:textId="77777777" w:rsidR="006A25C4" w:rsidRPr="00A20D4F" w:rsidRDefault="006A25C4" w:rsidP="006A25C4"/>
    <w:p w14:paraId="4650299E" w14:textId="77777777" w:rsidR="006A25C4" w:rsidRPr="00A20D4F" w:rsidRDefault="006A25C4" w:rsidP="006A25C4"/>
    <w:p w14:paraId="0C597A41" w14:textId="77777777" w:rsidR="006A25C4" w:rsidRPr="00A20D4F" w:rsidRDefault="006A25C4" w:rsidP="006A25C4"/>
    <w:p w14:paraId="5FB3B9A5" w14:textId="77777777" w:rsidR="006A25C4" w:rsidRPr="00A20D4F" w:rsidRDefault="006A25C4" w:rsidP="006A25C4"/>
    <w:p w14:paraId="0CE5EB53" w14:textId="77777777" w:rsidR="006A25C4" w:rsidRPr="00A20D4F" w:rsidRDefault="006A25C4" w:rsidP="006A25C4"/>
    <w:p w14:paraId="6B8196B5" w14:textId="77777777" w:rsidR="006A25C4" w:rsidRPr="00A20D4F" w:rsidRDefault="006A25C4" w:rsidP="006A25C4"/>
    <w:p w14:paraId="657F8980" w14:textId="77154182" w:rsidR="006A25C4" w:rsidRDefault="006A25C4" w:rsidP="006A25C4"/>
    <w:p w14:paraId="057F11EA" w14:textId="68796441" w:rsidR="001A3D50" w:rsidRDefault="001A3D50" w:rsidP="006A25C4"/>
    <w:p w14:paraId="14081125" w14:textId="148671C4" w:rsidR="001A3D50" w:rsidRDefault="001A3D50" w:rsidP="006A25C4"/>
    <w:p w14:paraId="04C71DF6" w14:textId="65D50ADB" w:rsidR="001A3D50" w:rsidRDefault="001A3D50" w:rsidP="006A25C4"/>
    <w:p w14:paraId="390E5F02" w14:textId="775F9555" w:rsidR="001A3D50" w:rsidRDefault="001A3D50" w:rsidP="006A25C4"/>
    <w:p w14:paraId="28F0D444" w14:textId="3A0C0E3E" w:rsidR="001A3D50" w:rsidRDefault="001A3D50" w:rsidP="006A25C4"/>
    <w:p w14:paraId="7B8B3CAF" w14:textId="27A3EF73" w:rsidR="001A3D50" w:rsidRDefault="001A3D50" w:rsidP="006A25C4"/>
    <w:p w14:paraId="5725DB94" w14:textId="62659D92" w:rsidR="001A3D50" w:rsidRDefault="001A3D50" w:rsidP="006A25C4"/>
    <w:p w14:paraId="6F5ADDF3" w14:textId="0C01B369" w:rsidR="001A3D50" w:rsidRDefault="001A3D50" w:rsidP="006A25C4"/>
    <w:p w14:paraId="384C67A3" w14:textId="66309D4C" w:rsidR="001A3D50" w:rsidRDefault="001A3D50" w:rsidP="006A25C4"/>
    <w:p w14:paraId="720F5894" w14:textId="51C61C27" w:rsidR="001A3D50" w:rsidRDefault="001A3D50" w:rsidP="006A25C4"/>
    <w:p w14:paraId="3832DDB5" w14:textId="127044EB" w:rsidR="001A3D50" w:rsidRDefault="001A3D50" w:rsidP="006A25C4"/>
    <w:p w14:paraId="7810AEE1" w14:textId="77777777" w:rsidR="001A3D50" w:rsidRPr="00A20D4F" w:rsidRDefault="001A3D50" w:rsidP="006A25C4"/>
    <w:p w14:paraId="68CAD521" w14:textId="77777777" w:rsidR="006A25C4" w:rsidRPr="00A20D4F" w:rsidRDefault="006A25C4" w:rsidP="006A25C4"/>
    <w:p w14:paraId="485F46D4" w14:textId="77777777" w:rsidR="006A25C4" w:rsidRPr="00A20D4F" w:rsidRDefault="006A25C4" w:rsidP="006A25C4"/>
    <w:p w14:paraId="0A2D05D1" w14:textId="77777777" w:rsidR="006A25C4" w:rsidRPr="00A20D4F" w:rsidRDefault="006A25C4" w:rsidP="006A25C4"/>
    <w:p w14:paraId="7C44CB62" w14:textId="77777777" w:rsidR="006A25C4" w:rsidRPr="00A20D4F" w:rsidRDefault="006A25C4" w:rsidP="006A25C4"/>
    <w:p w14:paraId="763B7219" w14:textId="77777777" w:rsidR="006A25C4" w:rsidRDefault="006A25C4" w:rsidP="006A25C4"/>
    <w:p w14:paraId="311BB5C1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F52A" wp14:editId="4BDE256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6EA4A48D17624C27AB07144A4735821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61FE1F6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24F52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6EA4A48D17624C27AB07144A4735821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61FE1F6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18684F" w14:textId="77777777" w:rsidR="006A25C4" w:rsidRPr="00264EFB" w:rsidRDefault="006A25C4" w:rsidP="006A25C4"/>
    <w:p w14:paraId="36666535" w14:textId="77777777" w:rsidR="006A25C4" w:rsidRPr="00264EFB" w:rsidRDefault="006A25C4" w:rsidP="006A25C4"/>
    <w:p w14:paraId="1145792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E7FEB" wp14:editId="728E327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C128768" w14:textId="2EA8CCE4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9403C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14:paraId="3DE1590E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09223160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7FE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0C128768" w14:textId="2EA8CCE4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9403C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14:paraId="3DE1590E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09223160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465B6F" w14:textId="77777777" w:rsidR="006A25C4" w:rsidRPr="00264EFB" w:rsidRDefault="006A25C4" w:rsidP="006A25C4"/>
    <w:p w14:paraId="732E91FB" w14:textId="77777777" w:rsidR="006A25C4" w:rsidRPr="00264EFB" w:rsidRDefault="006A25C4" w:rsidP="006A25C4"/>
    <w:p w14:paraId="5CA33029" w14:textId="77777777" w:rsidR="006A25C4" w:rsidRPr="00264EFB" w:rsidRDefault="006A25C4" w:rsidP="006A25C4"/>
    <w:p w14:paraId="7B7B76F9" w14:textId="77777777" w:rsidR="006A25C4" w:rsidRPr="00264EFB" w:rsidRDefault="006A25C4" w:rsidP="006A25C4"/>
    <w:p w14:paraId="4A9025BE" w14:textId="77777777" w:rsidR="006A25C4" w:rsidRPr="00264EFB" w:rsidRDefault="006A25C4" w:rsidP="006A25C4"/>
    <w:p w14:paraId="1704CA75" w14:textId="77777777" w:rsidR="006A25C4" w:rsidRPr="00264EFB" w:rsidRDefault="006A25C4" w:rsidP="006A25C4">
      <w:r>
        <w:tab/>
      </w:r>
    </w:p>
    <w:p w14:paraId="2DD7BB94" w14:textId="77777777" w:rsidR="006A25C4" w:rsidRPr="00264EFB" w:rsidRDefault="006A25C4" w:rsidP="006A25C4"/>
    <w:p w14:paraId="4843E4C6" w14:textId="77777777" w:rsidR="006A25C4" w:rsidRPr="00264EFB" w:rsidRDefault="006A25C4" w:rsidP="006A25C4"/>
    <w:p w14:paraId="6FAC48C2" w14:textId="77777777" w:rsidR="006A25C4" w:rsidRPr="00264EFB" w:rsidRDefault="006A25C4" w:rsidP="006A25C4"/>
    <w:p w14:paraId="3F702998" w14:textId="77777777" w:rsidR="006A25C4" w:rsidRPr="00264EFB" w:rsidRDefault="006A25C4" w:rsidP="006A25C4"/>
    <w:p w14:paraId="4CF89472" w14:textId="77777777" w:rsidR="006A25C4" w:rsidRPr="00264EFB" w:rsidRDefault="006A25C4" w:rsidP="006A25C4"/>
    <w:p w14:paraId="7763A64A" w14:textId="77777777" w:rsidR="006A25C4" w:rsidRPr="00264EFB" w:rsidRDefault="006A25C4" w:rsidP="006A25C4"/>
    <w:p w14:paraId="44EF4CA9" w14:textId="77777777" w:rsidR="006A25C4" w:rsidRPr="00264EFB" w:rsidRDefault="006A25C4" w:rsidP="006A25C4"/>
    <w:p w14:paraId="2B5CB8E7" w14:textId="77777777" w:rsidR="006A25C4" w:rsidRPr="00264EFB" w:rsidRDefault="006A25C4" w:rsidP="006A25C4"/>
    <w:p w14:paraId="1F2E30AA" w14:textId="77777777" w:rsidR="006A25C4" w:rsidRPr="00264EFB" w:rsidRDefault="006A25C4" w:rsidP="006A25C4"/>
    <w:p w14:paraId="4A0DACD1" w14:textId="77777777" w:rsidR="006A25C4" w:rsidRPr="00264EFB" w:rsidRDefault="006A25C4" w:rsidP="006A25C4"/>
    <w:p w14:paraId="09ABBD93" w14:textId="77777777" w:rsidR="006A25C4" w:rsidRPr="00264EFB" w:rsidRDefault="006A25C4" w:rsidP="006A25C4"/>
    <w:p w14:paraId="1C94563E" w14:textId="77777777" w:rsidR="006A25C4" w:rsidRDefault="006A25C4" w:rsidP="006A25C4">
      <w:pPr>
        <w:tabs>
          <w:tab w:val="left" w:pos="3700"/>
        </w:tabs>
      </w:pPr>
      <w:r>
        <w:tab/>
      </w:r>
    </w:p>
    <w:p w14:paraId="01BD57F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13"/>
          <w:footerReference w:type="first" r:id="rId14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3B043" wp14:editId="5DFDE5DC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72E17DDD" w14:textId="43704F8C" w:rsidR="006A25C4" w:rsidRPr="00264EFB" w:rsidRDefault="00067B2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SRE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Software Reclame Ensino</w:t>
                                </w:r>
                              </w:p>
                            </w:sdtContent>
                          </w:sdt>
                          <w:p w14:paraId="4FA67E32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B043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72E17DDD" w14:textId="43704F8C" w:rsidR="006A25C4" w:rsidRPr="00264EFB" w:rsidRDefault="00067B2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SRE</w:t>
                          </w:r>
                          <w:r w:rsidR="006A25C4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Software Reclame Ensino</w:t>
                          </w:r>
                        </w:p>
                      </w:sdtContent>
                    </w:sdt>
                    <w:p w14:paraId="4FA67E32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57E3CD6F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DD0EBFB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594CF218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7F05A3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AC28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50CF99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3613DE80" w14:textId="77777777" w:rsidTr="00EC38D2">
        <w:trPr>
          <w:trHeight w:val="284"/>
        </w:trPr>
        <w:tc>
          <w:tcPr>
            <w:tcW w:w="1550" w:type="dxa"/>
          </w:tcPr>
          <w:p w14:paraId="61FC9F3C" w14:textId="2BB1F8CF" w:rsidR="006A25C4" w:rsidRPr="00AB66FD" w:rsidRDefault="00312AD8" w:rsidP="009403C3">
            <w:pPr>
              <w:pStyle w:val="Instruo"/>
            </w:pPr>
            <w:r>
              <w:t>27/09/2020</w:t>
            </w:r>
          </w:p>
        </w:tc>
        <w:tc>
          <w:tcPr>
            <w:tcW w:w="1080" w:type="dxa"/>
          </w:tcPr>
          <w:p w14:paraId="3375A893" w14:textId="40D17AB8" w:rsidR="006A25C4" w:rsidRPr="00AB66FD" w:rsidRDefault="00312AD8" w:rsidP="00EC38D2">
            <w:pPr>
              <w:pStyle w:val="Instruo"/>
            </w:pPr>
            <w:r>
              <w:t>1.3</w:t>
            </w:r>
          </w:p>
        </w:tc>
        <w:tc>
          <w:tcPr>
            <w:tcW w:w="4680" w:type="dxa"/>
          </w:tcPr>
          <w:p w14:paraId="43D0D8D5" w14:textId="1CBB246C" w:rsidR="006A25C4" w:rsidRPr="00AB66FD" w:rsidRDefault="00312AD8" w:rsidP="00EC38D2">
            <w:pPr>
              <w:pStyle w:val="Instruo"/>
            </w:pPr>
            <w:r>
              <w:t>Foi alterado o texto sobre resumo de negócio e objetivos do sistema.</w:t>
            </w:r>
          </w:p>
        </w:tc>
        <w:tc>
          <w:tcPr>
            <w:tcW w:w="2410" w:type="dxa"/>
          </w:tcPr>
          <w:p w14:paraId="3E1B3D85" w14:textId="314B2865" w:rsidR="006A25C4" w:rsidRPr="00AB66FD" w:rsidRDefault="00312AD8" w:rsidP="00EC38D2">
            <w:pPr>
              <w:pStyle w:val="Instruo"/>
            </w:pPr>
            <w:r>
              <w:t>José Caique e Paulo Vinicius</w:t>
            </w:r>
          </w:p>
        </w:tc>
      </w:tr>
      <w:tr w:rsidR="006A25C4" w14:paraId="38A76334" w14:textId="77777777" w:rsidTr="00EC38D2">
        <w:trPr>
          <w:trHeight w:val="284"/>
        </w:trPr>
        <w:tc>
          <w:tcPr>
            <w:tcW w:w="1550" w:type="dxa"/>
          </w:tcPr>
          <w:p w14:paraId="334B9D68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76E26E80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67B62EE4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5331CD8C" w14:textId="77777777" w:rsidR="006A25C4" w:rsidRDefault="006A25C4" w:rsidP="00EC38D2">
            <w:pPr>
              <w:jc w:val="left"/>
            </w:pPr>
          </w:p>
        </w:tc>
      </w:tr>
      <w:tr w:rsidR="006A25C4" w14:paraId="1AA039BE" w14:textId="77777777" w:rsidTr="00EC38D2">
        <w:trPr>
          <w:trHeight w:val="284"/>
        </w:trPr>
        <w:tc>
          <w:tcPr>
            <w:tcW w:w="1550" w:type="dxa"/>
          </w:tcPr>
          <w:p w14:paraId="08959896" w14:textId="77777777" w:rsidR="006A25C4" w:rsidRDefault="006A25C4" w:rsidP="00EC38D2">
            <w:pPr>
              <w:jc w:val="left"/>
            </w:pPr>
          </w:p>
        </w:tc>
        <w:tc>
          <w:tcPr>
            <w:tcW w:w="1080" w:type="dxa"/>
          </w:tcPr>
          <w:p w14:paraId="6E0B6C09" w14:textId="77777777" w:rsidR="006A25C4" w:rsidRDefault="006A25C4" w:rsidP="00EC38D2">
            <w:pPr>
              <w:jc w:val="left"/>
            </w:pPr>
          </w:p>
        </w:tc>
        <w:tc>
          <w:tcPr>
            <w:tcW w:w="4680" w:type="dxa"/>
          </w:tcPr>
          <w:p w14:paraId="473C824A" w14:textId="77777777" w:rsidR="006A25C4" w:rsidRDefault="006A25C4" w:rsidP="00EC38D2">
            <w:pPr>
              <w:jc w:val="left"/>
            </w:pPr>
          </w:p>
        </w:tc>
        <w:tc>
          <w:tcPr>
            <w:tcW w:w="2410" w:type="dxa"/>
          </w:tcPr>
          <w:p w14:paraId="775F35CF" w14:textId="77777777" w:rsidR="006A25C4" w:rsidRDefault="006A25C4" w:rsidP="00EC38D2">
            <w:pPr>
              <w:jc w:val="left"/>
            </w:pPr>
          </w:p>
        </w:tc>
      </w:tr>
    </w:tbl>
    <w:p w14:paraId="0FD3E519" w14:textId="77777777" w:rsidR="00CA1C0D" w:rsidRDefault="00CA1C0D"/>
    <w:p w14:paraId="4F08B6F7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2EA68306" w14:textId="7BDC47A0" w:rsidR="00E44EF0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51812311" w:history="1">
        <w:r w:rsidR="00E44EF0" w:rsidRPr="002640F6">
          <w:rPr>
            <w:rStyle w:val="Hyperlink"/>
          </w:rPr>
          <w:t>1. Introdução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_Toc51812311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4FD44BC" w14:textId="1AB50A06" w:rsidR="00E44EF0" w:rsidRDefault="00BB54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2" w:history="1">
        <w:r w:rsidR="00E44EF0" w:rsidRPr="002640F6">
          <w:rPr>
            <w:rStyle w:val="Hyperlink"/>
            <w:lang w:val="pt-PT"/>
          </w:rPr>
          <w:t>1.1. Resumo do Negócio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_Toc51812312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4342CC0B" w14:textId="2F5BFC91" w:rsidR="00E44EF0" w:rsidRDefault="00BB54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3" w:history="1">
        <w:r w:rsidR="00E44EF0" w:rsidRPr="002640F6">
          <w:rPr>
            <w:rStyle w:val="Hyperlink"/>
            <w:lang w:val="pt-PT"/>
          </w:rPr>
          <w:t>1.2. Objetivo do Sistema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_Toc51812313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4</w:t>
        </w:r>
        <w:r w:rsidR="00E44EF0">
          <w:rPr>
            <w:webHidden/>
          </w:rPr>
          <w:fldChar w:fldCharType="end"/>
        </w:r>
      </w:hyperlink>
    </w:p>
    <w:p w14:paraId="749AA37A" w14:textId="1B71F66C" w:rsidR="00E44EF0" w:rsidRDefault="00BB54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4" w:history="1">
        <w:r w:rsidR="00E44EF0" w:rsidRPr="002640F6">
          <w:rPr>
            <w:rStyle w:val="Hyperlink"/>
            <w:lang w:val="pt-PT"/>
          </w:rPr>
          <w:t>1.3. Glossário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_Toc51812314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B7E6538" w14:textId="7B753D1B" w:rsidR="00E44EF0" w:rsidRDefault="00BB5428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1812315" w:history="1">
        <w:r w:rsidR="00E44EF0" w:rsidRPr="002640F6">
          <w:rPr>
            <w:rStyle w:val="Hyperlink"/>
          </w:rPr>
          <w:t>1.4. Referências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_Toc51812315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5</w:t>
        </w:r>
        <w:r w:rsidR="00E44EF0">
          <w:rPr>
            <w:webHidden/>
          </w:rPr>
          <w:fldChar w:fldCharType="end"/>
        </w:r>
      </w:hyperlink>
    </w:p>
    <w:p w14:paraId="6AFE16BE" w14:textId="6C302BDB" w:rsidR="00E44EF0" w:rsidRDefault="00BB54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6" w:history="1">
        <w:r w:rsidR="00E44EF0" w:rsidRPr="002640F6">
          <w:rPr>
            <w:rStyle w:val="Hyperlink"/>
          </w:rPr>
          <w:t>2. Problema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_Toc51812316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6</w:t>
        </w:r>
        <w:r w:rsidR="00E44EF0">
          <w:rPr>
            <w:webHidden/>
          </w:rPr>
          <w:fldChar w:fldCharType="end"/>
        </w:r>
      </w:hyperlink>
    </w:p>
    <w:p w14:paraId="30BB6B8A" w14:textId="7DDD7898" w:rsidR="00E44EF0" w:rsidRDefault="00BB54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7" w:history="1">
        <w:r w:rsidR="00E44EF0" w:rsidRPr="002640F6">
          <w:rPr>
            <w:rStyle w:val="Hyperlink"/>
            <w:lang w:val="pt-PT"/>
          </w:rPr>
          <w:t>3. Usuários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_Toc51812317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11951FE" w14:textId="06F5EDDD" w:rsidR="00E44EF0" w:rsidRDefault="00BB54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8" w:history="1">
        <w:r w:rsidR="00E44EF0" w:rsidRPr="002640F6">
          <w:rPr>
            <w:rStyle w:val="Hyperlink"/>
            <w:lang w:val="pt-PT"/>
          </w:rPr>
          <w:t>4. Restrições Impostas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_Toc51812318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636B5457" w14:textId="42D8D618" w:rsidR="00E44EF0" w:rsidRDefault="00BB54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19" w:history="1">
        <w:r w:rsidR="00E44EF0" w:rsidRPr="002640F6">
          <w:rPr>
            <w:rStyle w:val="Hyperlink"/>
            <w:lang w:val="pt-PT"/>
          </w:rPr>
          <w:t>5. Riscos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_Toc51812319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278F69FE" w14:textId="3287EE1D" w:rsidR="00E44EF0" w:rsidRDefault="00BB5428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1812320" w:history="1">
        <w:r w:rsidR="00E44EF0" w:rsidRPr="002640F6">
          <w:rPr>
            <w:rStyle w:val="Hyperlink"/>
            <w:lang w:val="pt-PT"/>
          </w:rPr>
          <w:t>6. Requisitos de Documentação</w:t>
        </w:r>
        <w:r w:rsidR="00E44EF0">
          <w:rPr>
            <w:webHidden/>
          </w:rPr>
          <w:tab/>
        </w:r>
        <w:r w:rsidR="00E44EF0">
          <w:rPr>
            <w:webHidden/>
          </w:rPr>
          <w:fldChar w:fldCharType="begin"/>
        </w:r>
        <w:r w:rsidR="00E44EF0">
          <w:rPr>
            <w:webHidden/>
          </w:rPr>
          <w:instrText xml:space="preserve"> PAGEREF _Toc51812320 \h </w:instrText>
        </w:r>
        <w:r w:rsidR="00E44EF0">
          <w:rPr>
            <w:webHidden/>
          </w:rPr>
        </w:r>
        <w:r w:rsidR="00E44EF0">
          <w:rPr>
            <w:webHidden/>
          </w:rPr>
          <w:fldChar w:fldCharType="separate"/>
        </w:r>
        <w:r w:rsidR="00E44EF0">
          <w:rPr>
            <w:webHidden/>
          </w:rPr>
          <w:t>7</w:t>
        </w:r>
        <w:r w:rsidR="00E44EF0">
          <w:rPr>
            <w:webHidden/>
          </w:rPr>
          <w:fldChar w:fldCharType="end"/>
        </w:r>
      </w:hyperlink>
    </w:p>
    <w:p w14:paraId="5A13564C" w14:textId="43E20DB0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32E27E5F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51812311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3616D768" w14:textId="77777777" w:rsidR="00152A9F" w:rsidRDefault="00152A9F" w:rsidP="00152A9F">
      <w:pPr>
        <w:pStyle w:val="Ttulo2"/>
        <w:rPr>
          <w:lang w:val="pt-PT"/>
        </w:rPr>
      </w:pPr>
      <w:bookmarkStart w:id="14" w:name="_Toc51812312"/>
      <w:r>
        <w:rPr>
          <w:lang w:val="pt-PT"/>
        </w:rPr>
        <w:t>Resumo do Negócio</w:t>
      </w:r>
      <w:bookmarkEnd w:id="14"/>
    </w:p>
    <w:p w14:paraId="7310D436" w14:textId="113D7ECC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5" w:name="_Toc51812313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 Sistema irá auxiliar a direção da escola e da instituição para obter feedbacks dos alunos, professores e demais funcionários, para assim, gerar um relatório para que a instituição visualize onde possa aplicar investimentos, visando melhoria contínua em estruturas fisicas e lógicas para o bem estar de cada um.</w:t>
      </w:r>
    </w:p>
    <w:p w14:paraId="67AA0710" w14:textId="2EF7EDB9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Os usuários ao acessarem a rede e executarem o software poderão encaminhar as críticas. Antes de enviar alguma uma observação, ele terá como opção de enviar se identificando ou anonimamente, possibilitando liberdade para expressar situações que pessoalmente não falaria a instituição, podendo assim colocar suas opiniões sobre a infraestrutura da organização.</w:t>
      </w:r>
    </w:p>
    <w:p w14:paraId="6E6EE3D1" w14:textId="77777777" w:rsidR="008535C4" w:rsidRDefault="008535C4" w:rsidP="00E91735">
      <w:pPr>
        <w:pStyle w:val="Ttulo2"/>
        <w:spacing w:before="200" w:after="200" w:line="360" w:lineRule="auto"/>
        <w:rPr>
          <w:lang w:val="pt-PT"/>
        </w:rPr>
      </w:pPr>
      <w:r>
        <w:rPr>
          <w:lang w:val="pt-PT"/>
        </w:rPr>
        <w:t>Objetivo do Sistema</w:t>
      </w:r>
      <w:bookmarkEnd w:id="15"/>
    </w:p>
    <w:p w14:paraId="5D278354" w14:textId="77777777" w:rsidR="009403C3" w:rsidRDefault="009403C3" w:rsidP="009403C3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bookmarkStart w:id="16" w:name="_Toc51812314"/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 xml:space="preserve">Como objetivo o sistema irá atender as necessidades da instituição na questão de melhoria local, buscando bem estar de cada um presente na instituição, possibilitando assim, que pessoas mais visuais e mais timidas possam dar sua opinião em melhorias na instituição.    </w:t>
      </w:r>
    </w:p>
    <w:p w14:paraId="4FE61AE9" w14:textId="06E70699" w:rsidR="009403C3" w:rsidRDefault="009403C3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O sistema apresentará informações sobre um levantamento de pesquisa mensal, mostrando 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através de uma relatório</w:t>
      </w:r>
      <w:r w:rsidR="000C1F75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 necessidade e a possibilidade de melhoria dentro da instituição. Ele será desenvolvido em dois ambientes:</w:t>
      </w:r>
    </w:p>
    <w:p w14:paraId="49A33DFA" w14:textId="4996A53E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Interface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Usu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á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rio: São as pessoas que utilizarão o software, disponibilizando suas idéias e opiniões diante de uma interface simples para os diversos tipos de usuários.</w:t>
      </w:r>
    </w:p>
    <w:p w14:paraId="168D77CA" w14:textId="45E03CFF" w:rsidR="009403C3" w:rsidRDefault="000C1F75" w:rsidP="009403C3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Interface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Servidor: Receberá todas as informações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salvando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na base de dados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onde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,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mensalmente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,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será gerado um relatório podendo ser acessado por um administrador cadastrado no sistema, onde o mesmo é vinculado a instituição para analisar o relatório, e, podendo assim identificar o que é d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e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alcance da instituição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para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atender a opiniões de cada usuário. </w:t>
      </w:r>
      <w:r w:rsidR="009403C3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ab/>
        <w:t xml:space="preserve">Caso o administrador identifique alguma informação que não está no alcance da instituição, ou, identificar opiniões falsas ou de intensões maliciosas o mesmo poderá descartar aquela informação. </w:t>
      </w:r>
    </w:p>
    <w:p w14:paraId="75AE0A84" w14:textId="625C38A7" w:rsidR="00152A9F" w:rsidRDefault="00152A9F" w:rsidP="00152A9F">
      <w:pPr>
        <w:pStyle w:val="Ttulo2"/>
        <w:rPr>
          <w:lang w:val="pt-PT"/>
        </w:rPr>
      </w:pPr>
      <w:r>
        <w:rPr>
          <w:lang w:val="pt-PT"/>
        </w:rPr>
        <w:t>Glossário</w:t>
      </w:r>
      <w:bookmarkEnd w:id="16"/>
    </w:p>
    <w:p w14:paraId="30D664FD" w14:textId="7F06571D" w:rsidR="00152A9F" w:rsidRPr="00B13386" w:rsidRDefault="009C19C5" w:rsidP="00B13386">
      <w:pPr>
        <w:pStyle w:val="Instruo"/>
        <w:spacing w:after="120" w:line="360" w:lineRule="auto"/>
        <w:ind w:firstLine="709"/>
        <w:jc w:val="both"/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  <w:lang w:val="pt-PT"/>
        </w:rPr>
        <w:t xml:space="preserve">FeedBack: </w:t>
      </w:r>
      <w:r w:rsidR="00141CE0" w:rsidRPr="00B13386"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lang w:val="pt-PT"/>
        </w:rPr>
        <w:t>Recurso considerado importante, pois com ele temos resposta de um determinado assunto seja pessoal ou trabalho.</w:t>
      </w:r>
    </w:p>
    <w:p w14:paraId="1105EE89" w14:textId="25CC55E9" w:rsidR="00B13386" w:rsidRPr="00B13386" w:rsidRDefault="00B13386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In</w:t>
      </w:r>
      <w:r w:rsidR="007E6D51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>tituição: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 xml:space="preserve"> </w:t>
      </w:r>
      <w:r w:rsidR="007E6D51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S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ão estruturas ou mecanismos de ordem social, que regulam o comportamento de um conjunto de indivíduos</w:t>
      </w:r>
    </w:p>
    <w:p w14:paraId="1798AC9F" w14:textId="1B4A6B5F" w:rsidR="00B05A6D" w:rsidRPr="00B13386" w:rsidRDefault="00B05A6D" w:rsidP="00B13386">
      <w:pPr>
        <w:spacing w:after="120" w:line="360" w:lineRule="auto"/>
        <w:ind w:firstLine="709"/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</w:pP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Sistema: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Conjunto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de partes unidades e que se integram entre si</w:t>
      </w:r>
      <w:r w:rsidRPr="00B13386">
        <w:rPr>
          <w:rFonts w:ascii="Times New Roman" w:hAnsi="Times New Roman" w:cs="Times New Roman"/>
          <w:b/>
          <w:bCs/>
          <w:iCs/>
          <w:color w:val="000000" w:themeColor="text1"/>
          <w:sz w:val="24"/>
          <w:szCs w:val="24"/>
          <w:lang w:val="pt-PT"/>
        </w:rPr>
        <w:t xml:space="preserve"> </w:t>
      </w:r>
      <w:r w:rsidRPr="00B13386">
        <w:rPr>
          <w:rFonts w:ascii="Times New Roman" w:hAnsi="Times New Roman" w:cs="Times New Roman"/>
          <w:iCs/>
          <w:color w:val="000000" w:themeColor="text1"/>
          <w:sz w:val="24"/>
          <w:szCs w:val="24"/>
          <w:lang w:val="pt-PT"/>
        </w:rPr>
        <w:t>para um objetivo comum</w:t>
      </w:r>
    </w:p>
    <w:p w14:paraId="1A55A54D" w14:textId="77777777" w:rsidR="0091283D" w:rsidRPr="0091283D" w:rsidRDefault="0091283D" w:rsidP="0091283D">
      <w:pPr>
        <w:rPr>
          <w:lang w:val="pt-PT"/>
        </w:rPr>
      </w:pPr>
    </w:p>
    <w:bookmarkStart w:id="17" w:name="_Toc51812315" w:displacedByCustomXml="next"/>
    <w:sdt>
      <w:sdtPr>
        <w:rPr>
          <w:rFonts w:cs="Arial"/>
          <w:b w:val="0"/>
          <w:color w:val="000000"/>
          <w:sz w:val="20"/>
          <w:lang w:eastAsia="pt-BR"/>
        </w:rPr>
        <w:id w:val="1769893502"/>
        <w:docPartObj>
          <w:docPartGallery w:val="Bibliographies"/>
          <w:docPartUnique/>
        </w:docPartObj>
      </w:sdtPr>
      <w:sdtEndPr/>
      <w:sdtContent>
        <w:p w14:paraId="7CE14452" w14:textId="0E3224EF" w:rsidR="00AE6CB8" w:rsidRDefault="00AE6CB8" w:rsidP="00AE6CB8">
          <w:pPr>
            <w:pStyle w:val="Ttulo2"/>
          </w:pPr>
          <w:r>
            <w:t>Referências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6ABD74DF" w14:textId="77777777" w:rsidR="00E44EF0" w:rsidRDefault="00AE6CB8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44EF0">
                <w:rPr>
                  <w:noProof/>
                </w:rPr>
                <w:t xml:space="preserve">ScrumHalf. (s.d.). </w:t>
              </w:r>
              <w:r w:rsidR="00E44EF0">
                <w:rPr>
                  <w:i/>
                  <w:iCs/>
                  <w:noProof/>
                </w:rPr>
                <w:t>ScrumHalf</w:t>
              </w:r>
              <w:r w:rsidR="00E44EF0">
                <w:rPr>
                  <w:noProof/>
                </w:rPr>
                <w:t>. Fonte: Universidade Scrum: https://myscrumhalf.com/</w:t>
              </w:r>
            </w:p>
            <w:p w14:paraId="0139834E" w14:textId="77777777" w:rsidR="00E44EF0" w:rsidRDefault="00E44EF0" w:rsidP="00E44EF0">
              <w:pPr>
                <w:pStyle w:val="Bibliografia"/>
                <w:spacing w:after="120" w:line="360" w:lineRule="auto"/>
                <w:ind w:firstLine="709"/>
                <w:rPr>
                  <w:noProof/>
                </w:rPr>
              </w:pPr>
              <w:r>
                <w:rPr>
                  <w:noProof/>
                </w:rPr>
                <w:t xml:space="preserve">SpinOff. (2020). </w:t>
              </w:r>
              <w:r>
                <w:rPr>
                  <w:i/>
                  <w:iCs/>
                  <w:noProof/>
                </w:rPr>
                <w:t>SpinOff</w:t>
              </w:r>
              <w:r>
                <w:rPr>
                  <w:noProof/>
                </w:rPr>
                <w:t>. Fonte: Iniciação: http://svn.slt.ifsp.edu.br/SpinOff/</w:t>
              </w:r>
            </w:p>
            <w:p w14:paraId="6906F1ED" w14:textId="2195E2FF" w:rsidR="00AE6CB8" w:rsidRDefault="00AE6CB8" w:rsidP="00E44EF0">
              <w:pPr>
                <w:spacing w:after="120" w:line="360" w:lineRule="auto"/>
                <w:ind w:firstLine="709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B3423A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5"/>
          <w:footerReference w:type="first" r:id="rId16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5D27E9A" w14:textId="68DE84D9" w:rsidR="006C20A4" w:rsidRPr="006C20A4" w:rsidRDefault="00E14F8E" w:rsidP="0013457E">
      <w:pPr>
        <w:pStyle w:val="Ttulo1"/>
      </w:pPr>
      <w:bookmarkStart w:id="18" w:name="_Toc51812316"/>
      <w:r>
        <w:lastRenderedPageBreak/>
        <w:t>Problema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4509"/>
        <w:gridCol w:w="5521"/>
      </w:tblGrid>
      <w:tr w:rsidR="005C11B0" w:rsidRPr="0091283D" w14:paraId="3F40D128" w14:textId="77777777" w:rsidTr="00120C57">
        <w:tc>
          <w:tcPr>
            <w:tcW w:w="2972" w:type="dxa"/>
            <w:shd w:val="pct5" w:color="auto" w:fill="auto"/>
          </w:tcPr>
          <w:p w14:paraId="720B98FF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6" w:type="dxa"/>
            <w:shd w:val="pct5" w:color="auto" w:fill="auto"/>
          </w:tcPr>
          <w:p w14:paraId="41F968C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4509" w:type="dxa"/>
            <w:shd w:val="pct5" w:color="auto" w:fill="auto"/>
          </w:tcPr>
          <w:p w14:paraId="18352A68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21" w:type="dxa"/>
            <w:shd w:val="pct5" w:color="auto" w:fill="auto"/>
          </w:tcPr>
          <w:p w14:paraId="4AA88D48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0724D8" w14:paraId="39E0773E" w14:textId="77777777" w:rsidTr="00120C57">
        <w:tc>
          <w:tcPr>
            <w:tcW w:w="2972" w:type="dxa"/>
          </w:tcPr>
          <w:p w14:paraId="2C35C653" w14:textId="42699BD4" w:rsidR="00561E42" w:rsidRPr="00561E42" w:rsidRDefault="00820F71" w:rsidP="00561E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61E42" w:rsidRPr="00561E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Envolvidos com a instituição podem encontrar dificuldades ao fazer com que suas sugestões cheguem aos níveis superiores</w:t>
            </w:r>
          </w:p>
          <w:p w14:paraId="7D19BA77" w14:textId="6F5BEDAF" w:rsidR="0013457E" w:rsidRDefault="0013457E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4D4E6794" w14:textId="41949B61" w:rsidR="00184C3A" w:rsidRPr="0027674C" w:rsidRDefault="00304B39" w:rsidP="00480DDC">
            <w:pPr>
              <w:pStyle w:val="Instruo"/>
              <w:rPr>
                <w:rFonts w:ascii="Times New Roman" w:hAnsi="Times New Roman" w:cs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C9E14BE" w14:textId="2B43D01D" w:rsidR="0006541F" w:rsidRPr="0027674C" w:rsidRDefault="00001ACB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Alunos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778E7212" w14:textId="5CB33003" w:rsidR="0006541F" w:rsidRPr="0027674C" w:rsidRDefault="005C11B0" w:rsidP="0006541F">
            <w:pPr>
              <w:pStyle w:val="Instruo"/>
              <w:numPr>
                <w:ilvl w:val="0"/>
                <w:numId w:val="10"/>
              </w:numP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</w:t>
            </w:r>
            <w:r w:rsidR="00480DDC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6541F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2EBB0D75" w14:textId="2E9CEEB6" w:rsidR="00184C3A" w:rsidRDefault="00001ACB" w:rsidP="0006541F">
            <w:pPr>
              <w:pStyle w:val="Instruo"/>
              <w:numPr>
                <w:ilvl w:val="0"/>
                <w:numId w:val="10"/>
              </w:numPr>
            </w:pPr>
            <w:r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Diretor.</w:t>
            </w:r>
          </w:p>
        </w:tc>
        <w:tc>
          <w:tcPr>
            <w:tcW w:w="4509" w:type="dxa"/>
          </w:tcPr>
          <w:p w14:paraId="3C182E44" w14:textId="77777777" w:rsidR="003943E6" w:rsidRPr="003943E6" w:rsidRDefault="003943E6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3943E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Insatisfação dos envolvidos com a instituição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08AF291" w14:textId="6B812BBD" w:rsidR="003943E6" w:rsidRPr="00716792" w:rsidRDefault="003943E6" w:rsidP="00892955">
            <w:pPr>
              <w:pStyle w:val="Instruo"/>
              <w:ind w:left="360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  <w:p w14:paraId="3C4CC417" w14:textId="02F410CD" w:rsidR="00184C3A" w:rsidRPr="003943E6" w:rsidRDefault="00716792" w:rsidP="003943E6">
            <w:pPr>
              <w:pStyle w:val="Instruo"/>
              <w:numPr>
                <w:ilvl w:val="0"/>
                <w:numId w:val="9"/>
              </w:numPr>
              <w:rPr>
                <w:i w:val="0"/>
                <w:iCs/>
                <w:color w:val="000000" w:themeColor="text1"/>
              </w:rPr>
            </w:pP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Rachaduras na infraestrutura base da </w:t>
            </w:r>
            <w:r w:rsidR="00D12D7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instituição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pode</w:t>
            </w:r>
            <w:r w:rsidR="0017662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comprometer o </w:t>
            </w:r>
            <w:r w:rsidR="00D8749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seu </w:t>
            </w:r>
            <w:r w:rsidRPr="0071679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funcionamento.</w:t>
            </w:r>
          </w:p>
        </w:tc>
        <w:tc>
          <w:tcPr>
            <w:tcW w:w="5521" w:type="dxa"/>
          </w:tcPr>
          <w:p w14:paraId="6C59DB89" w14:textId="22BBB35D" w:rsidR="00480DDC" w:rsidRDefault="007E352F" w:rsidP="001B3F5B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colaborador quero poder opinar e dar sugest</w:t>
            </w:r>
            <w:r w:rsidR="006F283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ões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melhoria para a instituição</w:t>
            </w:r>
            <w:r w:rsidR="008E6E2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, de modo que </w:t>
            </w:r>
            <w:r w:rsidR="0086313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 empresa possa evoluir e aumentar sua produtividade</w:t>
            </w:r>
            <w:r w:rsidR="001B3F5B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69B40C9C" w14:textId="3B54BA54" w:rsidR="001B3F5B" w:rsidRPr="001B3F5B" w:rsidRDefault="001B3F5B" w:rsidP="001B3F5B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4CE684D7" w14:textId="51AC1756" w:rsidR="00184C3A" w:rsidRDefault="001B3F5B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1B3F5B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Como 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Gestor gostaria de entender os problemas e as dificuldades que os colaboradores enfrentam de modo que eu possa </w:t>
            </w:r>
            <w:r w:rsidR="00A737D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solucionar os possíveis problemas e tomar as devidas decisões</w:t>
            </w:r>
            <w:r w:rsidR="00DD3342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4E47F720" w14:textId="2C301D73" w:rsidR="00DD3342" w:rsidRPr="001B3F5B" w:rsidRDefault="00DD3342" w:rsidP="00DD3342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0724D8" w14:paraId="3AB4F7AA" w14:textId="77777777" w:rsidTr="00120C57">
        <w:trPr>
          <w:trHeight w:val="1535"/>
        </w:trPr>
        <w:tc>
          <w:tcPr>
            <w:tcW w:w="2972" w:type="dxa"/>
          </w:tcPr>
          <w:p w14:paraId="734B5F96" w14:textId="77777777" w:rsidR="001934D1" w:rsidRDefault="001934D1" w:rsidP="001934D1">
            <w:pPr>
              <w:pStyle w:val="Instruo"/>
            </w:pPr>
          </w:p>
          <w:p w14:paraId="01D59E7D" w14:textId="30982D7B" w:rsidR="001934D1" w:rsidRPr="00561E42" w:rsidRDefault="001934D1" w:rsidP="001934D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Equipe de manutenção organizam suas tarefas manualmente.</w:t>
            </w:r>
          </w:p>
          <w:p w14:paraId="2D9EE412" w14:textId="77777777" w:rsidR="001934D1" w:rsidRDefault="001934D1" w:rsidP="001934D1"/>
          <w:p w14:paraId="43A053A4" w14:textId="77777777" w:rsidR="001934D1" w:rsidRPr="0095017F" w:rsidRDefault="001934D1" w:rsidP="001934D1"/>
        </w:tc>
        <w:tc>
          <w:tcPr>
            <w:tcW w:w="2126" w:type="dxa"/>
          </w:tcPr>
          <w:p w14:paraId="01C3FCAA" w14:textId="1F1009BA" w:rsidR="00F90788" w:rsidRDefault="001934D1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5C11B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Colaboradores</w:t>
            </w:r>
            <w:r w:rsidR="00F90788" w:rsidRPr="0027674C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;</w:t>
            </w:r>
          </w:p>
          <w:p w14:paraId="4551FA37" w14:textId="4A6A2659" w:rsidR="00DA0E95" w:rsidRPr="00DA0E95" w:rsidRDefault="00DA0E95" w:rsidP="00DA0E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DA0E95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8B590E4" w14:textId="56C0A4B4" w:rsidR="001934D1" w:rsidRPr="001934D1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509" w:type="dxa"/>
          </w:tcPr>
          <w:p w14:paraId="20E8EB7F" w14:textId="77777777" w:rsidR="00A36938" w:rsidRDefault="001934D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A3693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Ineficiência das partes interessadas.</w:t>
            </w:r>
          </w:p>
          <w:p w14:paraId="6CABE52D" w14:textId="11A1E55D" w:rsidR="001934D1" w:rsidRDefault="00A36938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2. 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Perda de informações</w:t>
            </w:r>
            <w:r w:rsidR="009C59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relevantes</w:t>
            </w:r>
            <w:r w:rsidR="001934D1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52D08EB3" w14:textId="77777777" w:rsidR="00A36938" w:rsidRDefault="00A36938" w:rsidP="00A36938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t xml:space="preserve">3. </w:t>
            </w:r>
            <w:r w:rsidR="007D7234">
              <w:t>Ocorrência de d</w:t>
            </w:r>
            <w:r w:rsidRPr="00A36938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anos</w:t>
            </w:r>
            <w:r w:rsidR="007D7234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evitáveis</w:t>
            </w:r>
            <w:r w:rsidR="003C1249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.</w:t>
            </w:r>
          </w:p>
          <w:p w14:paraId="6884849E" w14:textId="5CD7F4CF" w:rsidR="003C1249" w:rsidRPr="00A36938" w:rsidRDefault="003C1249" w:rsidP="00A36938">
            <w:r>
              <w:t>4. Maiores custos de manutenção.</w:t>
            </w:r>
          </w:p>
        </w:tc>
        <w:tc>
          <w:tcPr>
            <w:tcW w:w="5521" w:type="dxa"/>
          </w:tcPr>
          <w:p w14:paraId="69C69973" w14:textId="0338AC5B" w:rsidR="00F90788" w:rsidRDefault="00F9078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Eu como </w:t>
            </w:r>
            <w:r w:rsidR="00A71F1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colaborador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quero poder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organizar as informações sistematicamente 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de modo que não haja 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risco</w:t>
            </w:r>
            <w:r w:rsidR="0058653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s</w:t>
            </w:r>
            <w:r w:rsidR="000724D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de perdas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3EE0A31A" w14:textId="050677BC" w:rsidR="001934D1" w:rsidRDefault="001934D1" w:rsidP="001934D1">
            <w:pPr>
              <w:pStyle w:val="Instruo"/>
              <w:rPr>
                <w:i w:val="0"/>
                <w:iCs/>
                <w:lang w:val="pt-PT"/>
              </w:rPr>
            </w:pPr>
          </w:p>
          <w:p w14:paraId="642C226A" w14:textId="77777777" w:rsidR="00E472FC" w:rsidRPr="00E472FC" w:rsidRDefault="00E472FC" w:rsidP="00E472FC">
            <w:pPr>
              <w:rPr>
                <w:lang w:val="pt-PT"/>
              </w:rPr>
            </w:pPr>
          </w:p>
          <w:p w14:paraId="4ADDE008" w14:textId="77777777" w:rsidR="001934D1" w:rsidRDefault="001934D1" w:rsidP="001934D1">
            <w:pPr>
              <w:rPr>
                <w:lang w:val="pt-PT"/>
              </w:rPr>
            </w:pPr>
          </w:p>
          <w:p w14:paraId="3CE8669A" w14:textId="77777777" w:rsidR="001934D1" w:rsidRPr="00D77A69" w:rsidRDefault="001934D1" w:rsidP="001934D1">
            <w:pPr>
              <w:rPr>
                <w:lang w:val="pt-PT"/>
              </w:rPr>
            </w:pPr>
          </w:p>
        </w:tc>
      </w:tr>
      <w:tr w:rsidR="00F90FE2" w:rsidRPr="00F90FE2" w14:paraId="7C82AF5C" w14:textId="77777777" w:rsidTr="00120C57">
        <w:tc>
          <w:tcPr>
            <w:tcW w:w="2972" w:type="dxa"/>
          </w:tcPr>
          <w:p w14:paraId="46112914" w14:textId="1198F543" w:rsidR="00F90FE2" w:rsidRPr="00F90FE2" w:rsidRDefault="00F90FE2" w:rsidP="001934D1">
            <w:pPr>
              <w:pStyle w:val="Instruo"/>
              <w:rPr>
                <w:i w:val="0"/>
              </w:rPr>
            </w:pPr>
            <w:r w:rsidRPr="00F90FE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1. </w:t>
            </w:r>
            <w:r w:rsidR="00137853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Apenas um administrador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2CF18466" w14:textId="38F5D6E8" w:rsidR="00F90FE2" w:rsidRDefault="00F90FE2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13785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Administrador</w:t>
            </w:r>
            <w:r w:rsidR="00FB7590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1B61B437" w14:textId="5F49CAAF" w:rsidR="00F90FE2" w:rsidRPr="00F90FE2" w:rsidRDefault="00F90FE2" w:rsidP="00F90FE2"/>
        </w:tc>
        <w:tc>
          <w:tcPr>
            <w:tcW w:w="4509" w:type="dxa"/>
          </w:tcPr>
          <w:p w14:paraId="6BA84696" w14:textId="77777777" w:rsidR="00F90FE2" w:rsidRDefault="00F90FE2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Dificuldade no acompanhamento dos comentários.</w:t>
            </w:r>
          </w:p>
          <w:p w14:paraId="0E4B748E" w14:textId="2A27C323" w:rsidR="00F90FE2" w:rsidRPr="00F90FE2" w:rsidRDefault="00F90FE2" w:rsidP="00F90FE2">
            <w:r>
              <w:t>1. Demora resolver aquele determinado comentário</w:t>
            </w:r>
          </w:p>
        </w:tc>
        <w:tc>
          <w:tcPr>
            <w:tcW w:w="5521" w:type="dxa"/>
          </w:tcPr>
          <w:p w14:paraId="7FC32580" w14:textId="2A3A95F4" w:rsidR="00F90FE2" w:rsidRPr="00F90FE2" w:rsidRDefault="00F90FE2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administrador, gostaria de cadastrar outros administradores, afim de aumentar a quantidade de ‘Administradores de comentários’.</w:t>
            </w:r>
          </w:p>
        </w:tc>
      </w:tr>
      <w:tr w:rsidR="00120C57" w:rsidRPr="00F90FE2" w14:paraId="3243DB20" w14:textId="77777777" w:rsidTr="00120C57">
        <w:tc>
          <w:tcPr>
            <w:tcW w:w="2972" w:type="dxa"/>
          </w:tcPr>
          <w:p w14:paraId="0A499C9A" w14:textId="654B708F" w:rsidR="00120C57" w:rsidRPr="00F90FE2" w:rsidRDefault="00137853" w:rsidP="001934D1">
            <w:pPr>
              <w:pStyle w:val="Instruo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1. Consulta dos comentários.</w:t>
            </w:r>
          </w:p>
        </w:tc>
        <w:tc>
          <w:tcPr>
            <w:tcW w:w="2126" w:type="dxa"/>
          </w:tcPr>
          <w:p w14:paraId="0DD8C766" w14:textId="044ECB4E" w:rsidR="00137853" w:rsidRDefault="00137853" w:rsidP="00137853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Administrador</w:t>
            </w:r>
            <w:r w:rsidR="00C0469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  <w:p w14:paraId="45097EA9" w14:textId="5A9B2B4B" w:rsidR="00120C57" w:rsidRDefault="00120C57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4509" w:type="dxa"/>
          </w:tcPr>
          <w:p w14:paraId="184CF483" w14:textId="2A8EBE45" w:rsidR="00120C57" w:rsidRDefault="00137853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D24A59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Encontrar comentários especifico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5521" w:type="dxa"/>
          </w:tcPr>
          <w:p w14:paraId="5B4CF445" w14:textId="3B1E61FB" w:rsidR="00120C57" w:rsidRDefault="00137853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administrador</w:t>
            </w:r>
            <w:r w:rsidRPr="0013785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gostaria de filtrar os comentários com tags[etiquetas] para facilidade e praticidade nas consultas!</w:t>
            </w:r>
          </w:p>
        </w:tc>
      </w:tr>
      <w:tr w:rsidR="00C04696" w:rsidRPr="00F90FE2" w14:paraId="276F1D2B" w14:textId="77777777" w:rsidTr="00120C57">
        <w:tc>
          <w:tcPr>
            <w:tcW w:w="2972" w:type="dxa"/>
          </w:tcPr>
          <w:p w14:paraId="1C5AF4AD" w14:textId="26C37C25" w:rsidR="00C04696" w:rsidRDefault="00C04696" w:rsidP="001934D1">
            <w:pPr>
              <w:pStyle w:val="Instruo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Segurança de acesso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14:paraId="68696357" w14:textId="56C86B90" w:rsidR="00C04696" w:rsidRDefault="00C04696" w:rsidP="00137853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4509" w:type="dxa"/>
          </w:tcPr>
          <w:p w14:paraId="2E150049" w14:textId="60B2B7BB" w:rsidR="00C04696" w:rsidRDefault="00C04696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Não ter senha para acesso, ocasionando vulnerabilidade no sistema.</w:t>
            </w:r>
          </w:p>
        </w:tc>
        <w:tc>
          <w:tcPr>
            <w:tcW w:w="5521" w:type="dxa"/>
          </w:tcPr>
          <w:p w14:paraId="76B8B7C6" w14:textId="0E7418E1" w:rsidR="00C04696" w:rsidRDefault="00FA0008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FA0008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administrador gostaria de autenticar o meu acesso ao Software Reclame Ensino.</w:t>
            </w:r>
          </w:p>
        </w:tc>
      </w:tr>
      <w:tr w:rsidR="00FA0008" w:rsidRPr="00F90FE2" w14:paraId="7B7D5AFC" w14:textId="77777777" w:rsidTr="00AE2B52">
        <w:trPr>
          <w:trHeight w:val="1453"/>
        </w:trPr>
        <w:tc>
          <w:tcPr>
            <w:tcW w:w="2972" w:type="dxa"/>
          </w:tcPr>
          <w:p w14:paraId="5DD2C2E8" w14:textId="435CAB1E" w:rsidR="00FA0008" w:rsidRDefault="00FA0008" w:rsidP="001934D1">
            <w:pPr>
              <w:pStyle w:val="Instruo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1. </w:t>
            </w:r>
            <w:r w:rsidR="00FB7590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Falta de relatório</w:t>
            </w:r>
          </w:p>
        </w:tc>
        <w:tc>
          <w:tcPr>
            <w:tcW w:w="2126" w:type="dxa"/>
          </w:tcPr>
          <w:p w14:paraId="3AEA9730" w14:textId="77777777" w:rsidR="00FA0008" w:rsidRDefault="00FB7590" w:rsidP="00137853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Administradores</w:t>
            </w:r>
          </w:p>
          <w:p w14:paraId="690E5096" w14:textId="77777777" w:rsidR="00FB7590" w:rsidRDefault="00FB7590" w:rsidP="00FB7590">
            <w:r>
              <w:t>2. Financeiro.</w:t>
            </w:r>
          </w:p>
          <w:p w14:paraId="74F47E0B" w14:textId="608420A4" w:rsidR="00FB7590" w:rsidRDefault="00FB7590" w:rsidP="00FB7590">
            <w:r>
              <w:t>3. Colaboradores.</w:t>
            </w:r>
          </w:p>
          <w:p w14:paraId="798C2980" w14:textId="1147D039" w:rsidR="00FB7590" w:rsidRPr="00FB7590" w:rsidRDefault="00FB7590" w:rsidP="00FB7590">
            <w:r>
              <w:t>4. Alunos</w:t>
            </w:r>
          </w:p>
        </w:tc>
        <w:tc>
          <w:tcPr>
            <w:tcW w:w="4509" w:type="dxa"/>
          </w:tcPr>
          <w:p w14:paraId="77B63F6E" w14:textId="77777777" w:rsidR="00FA0008" w:rsidRDefault="00FB7590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</w:t>
            </w:r>
            <w:r w:rsidR="0049295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Demais interessados não terem acesso as informações dos andamento através de relatórios.</w:t>
            </w:r>
          </w:p>
          <w:p w14:paraId="112110EF" w14:textId="095E0048" w:rsidR="00EA1EDC" w:rsidRPr="00EA1EDC" w:rsidRDefault="00EA1EDC" w:rsidP="00EA1EDC"/>
        </w:tc>
        <w:tc>
          <w:tcPr>
            <w:tcW w:w="5521" w:type="dxa"/>
          </w:tcPr>
          <w:p w14:paraId="3C9356FF" w14:textId="3B3CA92F" w:rsidR="00FA0008" w:rsidRPr="00FA0008" w:rsidRDefault="00DA753A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DA753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administrador gostaria de gerar relatórios personalizados sobre os comentários.</w:t>
            </w:r>
          </w:p>
        </w:tc>
      </w:tr>
      <w:tr w:rsidR="00BC52CD" w:rsidRPr="00F90FE2" w14:paraId="6D90F59A" w14:textId="77777777" w:rsidTr="00120C57">
        <w:tc>
          <w:tcPr>
            <w:tcW w:w="2972" w:type="dxa"/>
          </w:tcPr>
          <w:p w14:paraId="42A3DC10" w14:textId="1289B025" w:rsidR="00BC52CD" w:rsidRDefault="00AE2B52" w:rsidP="001934D1">
            <w:pPr>
              <w:pStyle w:val="Instruo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lastRenderedPageBreak/>
              <w:t>1. Falha de envio do comentário.</w:t>
            </w:r>
          </w:p>
        </w:tc>
        <w:tc>
          <w:tcPr>
            <w:tcW w:w="2126" w:type="dxa"/>
          </w:tcPr>
          <w:p w14:paraId="7C13F829" w14:textId="77777777" w:rsidR="00AE2B52" w:rsidRPr="00AE2B52" w:rsidRDefault="00AE2B52" w:rsidP="00AE2B5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Administradores</w:t>
            </w:r>
          </w:p>
          <w:p w14:paraId="25243B9A" w14:textId="77777777" w:rsidR="00AE2B52" w:rsidRPr="00AE2B52" w:rsidRDefault="00AE2B52" w:rsidP="00AE2B5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7A0F3C69" w14:textId="77777777" w:rsidR="00AE2B52" w:rsidRPr="00AE2B52" w:rsidRDefault="00AE2B52" w:rsidP="00AE2B5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3. Colaboradores.</w:t>
            </w:r>
          </w:p>
          <w:p w14:paraId="233E3A57" w14:textId="358D9490" w:rsidR="00BC52CD" w:rsidRDefault="00AE2B52" w:rsidP="00AE2B5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4. Alunos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509" w:type="dxa"/>
          </w:tcPr>
          <w:p w14:paraId="2550DDFE" w14:textId="4CFA18B8" w:rsidR="00BC52CD" w:rsidRDefault="00EA1EDC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Instabilidade do sistema em realizar sua função especifica de envio de comentários.</w:t>
            </w:r>
          </w:p>
        </w:tc>
        <w:tc>
          <w:tcPr>
            <w:tcW w:w="5521" w:type="dxa"/>
          </w:tcPr>
          <w:p w14:paraId="2A613091" w14:textId="51466247" w:rsidR="00BC52CD" w:rsidRPr="00DA753A" w:rsidRDefault="00022DFD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022DF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usuário gostaria de dar sugestões de melhoria para os meus superiores.</w:t>
            </w:r>
          </w:p>
        </w:tc>
      </w:tr>
      <w:tr w:rsidR="00F07C2A" w:rsidRPr="00F90FE2" w14:paraId="464DD849" w14:textId="77777777" w:rsidTr="00120C57">
        <w:tc>
          <w:tcPr>
            <w:tcW w:w="2972" w:type="dxa"/>
          </w:tcPr>
          <w:p w14:paraId="4A1B40F7" w14:textId="0A8910CE" w:rsidR="00F07C2A" w:rsidRDefault="00F07C2A" w:rsidP="001934D1">
            <w:pPr>
              <w:pStyle w:val="Instruo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 xml:space="preserve">1. </w:t>
            </w:r>
            <w:r w:rsidR="00955072"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  <w:t>Falha nas atualizações entre data e hora do comentário.</w:t>
            </w:r>
          </w:p>
        </w:tc>
        <w:tc>
          <w:tcPr>
            <w:tcW w:w="2126" w:type="dxa"/>
          </w:tcPr>
          <w:p w14:paraId="3DEAC6EF" w14:textId="77777777" w:rsidR="00955072" w:rsidRPr="00AE2B52" w:rsidRDefault="00955072" w:rsidP="0095507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Administradores</w:t>
            </w:r>
          </w:p>
          <w:p w14:paraId="72DE85EE" w14:textId="77777777" w:rsidR="00955072" w:rsidRPr="00AE2B52" w:rsidRDefault="00955072" w:rsidP="0095507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2. Financeiro.</w:t>
            </w:r>
          </w:p>
          <w:p w14:paraId="129814F5" w14:textId="5C021CB6" w:rsidR="00F07C2A" w:rsidRPr="00AE2B52" w:rsidRDefault="00955072" w:rsidP="00955072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AE2B52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3. Colaboradores.</w:t>
            </w:r>
          </w:p>
        </w:tc>
        <w:tc>
          <w:tcPr>
            <w:tcW w:w="4509" w:type="dxa"/>
          </w:tcPr>
          <w:p w14:paraId="6F68AA95" w14:textId="7565AC2F" w:rsidR="00F07C2A" w:rsidRDefault="00F20E71" w:rsidP="001934D1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1. Não atender a um comentário que a tempos foi solicitado pelo usuário, perdendo sua prioridade, sendo essa prioridade em fila.</w:t>
            </w:r>
          </w:p>
        </w:tc>
        <w:tc>
          <w:tcPr>
            <w:tcW w:w="5521" w:type="dxa"/>
          </w:tcPr>
          <w:p w14:paraId="1D64FD15" w14:textId="2AF4382B" w:rsidR="00F07C2A" w:rsidRPr="00022DFD" w:rsidRDefault="00F07C2A" w:rsidP="00F90788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 w:rsidRPr="00F07C2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Eu como administrador gostaria de atualizar a time</w:t>
            </w: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l</w:t>
            </w:r>
            <w:r w:rsidRPr="00F07C2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ine dos comentários recebidos, afim de organizar os comentários por data e hora.</w:t>
            </w:r>
          </w:p>
        </w:tc>
      </w:tr>
    </w:tbl>
    <w:p w14:paraId="4B8E06CE" w14:textId="77777777" w:rsidR="00D77A69" w:rsidRDefault="00D77A69" w:rsidP="00D77A69">
      <w:pPr>
        <w:rPr>
          <w:lang w:val="pt-PT"/>
        </w:rPr>
      </w:pPr>
    </w:p>
    <w:p w14:paraId="22A7E2B5" w14:textId="77777777" w:rsidR="00DA2E88" w:rsidRDefault="00DA2E88" w:rsidP="00D77A69">
      <w:pPr>
        <w:rPr>
          <w:lang w:val="pt-PT"/>
        </w:rPr>
      </w:pPr>
    </w:p>
    <w:p w14:paraId="1DB0F360" w14:textId="77777777" w:rsidR="00DA2E88" w:rsidRPr="0091283D" w:rsidRDefault="00DA2E88" w:rsidP="00DA2E88">
      <w:pPr>
        <w:rPr>
          <w:lang w:val="pt-PT"/>
        </w:rPr>
      </w:pPr>
    </w:p>
    <w:p w14:paraId="28757781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7"/>
          <w:footerReference w:type="first" r:id="rId18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D764A3C" w14:textId="77777777" w:rsidR="00DA2E88" w:rsidRDefault="00DA2E88" w:rsidP="00D77A69">
      <w:pPr>
        <w:rPr>
          <w:lang w:val="pt-PT"/>
        </w:rPr>
      </w:pPr>
    </w:p>
    <w:p w14:paraId="7E0AA660" w14:textId="77777777" w:rsidR="0037618A" w:rsidRPr="0037618A" w:rsidRDefault="0037618A" w:rsidP="0037618A">
      <w:pPr>
        <w:pStyle w:val="Ttulo1"/>
        <w:rPr>
          <w:lang w:val="pt-PT"/>
        </w:rPr>
      </w:pPr>
      <w:bookmarkStart w:id="19" w:name="_Toc51812317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0"/>
        <w:gridCol w:w="2020"/>
        <w:gridCol w:w="6278"/>
      </w:tblGrid>
      <w:tr w:rsidR="00D5641A" w:rsidRPr="0091283D" w14:paraId="6C7785B3" w14:textId="77777777" w:rsidTr="00DA2E88">
        <w:tc>
          <w:tcPr>
            <w:tcW w:w="0" w:type="auto"/>
            <w:shd w:val="pct5" w:color="auto" w:fill="auto"/>
          </w:tcPr>
          <w:p w14:paraId="799DB51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323A5708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3298F9F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4A697A" w14:paraId="7598F2CE" w14:textId="77777777" w:rsidTr="00DA2E88">
        <w:tc>
          <w:tcPr>
            <w:tcW w:w="0" w:type="auto"/>
          </w:tcPr>
          <w:p w14:paraId="12BF5965" w14:textId="183CDB18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Juliana Peixoto</w:t>
            </w:r>
          </w:p>
        </w:tc>
        <w:tc>
          <w:tcPr>
            <w:tcW w:w="0" w:type="auto"/>
          </w:tcPr>
          <w:p w14:paraId="788AD25E" w14:textId="1142E856" w:rsidR="0091283D" w:rsidRDefault="001065EE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Gestor de alto nível</w:t>
            </w:r>
          </w:p>
        </w:tc>
        <w:tc>
          <w:tcPr>
            <w:tcW w:w="0" w:type="auto"/>
          </w:tcPr>
          <w:p w14:paraId="00B567EC" w14:textId="0F0D7E43" w:rsidR="0091283D" w:rsidRPr="00B016F6" w:rsidRDefault="00B016F6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Gerenciar 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os levantamentos e feedbacks,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obtendo</w:t>
            </w:r>
            <w:r w:rsidR="008A3093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4A697A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maior relacionamento com os envolvidos.</w:t>
            </w:r>
          </w:p>
          <w:p w14:paraId="7C481D4C" w14:textId="7CE03A4B" w:rsidR="0091283D" w:rsidRDefault="0091283D" w:rsidP="0091283D">
            <w:pPr>
              <w:pStyle w:val="Instruo"/>
              <w:rPr>
                <w:lang w:val="pt-PT"/>
              </w:rPr>
            </w:pPr>
          </w:p>
        </w:tc>
      </w:tr>
      <w:tr w:rsidR="004A697A" w14:paraId="2F4B5C20" w14:textId="77777777" w:rsidTr="00DA2E88">
        <w:tc>
          <w:tcPr>
            <w:tcW w:w="0" w:type="auto"/>
          </w:tcPr>
          <w:p w14:paraId="07A7AEF8" w14:textId="0ABBB5C6" w:rsidR="0091283D" w:rsidRPr="00D5641A" w:rsidRDefault="00D5641A" w:rsidP="00523697">
            <w:pPr>
              <w:pStyle w:val="Instruo"/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Nathan  Soares</w:t>
            </w:r>
          </w:p>
        </w:tc>
        <w:tc>
          <w:tcPr>
            <w:tcW w:w="0" w:type="auto"/>
          </w:tcPr>
          <w:p w14:paraId="46F00363" w14:textId="2984432C" w:rsidR="0091283D" w:rsidRDefault="0091283D" w:rsidP="00523697">
            <w:pPr>
              <w:pStyle w:val="Instruo"/>
              <w:rPr>
                <w:lang w:val="pt-PT"/>
              </w:rPr>
            </w:pPr>
            <w:r w:rsidRPr="00265166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Funcionári</w:t>
            </w:r>
            <w:r w:rsidR="00F25E55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0" w:type="auto"/>
          </w:tcPr>
          <w:p w14:paraId="00BEB5A6" w14:textId="427814DC" w:rsidR="0091283D" w:rsidRDefault="00921B14" w:rsidP="0091283D">
            <w:pPr>
              <w:pStyle w:val="Instruo"/>
              <w:rPr>
                <w:lang w:val="pt-PT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Cuidar da infraestrutura</w:t>
            </w:r>
            <w:r w:rsidR="0091283D" w:rsidRPr="00AD55ED">
              <w:rPr>
                <w:rFonts w:ascii="Times New Roman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772084D2" w14:textId="77777777" w:rsidR="0037618A" w:rsidRDefault="0037618A" w:rsidP="0037618A">
      <w:pPr>
        <w:rPr>
          <w:lang w:val="pt-PT"/>
        </w:rPr>
      </w:pPr>
    </w:p>
    <w:p w14:paraId="35946466" w14:textId="77777777" w:rsidR="00CA1C0D" w:rsidRDefault="00E14F8E">
      <w:pPr>
        <w:pStyle w:val="Ttulo1"/>
        <w:rPr>
          <w:lang w:val="pt-PT"/>
        </w:rPr>
      </w:pPr>
      <w:bookmarkStart w:id="20" w:name="_Toc51812318"/>
      <w:r>
        <w:rPr>
          <w:lang w:val="pt-PT"/>
        </w:rPr>
        <w:t>Restrições Impostas</w:t>
      </w:r>
      <w:bookmarkEnd w:id="20"/>
    </w:p>
    <w:p w14:paraId="6CF3A16C" w14:textId="180FA92B" w:rsidR="001B18EF" w:rsidRPr="000106F0" w:rsidRDefault="00BD515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Usar a linguagem programação C#</w:t>
      </w:r>
      <w:r w:rsidR="001B18EF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(Visual Studio).</w:t>
      </w:r>
    </w:p>
    <w:p w14:paraId="152CE6B1" w14:textId="77777777" w:rsidR="00992EEB" w:rsidRPr="000106F0" w:rsidRDefault="007120B0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Rodar Sistema Operacional Windows.</w:t>
      </w:r>
    </w:p>
    <w:p w14:paraId="497177ED" w14:textId="61084431" w:rsidR="003F566A" w:rsidRPr="000106F0" w:rsidRDefault="00C30B4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>Ser entregue até Dezembro/2020</w:t>
      </w:r>
      <w:r w:rsidR="00992EEB"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09332DA" w14:textId="41FCE6F9" w:rsidR="00BD4D84" w:rsidRPr="000106F0" w:rsidRDefault="00992EEB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Deve haver 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ips</w:t>
      </w:r>
      <w:r w:rsidR="00760327">
        <w:rPr>
          <w:rFonts w:ascii="Times New Roman" w:hAnsi="Times New Roman" w:cs="Times New Roman"/>
          <w:sz w:val="24"/>
          <w:szCs w:val="24"/>
          <w:lang w:val="pt-PT"/>
        </w:rPr>
        <w:t>-T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ags</w:t>
      </w:r>
      <w:r w:rsidR="00ED37D9" w:rsidRPr="000106F0">
        <w:rPr>
          <w:rFonts w:ascii="Times New Roman" w:hAnsi="Times New Roman" w:cs="Times New Roman"/>
          <w:sz w:val="24"/>
          <w:szCs w:val="24"/>
          <w:lang w:val="pt-PT"/>
        </w:rPr>
        <w:t xml:space="preserve"> para auxiliar o usuário</w:t>
      </w:r>
      <w:r w:rsidRPr="000106F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F80174" w14:textId="0EAA682C" w:rsidR="0044627C" w:rsidRDefault="007B7D37" w:rsidP="007E6D51">
      <w:pPr>
        <w:pStyle w:val="Ttulo1"/>
        <w:rPr>
          <w:lang w:val="pt-PT"/>
        </w:rPr>
      </w:pPr>
      <w:bookmarkStart w:id="21" w:name="_Toc51812319"/>
      <w:r>
        <w:rPr>
          <w:lang w:val="pt-PT"/>
        </w:rPr>
        <w:t>Riscos</w:t>
      </w:r>
      <w:bookmarkEnd w:id="21"/>
    </w:p>
    <w:p w14:paraId="7F5FA424" w14:textId="04020CF6" w:rsidR="0044627C" w:rsidRPr="0030750D" w:rsidRDefault="0044627C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Dificuldade para reuni</w:t>
      </w:r>
      <w:r w:rsidR="007E6D51" w:rsidRPr="0030750D">
        <w:rPr>
          <w:rFonts w:ascii="Times New Roman" w:hAnsi="Times New Roman" w:cs="Times New Roman"/>
          <w:sz w:val="24"/>
          <w:szCs w:val="24"/>
          <w:lang w:val="pt-PT"/>
        </w:rPr>
        <w:t>r os integrantes do grupo para discutir ideias, devido ao tempo.</w:t>
      </w:r>
    </w:p>
    <w:p w14:paraId="5DB7FDA0" w14:textId="7AB0666F" w:rsidR="007E6D51" w:rsidRPr="0030750D" w:rsidRDefault="007E6D51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Documentos desatualizados no OneDrive.</w:t>
      </w:r>
    </w:p>
    <w:p w14:paraId="0AC7317F" w14:textId="62BDF3CD" w:rsidR="00760327" w:rsidRPr="00760327" w:rsidRDefault="007E6D51" w:rsidP="00760327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 w:rsidRPr="0030750D">
        <w:rPr>
          <w:rFonts w:ascii="Times New Roman" w:hAnsi="Times New Roman" w:cs="Times New Roman"/>
          <w:sz w:val="24"/>
          <w:szCs w:val="24"/>
          <w:lang w:val="pt-PT"/>
        </w:rPr>
        <w:t>Falta de prática com o Ambiente de Desenvolvimento/Linguagem de programação.</w:t>
      </w:r>
    </w:p>
    <w:p w14:paraId="59230ECA" w14:textId="77777777" w:rsidR="00CA1C0D" w:rsidRDefault="00E14F8E">
      <w:pPr>
        <w:pStyle w:val="Ttulo1"/>
        <w:rPr>
          <w:lang w:val="pt-PT"/>
        </w:rPr>
      </w:pPr>
      <w:bookmarkStart w:id="22" w:name="_Toc51812320"/>
      <w:r>
        <w:rPr>
          <w:lang w:val="pt-PT"/>
        </w:rPr>
        <w:t>Requisitos de Documentação</w:t>
      </w:r>
      <w:bookmarkEnd w:id="22"/>
    </w:p>
    <w:p w14:paraId="1EDC6885" w14:textId="77777777" w:rsidR="0023729F" w:rsidRDefault="0023729F" w:rsidP="000106F0">
      <w:pPr>
        <w:pStyle w:val="PargrafodaLista"/>
        <w:numPr>
          <w:ilvl w:val="0"/>
          <w:numId w:val="7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Iniciação.</w:t>
      </w:r>
    </w:p>
    <w:p w14:paraId="535F8629" w14:textId="09161953" w:rsidR="007E6D51" w:rsidRDefault="0023729F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Documento de Caso de uso Alto Nivel.</w:t>
      </w:r>
    </w:p>
    <w:p w14:paraId="2FD64DD6" w14:textId="23FA8E05" w:rsidR="0023729F" w:rsidRDefault="00D87820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Definição do Sistema</w:t>
      </w:r>
    </w:p>
    <w:p w14:paraId="5E271F18" w14:textId="12E3F420" w:rsidR="00D87820" w:rsidRDefault="00AF067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do Ambiente de Versões do projeto.</w:t>
      </w:r>
    </w:p>
    <w:p w14:paraId="4E19305D" w14:textId="7F52BA87" w:rsidR="00F41C29" w:rsidRDefault="00F41C29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Definido uma nova plataforma de compartilhamento</w:t>
      </w:r>
    </w:p>
    <w:p w14:paraId="23CAD018" w14:textId="59BC7109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</w:t>
      </w:r>
      <w:r>
        <w:rPr>
          <w:rFonts w:ascii="Times New Roman" w:hAnsi="Times New Roman" w:cs="Times New Roman"/>
          <w:sz w:val="24"/>
          <w:szCs w:val="24"/>
          <w:lang w:val="pt-PT"/>
        </w:rPr>
        <w:t>finido primeiro Sprint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 xml:space="preserve"> do projeto.</w:t>
      </w:r>
    </w:p>
    <w:p w14:paraId="2D495923" w14:textId="6948C6AC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Reavaliado os sprint.</w:t>
      </w:r>
    </w:p>
    <w:p w14:paraId="27FA9392" w14:textId="1DBCDAB6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Foi c</w:t>
      </w:r>
      <w:r w:rsidRPr="00A37AD5">
        <w:rPr>
          <w:rFonts w:ascii="Times New Roman" w:hAnsi="Times New Roman" w:cs="Times New Roman"/>
          <w:sz w:val="24"/>
          <w:szCs w:val="24"/>
          <w:lang w:val="pt-PT"/>
        </w:rPr>
        <w:t>riado as telas no ambiente C#</w:t>
      </w:r>
    </w:p>
    <w:p w14:paraId="711F48F6" w14:textId="5A6F8C15" w:rsidR="006F03FF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Descricao breve do sistema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5DEDD4" w14:textId="77777777" w:rsidR="006F03FF" w:rsidRDefault="006F03FF">
      <w:pPr>
        <w:jc w:val="lef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FD145CC" w14:textId="77777777" w:rsidR="00A37AD5" w:rsidRDefault="00A37AD5" w:rsidP="006F03FF">
      <w:pPr>
        <w:pStyle w:val="PargrafodaLista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pt-PT"/>
        </w:rPr>
      </w:pPr>
    </w:p>
    <w:p w14:paraId="5649C0E0" w14:textId="27EEB740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Cliando Classes utilizando ambiente ArgoUML</w:t>
      </w:r>
    </w:p>
    <w:p w14:paraId="33D68C9C" w14:textId="22799C95" w:rsidR="00A37AD5" w:rsidRDefault="00A37AD5" w:rsidP="0023729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37AD5">
        <w:rPr>
          <w:rFonts w:ascii="Times New Roman" w:hAnsi="Times New Roman" w:cs="Times New Roman"/>
          <w:sz w:val="24"/>
          <w:szCs w:val="24"/>
          <w:lang w:val="pt-PT"/>
        </w:rPr>
        <w:t>Criando Banco de Dados</w:t>
      </w:r>
    </w:p>
    <w:p w14:paraId="765DB468" w14:textId="59D9658F" w:rsidR="006F03FF" w:rsidRP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 xml:space="preserve">Criando repositório dos documentos </w:t>
      </w:r>
    </w:p>
    <w:p w14:paraId="2E78CD4E" w14:textId="31AB4D94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Cadastro de comentario.</w:t>
      </w:r>
    </w:p>
    <w:p w14:paraId="13CBEC87" w14:textId="64903106" w:rsidR="006F03FF" w:rsidRDefault="006F03FF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6F03FF">
        <w:rPr>
          <w:rFonts w:ascii="Times New Roman" w:hAnsi="Times New Roman" w:cs="Times New Roman"/>
          <w:sz w:val="24"/>
          <w:szCs w:val="24"/>
          <w:lang w:val="pt-PT"/>
        </w:rPr>
        <w:t>Discutindo e criando segunda sprint.</w:t>
      </w:r>
    </w:p>
    <w:p w14:paraId="0AB5A54D" w14:textId="0159B2FA" w:rsidR="00C1710A" w:rsidRDefault="00C1710A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Corrigindo erros não aprovado pelo cliente.</w:t>
      </w:r>
    </w:p>
    <w:p w14:paraId="6933C47C" w14:textId="646ECDC4" w:rsidR="00F458CE" w:rsidRDefault="00F458CE" w:rsidP="006F03FF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Realizado testes.</w:t>
      </w:r>
    </w:p>
    <w:p w14:paraId="6F969864" w14:textId="18E7D2EB" w:rsidR="004410D1" w:rsidRPr="004410D1" w:rsidRDefault="004410D1" w:rsidP="004410D1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4410D1">
        <w:rPr>
          <w:rFonts w:ascii="Times New Roman" w:hAnsi="Times New Roman" w:cs="Times New Roman"/>
          <w:sz w:val="24"/>
          <w:szCs w:val="24"/>
          <w:lang w:val="pt-PT"/>
        </w:rPr>
        <w:t>Discutindo e criando segunda sprint.</w:t>
      </w:r>
    </w:p>
    <w:p w14:paraId="7F613294" w14:textId="7C02E79E" w:rsidR="004410D1" w:rsidRPr="004410D1" w:rsidRDefault="004410D1" w:rsidP="004410D1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4410D1">
        <w:rPr>
          <w:rFonts w:ascii="Times New Roman" w:hAnsi="Times New Roman" w:cs="Times New Roman"/>
          <w:sz w:val="24"/>
          <w:szCs w:val="24"/>
          <w:lang w:val="pt-PT"/>
        </w:rPr>
        <w:t>Foi realizado o design do sistema na tela de administrador.</w:t>
      </w:r>
    </w:p>
    <w:p w14:paraId="4EDE5A84" w14:textId="46B78984" w:rsidR="004410D1" w:rsidRPr="004410D1" w:rsidRDefault="004410D1" w:rsidP="004410D1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4410D1">
        <w:rPr>
          <w:rFonts w:ascii="Times New Roman" w:hAnsi="Times New Roman" w:cs="Times New Roman"/>
          <w:sz w:val="24"/>
          <w:szCs w:val="24"/>
          <w:lang w:val="pt-PT"/>
        </w:rPr>
        <w:t>Atualização da linha tempo do administrador.</w:t>
      </w:r>
    </w:p>
    <w:p w14:paraId="43435272" w14:textId="0D89D022" w:rsidR="004410D1" w:rsidRPr="004410D1" w:rsidRDefault="004410D1" w:rsidP="004410D1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4410D1">
        <w:rPr>
          <w:rFonts w:ascii="Times New Roman" w:hAnsi="Times New Roman" w:cs="Times New Roman"/>
          <w:sz w:val="24"/>
          <w:szCs w:val="24"/>
          <w:lang w:val="pt-PT"/>
        </w:rPr>
        <w:t>Atualizado as Histórias no documento visão</w:t>
      </w:r>
    </w:p>
    <w:p w14:paraId="09D8CC45" w14:textId="2663F05A" w:rsidR="004410D1" w:rsidRPr="00F731AD" w:rsidRDefault="004410D1" w:rsidP="004410D1">
      <w:pPr>
        <w:pStyle w:val="PargrafodaLista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4410D1">
        <w:rPr>
          <w:rFonts w:ascii="Times New Roman" w:hAnsi="Times New Roman" w:cs="Times New Roman"/>
          <w:sz w:val="24"/>
          <w:szCs w:val="24"/>
          <w:lang w:val="pt-PT"/>
        </w:rPr>
        <w:t>Criação da classe Comentario</w:t>
      </w:r>
    </w:p>
    <w:sectPr w:rsidR="004410D1" w:rsidRPr="00F731AD" w:rsidSect="00DA2E88">
      <w:headerReference w:type="default" r:id="rId19"/>
      <w:footerReference w:type="default" r:id="rId2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1F1B0" w14:textId="77777777" w:rsidR="00BB5428" w:rsidRDefault="00BB5428">
      <w:r>
        <w:separator/>
      </w:r>
    </w:p>
  </w:endnote>
  <w:endnote w:type="continuationSeparator" w:id="0">
    <w:p w14:paraId="41600E88" w14:textId="77777777" w:rsidR="00BB5428" w:rsidRDefault="00BB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827D1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5E47563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FC405D" w14:textId="77777777" w:rsidR="006A25C4" w:rsidRDefault="006A25C4">
          <w:pPr>
            <w:pStyle w:val="Rodap"/>
          </w:pPr>
          <w:r>
            <w:t>Politec Ltda.</w:t>
          </w:r>
        </w:p>
        <w:p w14:paraId="2C3DF58C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01B374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4E60CD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878136F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9B58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DCD00F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351625" w14:textId="77777777" w:rsidR="00152A9F" w:rsidRDefault="00152A9F">
          <w:pPr>
            <w:pStyle w:val="Rodap"/>
          </w:pPr>
          <w:r>
            <w:t>Politec Ltda.</w:t>
          </w:r>
        </w:p>
        <w:p w14:paraId="189F3BB9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FC2D71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0C34222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CAA21A5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38099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0A5394EF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A9567A" w14:textId="77777777" w:rsidR="00DA2E88" w:rsidRDefault="00DA2E88">
          <w:pPr>
            <w:pStyle w:val="Rodap"/>
          </w:pPr>
          <w:r>
            <w:t>Politec Ltda.</w:t>
          </w:r>
        </w:p>
        <w:p w14:paraId="416791E9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D5580C5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39D957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3853C63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63ABD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6EF0CC3B" w14:textId="77777777">
      <w:trPr>
        <w:cantSplit/>
      </w:trPr>
      <w:sdt>
        <w:sdtPr>
          <w:alias w:val="Gestor"/>
          <w:tag w:val=""/>
          <w:id w:val="1558433569"/>
          <w:placeholder>
            <w:docPart w:val="D9ECE0B21065463181C3A7AF95D856F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5A382E77" w14:textId="4CD1D406" w:rsidR="00CA1C0D" w:rsidRDefault="009403C3">
              <w:r>
                <w:t>SRE - Software Reclame Ensino</w:t>
              </w:r>
            </w:p>
          </w:tc>
        </w:sdtContent>
      </w:sdt>
      <w:tc>
        <w:tcPr>
          <w:tcW w:w="1440" w:type="dxa"/>
          <w:vAlign w:val="center"/>
        </w:tcPr>
        <w:p w14:paraId="385B61D9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6DE01E66849A4FAFADDD20C622C4FA4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24C59AC6" w14:textId="6B616D01" w:rsidR="00CA1C0D" w:rsidRPr="00F22AD8" w:rsidRDefault="009403C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1</w:t>
              </w:r>
            </w:p>
          </w:tc>
        </w:sdtContent>
      </w:sdt>
      <w:tc>
        <w:tcPr>
          <w:tcW w:w="1610" w:type="dxa"/>
          <w:vAlign w:val="center"/>
        </w:tcPr>
        <w:p w14:paraId="4BCF68B5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6D7E387" w14:textId="77777777" w:rsidR="00CA1C0D" w:rsidRDefault="006A25C4" w:rsidP="006A25C4">
    <w:pPr>
      <w:jc w:val="right"/>
    </w:pPr>
    <w:r>
      <w:t xml:space="preserve">vs: </w:t>
    </w:r>
    <w:r w:rsidR="00BB5428">
      <w:fldChar w:fldCharType="begin"/>
    </w:r>
    <w:r w:rsidR="00BB5428">
      <w:instrText xml:space="preserve"> DOCPROPERTY  "Versão Modelo"  \* MERGEFORMAT </w:instrText>
    </w:r>
    <w:r w:rsidR="00BB5428">
      <w:fldChar w:fldCharType="separate"/>
    </w:r>
    <w:r w:rsidR="008F03C3">
      <w:t>1</w:t>
    </w:r>
    <w:r w:rsidR="00BB542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94391E" w14:textId="77777777" w:rsidR="00BB5428" w:rsidRDefault="00BB5428">
      <w:r>
        <w:separator/>
      </w:r>
    </w:p>
  </w:footnote>
  <w:footnote w:type="continuationSeparator" w:id="0">
    <w:p w14:paraId="4EF97FFE" w14:textId="77777777" w:rsidR="00BB5428" w:rsidRDefault="00BB5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48F001E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4231FF8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28E34E1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48F4FAA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CFDFA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6690555" r:id="rId2"/>
            </w:object>
          </w:r>
        </w:p>
      </w:tc>
    </w:tr>
  </w:tbl>
  <w:p w14:paraId="3A84D567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5E5F87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0C1ACF7B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B965023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08D403B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3673EB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666690556" r:id="rId2"/>
            </w:object>
          </w:r>
        </w:p>
      </w:tc>
    </w:tr>
  </w:tbl>
  <w:p w14:paraId="7279CFAF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A3F743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DA9E8E0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6A57A2A7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3F07D33C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181C060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666690557" r:id="rId2"/>
            </w:object>
          </w:r>
        </w:p>
      </w:tc>
    </w:tr>
  </w:tbl>
  <w:p w14:paraId="5F5A76D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AAAE22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49265B7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0791CC2A34034AF7B00C3228365C9BF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6F54FCDD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A758CE4" w14:textId="77777777" w:rsidR="00CA1C0D" w:rsidRDefault="00CA1C0D">
          <w:pPr>
            <w:rPr>
              <w:b/>
            </w:rPr>
          </w:pPr>
        </w:p>
      </w:tc>
    </w:tr>
  </w:tbl>
  <w:p w14:paraId="08B34F36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15BB4"/>
    <w:multiLevelType w:val="hybridMultilevel"/>
    <w:tmpl w:val="E050F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5CDD"/>
    <w:multiLevelType w:val="hybridMultilevel"/>
    <w:tmpl w:val="4224C8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992E08B2"/>
    <w:lvl w:ilvl="0" w:tplc="FFAC27A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C3"/>
    <w:rsid w:val="00001ACB"/>
    <w:rsid w:val="000106F0"/>
    <w:rsid w:val="00016234"/>
    <w:rsid w:val="00022DFD"/>
    <w:rsid w:val="000568CE"/>
    <w:rsid w:val="0006541F"/>
    <w:rsid w:val="0006620A"/>
    <w:rsid w:val="00066DCD"/>
    <w:rsid w:val="00067B29"/>
    <w:rsid w:val="000724D8"/>
    <w:rsid w:val="0009271D"/>
    <w:rsid w:val="000B1595"/>
    <w:rsid w:val="000B65A4"/>
    <w:rsid w:val="000C1F75"/>
    <w:rsid w:val="000E5CBC"/>
    <w:rsid w:val="001065EE"/>
    <w:rsid w:val="00120C57"/>
    <w:rsid w:val="00123AA2"/>
    <w:rsid w:val="0013457E"/>
    <w:rsid w:val="00134755"/>
    <w:rsid w:val="001355CE"/>
    <w:rsid w:val="00137853"/>
    <w:rsid w:val="00140AC3"/>
    <w:rsid w:val="00141CE0"/>
    <w:rsid w:val="001424B8"/>
    <w:rsid w:val="00152A9F"/>
    <w:rsid w:val="00156BB7"/>
    <w:rsid w:val="00162403"/>
    <w:rsid w:val="00170C62"/>
    <w:rsid w:val="00176626"/>
    <w:rsid w:val="00184C3A"/>
    <w:rsid w:val="001934D1"/>
    <w:rsid w:val="00195780"/>
    <w:rsid w:val="001A239E"/>
    <w:rsid w:val="001A3D50"/>
    <w:rsid w:val="001B18EF"/>
    <w:rsid w:val="001B3F5B"/>
    <w:rsid w:val="001F3E0E"/>
    <w:rsid w:val="001F7C4D"/>
    <w:rsid w:val="00206279"/>
    <w:rsid w:val="0023729F"/>
    <w:rsid w:val="00262827"/>
    <w:rsid w:val="00265166"/>
    <w:rsid w:val="00271A9A"/>
    <w:rsid w:val="0027674C"/>
    <w:rsid w:val="00280DC8"/>
    <w:rsid w:val="002B1A08"/>
    <w:rsid w:val="002C1441"/>
    <w:rsid w:val="002C345C"/>
    <w:rsid w:val="002C4CB3"/>
    <w:rsid w:val="002C64A0"/>
    <w:rsid w:val="002E0C7A"/>
    <w:rsid w:val="002E2DD3"/>
    <w:rsid w:val="00304B39"/>
    <w:rsid w:val="0030657F"/>
    <w:rsid w:val="0030750D"/>
    <w:rsid w:val="00312AD8"/>
    <w:rsid w:val="0031527E"/>
    <w:rsid w:val="00344AD3"/>
    <w:rsid w:val="003514AA"/>
    <w:rsid w:val="00361136"/>
    <w:rsid w:val="0037618A"/>
    <w:rsid w:val="003943E6"/>
    <w:rsid w:val="003A40AA"/>
    <w:rsid w:val="003C1249"/>
    <w:rsid w:val="003D28E2"/>
    <w:rsid w:val="003E3E90"/>
    <w:rsid w:val="003E4121"/>
    <w:rsid w:val="003E5979"/>
    <w:rsid w:val="003E7FA8"/>
    <w:rsid w:val="003F566A"/>
    <w:rsid w:val="003F6E79"/>
    <w:rsid w:val="00412ACF"/>
    <w:rsid w:val="00424835"/>
    <w:rsid w:val="004262DA"/>
    <w:rsid w:val="004410D1"/>
    <w:rsid w:val="0044627C"/>
    <w:rsid w:val="00470C75"/>
    <w:rsid w:val="00480DDC"/>
    <w:rsid w:val="0049295D"/>
    <w:rsid w:val="004A305D"/>
    <w:rsid w:val="004A47C6"/>
    <w:rsid w:val="004A697A"/>
    <w:rsid w:val="004A711B"/>
    <w:rsid w:val="004F65CE"/>
    <w:rsid w:val="00513918"/>
    <w:rsid w:val="00524AC1"/>
    <w:rsid w:val="0054001E"/>
    <w:rsid w:val="00541B04"/>
    <w:rsid w:val="0055728D"/>
    <w:rsid w:val="00561E42"/>
    <w:rsid w:val="00563D5C"/>
    <w:rsid w:val="00572868"/>
    <w:rsid w:val="00577A27"/>
    <w:rsid w:val="00586536"/>
    <w:rsid w:val="00591727"/>
    <w:rsid w:val="005C11B0"/>
    <w:rsid w:val="005D5476"/>
    <w:rsid w:val="005F4FFF"/>
    <w:rsid w:val="0063117D"/>
    <w:rsid w:val="00632F2D"/>
    <w:rsid w:val="006A25C4"/>
    <w:rsid w:val="006B1583"/>
    <w:rsid w:val="006B52CC"/>
    <w:rsid w:val="006C20A4"/>
    <w:rsid w:val="006D2366"/>
    <w:rsid w:val="006E0881"/>
    <w:rsid w:val="006F03FF"/>
    <w:rsid w:val="006F283B"/>
    <w:rsid w:val="006F3CDE"/>
    <w:rsid w:val="006F4060"/>
    <w:rsid w:val="006F7D15"/>
    <w:rsid w:val="00706369"/>
    <w:rsid w:val="007120B0"/>
    <w:rsid w:val="00712210"/>
    <w:rsid w:val="00716792"/>
    <w:rsid w:val="00720125"/>
    <w:rsid w:val="00754E2E"/>
    <w:rsid w:val="00760327"/>
    <w:rsid w:val="007669A3"/>
    <w:rsid w:val="00793637"/>
    <w:rsid w:val="007A1E1C"/>
    <w:rsid w:val="007B09AE"/>
    <w:rsid w:val="007B7D37"/>
    <w:rsid w:val="007D7234"/>
    <w:rsid w:val="007E352F"/>
    <w:rsid w:val="007E6D51"/>
    <w:rsid w:val="00810719"/>
    <w:rsid w:val="00817996"/>
    <w:rsid w:val="00820F71"/>
    <w:rsid w:val="008535C4"/>
    <w:rsid w:val="008601CF"/>
    <w:rsid w:val="00863133"/>
    <w:rsid w:val="00863CDF"/>
    <w:rsid w:val="00866C43"/>
    <w:rsid w:val="00866F97"/>
    <w:rsid w:val="0087246D"/>
    <w:rsid w:val="00887898"/>
    <w:rsid w:val="00892955"/>
    <w:rsid w:val="008A3093"/>
    <w:rsid w:val="008C5466"/>
    <w:rsid w:val="008D14D3"/>
    <w:rsid w:val="008E4AB4"/>
    <w:rsid w:val="008E6E21"/>
    <w:rsid w:val="008F03C3"/>
    <w:rsid w:val="008F5C6A"/>
    <w:rsid w:val="0091283D"/>
    <w:rsid w:val="00913201"/>
    <w:rsid w:val="00916721"/>
    <w:rsid w:val="00921B14"/>
    <w:rsid w:val="009403C3"/>
    <w:rsid w:val="0095017F"/>
    <w:rsid w:val="00955072"/>
    <w:rsid w:val="00961A0F"/>
    <w:rsid w:val="00970EC6"/>
    <w:rsid w:val="00974CE3"/>
    <w:rsid w:val="009819A1"/>
    <w:rsid w:val="00992103"/>
    <w:rsid w:val="00992EEB"/>
    <w:rsid w:val="0099317F"/>
    <w:rsid w:val="0099392C"/>
    <w:rsid w:val="00997D60"/>
    <w:rsid w:val="009B1EEF"/>
    <w:rsid w:val="009C0548"/>
    <w:rsid w:val="009C19C5"/>
    <w:rsid w:val="009C59ED"/>
    <w:rsid w:val="009D530A"/>
    <w:rsid w:val="009D653E"/>
    <w:rsid w:val="00A055C5"/>
    <w:rsid w:val="00A05CF8"/>
    <w:rsid w:val="00A17A8E"/>
    <w:rsid w:val="00A2534B"/>
    <w:rsid w:val="00A26EB1"/>
    <w:rsid w:val="00A36938"/>
    <w:rsid w:val="00A37AD5"/>
    <w:rsid w:val="00A40A69"/>
    <w:rsid w:val="00A71F13"/>
    <w:rsid w:val="00A737D4"/>
    <w:rsid w:val="00A95CAA"/>
    <w:rsid w:val="00AB3A8E"/>
    <w:rsid w:val="00AB3B30"/>
    <w:rsid w:val="00AB41F2"/>
    <w:rsid w:val="00AD55ED"/>
    <w:rsid w:val="00AE2B52"/>
    <w:rsid w:val="00AE6CB8"/>
    <w:rsid w:val="00AF0679"/>
    <w:rsid w:val="00B016F6"/>
    <w:rsid w:val="00B0170F"/>
    <w:rsid w:val="00B05A6D"/>
    <w:rsid w:val="00B13386"/>
    <w:rsid w:val="00B16D82"/>
    <w:rsid w:val="00B31999"/>
    <w:rsid w:val="00B562B3"/>
    <w:rsid w:val="00B568D3"/>
    <w:rsid w:val="00B6265B"/>
    <w:rsid w:val="00B8437F"/>
    <w:rsid w:val="00B940E5"/>
    <w:rsid w:val="00B95D7E"/>
    <w:rsid w:val="00BA55D0"/>
    <w:rsid w:val="00BB5428"/>
    <w:rsid w:val="00BB7C2C"/>
    <w:rsid w:val="00BC52CD"/>
    <w:rsid w:val="00BD4D84"/>
    <w:rsid w:val="00BD515B"/>
    <w:rsid w:val="00BD6882"/>
    <w:rsid w:val="00C02306"/>
    <w:rsid w:val="00C04696"/>
    <w:rsid w:val="00C1710A"/>
    <w:rsid w:val="00C22D9B"/>
    <w:rsid w:val="00C30B4B"/>
    <w:rsid w:val="00C357FE"/>
    <w:rsid w:val="00C425B7"/>
    <w:rsid w:val="00C45D74"/>
    <w:rsid w:val="00C52B36"/>
    <w:rsid w:val="00C55FE3"/>
    <w:rsid w:val="00C57F62"/>
    <w:rsid w:val="00C602A2"/>
    <w:rsid w:val="00CA1C0D"/>
    <w:rsid w:val="00CA6A68"/>
    <w:rsid w:val="00CB291E"/>
    <w:rsid w:val="00CB7E2D"/>
    <w:rsid w:val="00CE6229"/>
    <w:rsid w:val="00CF37F6"/>
    <w:rsid w:val="00CF478A"/>
    <w:rsid w:val="00D12B82"/>
    <w:rsid w:val="00D12D76"/>
    <w:rsid w:val="00D24A59"/>
    <w:rsid w:val="00D43B33"/>
    <w:rsid w:val="00D5641A"/>
    <w:rsid w:val="00D675CB"/>
    <w:rsid w:val="00D77A69"/>
    <w:rsid w:val="00D82CF1"/>
    <w:rsid w:val="00D84522"/>
    <w:rsid w:val="00D8749C"/>
    <w:rsid w:val="00D87820"/>
    <w:rsid w:val="00D92926"/>
    <w:rsid w:val="00DA0E95"/>
    <w:rsid w:val="00DA2E88"/>
    <w:rsid w:val="00DA753A"/>
    <w:rsid w:val="00DA7AF5"/>
    <w:rsid w:val="00DD2413"/>
    <w:rsid w:val="00DD3342"/>
    <w:rsid w:val="00DE041A"/>
    <w:rsid w:val="00E14F8E"/>
    <w:rsid w:val="00E26429"/>
    <w:rsid w:val="00E37A72"/>
    <w:rsid w:val="00E40350"/>
    <w:rsid w:val="00E44EF0"/>
    <w:rsid w:val="00E472FC"/>
    <w:rsid w:val="00E62035"/>
    <w:rsid w:val="00E72350"/>
    <w:rsid w:val="00E75FCD"/>
    <w:rsid w:val="00E91735"/>
    <w:rsid w:val="00EA1EDC"/>
    <w:rsid w:val="00EA7036"/>
    <w:rsid w:val="00EB261B"/>
    <w:rsid w:val="00ED37D9"/>
    <w:rsid w:val="00ED6B82"/>
    <w:rsid w:val="00EE12F5"/>
    <w:rsid w:val="00EF3596"/>
    <w:rsid w:val="00EF6ECE"/>
    <w:rsid w:val="00F07C2A"/>
    <w:rsid w:val="00F17D38"/>
    <w:rsid w:val="00F20E71"/>
    <w:rsid w:val="00F2279B"/>
    <w:rsid w:val="00F22AD8"/>
    <w:rsid w:val="00F25E55"/>
    <w:rsid w:val="00F41C29"/>
    <w:rsid w:val="00F458CE"/>
    <w:rsid w:val="00F731AD"/>
    <w:rsid w:val="00F90788"/>
    <w:rsid w:val="00F90FE2"/>
    <w:rsid w:val="00FA0008"/>
    <w:rsid w:val="00FB7590"/>
    <w:rsid w:val="00FC0AC8"/>
    <w:rsid w:val="00FC35A9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503545"/>
  <w15:docId w15:val="{818AC332-6B87-485B-A5FF-278A96FB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E6CB8"/>
    <w:rPr>
      <w:rFonts w:ascii="Arial" w:hAnsi="Arial" w:cs="Arial"/>
      <w:b/>
      <w:caps/>
      <w:sz w:val="24"/>
      <w:lang w:eastAsia="en-US"/>
    </w:rPr>
  </w:style>
  <w:style w:type="paragraph" w:styleId="Bibliografia">
    <w:name w:val="Bibliography"/>
    <w:basedOn w:val="Normal"/>
    <w:next w:val="Normal"/>
    <w:uiPriority w:val="37"/>
    <w:unhideWhenUsed/>
    <w:rsid w:val="00AE6CB8"/>
  </w:style>
  <w:style w:type="paragraph" w:styleId="PargrafodaLista">
    <w:name w:val="List Paragraph"/>
    <w:basedOn w:val="Normal"/>
    <w:uiPriority w:val="34"/>
    <w:qFormat/>
    <w:rsid w:val="0082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&#225;rcia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A4A48D17624C27AB07144A473582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54F87B-D195-4FEB-BB5D-F3D7252E9E6E}"/>
      </w:docPartPr>
      <w:docPartBody>
        <w:p w:rsidR="00397019" w:rsidRDefault="00397019">
          <w:pPr>
            <w:pStyle w:val="6EA4A48D17624C27AB07144A4735821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0791CC2A34034AF7B00C3228365C9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D9BFD3-F230-4D14-92B3-17268B6437BE}"/>
      </w:docPartPr>
      <w:docPartBody>
        <w:p w:rsidR="00397019" w:rsidRDefault="00397019">
          <w:pPr>
            <w:pStyle w:val="0791CC2A34034AF7B00C3228365C9BFF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9ECE0B21065463181C3A7AF95D85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D090F6-4240-43C7-9C76-AD7E8D1E907B}"/>
      </w:docPartPr>
      <w:docPartBody>
        <w:p w:rsidR="00397019" w:rsidRDefault="00397019">
          <w:pPr>
            <w:pStyle w:val="D9ECE0B21065463181C3A7AF95D856F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DE01E66849A4FAFADDD20C622C4FA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862714-648C-45D1-9082-DBCEFA29138B}"/>
      </w:docPartPr>
      <w:docPartBody>
        <w:p w:rsidR="00397019" w:rsidRDefault="00397019">
          <w:pPr>
            <w:pStyle w:val="6DE01E66849A4FAFADDD20C622C4FA4E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19"/>
    <w:rsid w:val="00320A08"/>
    <w:rsid w:val="003811F4"/>
    <w:rsid w:val="00397019"/>
    <w:rsid w:val="005E7734"/>
    <w:rsid w:val="00855E91"/>
    <w:rsid w:val="00A01809"/>
    <w:rsid w:val="00C95DB6"/>
    <w:rsid w:val="00CA4082"/>
    <w:rsid w:val="00E11573"/>
    <w:rsid w:val="00E8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EA4A48D17624C27AB07144A47358214">
    <w:name w:val="6EA4A48D17624C27AB07144A47358214"/>
  </w:style>
  <w:style w:type="paragraph" w:customStyle="1" w:styleId="0791CC2A34034AF7B00C3228365C9BFF">
    <w:name w:val="0791CC2A34034AF7B00C3228365C9BFF"/>
  </w:style>
  <w:style w:type="paragraph" w:customStyle="1" w:styleId="D9ECE0B21065463181C3A7AF95D856FC">
    <w:name w:val="D9ECE0B21065463181C3A7AF95D856FC"/>
  </w:style>
  <w:style w:type="paragraph" w:customStyle="1" w:styleId="6DE01E66849A4FAFADDD20C622C4FA4E">
    <w:name w:val="6DE01E66849A4FAFADDD20C622C4F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Scr</b:Tag>
    <b:SourceType>InternetSite</b:SourceType>
    <b:Guid>{E2075B46-7126-4FF7-824C-46F35D3BC856}</b:Guid>
    <b:Author>
      <b:Author>
        <b:NameList>
          <b:Person>
            <b:Last>ScrumHalf</b:Last>
          </b:Person>
        </b:NameList>
      </b:Author>
    </b:Author>
    <b:Title>ScrumHalf</b:Title>
    <b:InternetSiteTitle>Universidade Scrum</b:InternetSiteTitle>
    <b:URL>https://myscrumhalf.com/</b:URL>
    <b:RefOrder>1</b:RefOrder>
  </b:Source>
  <b:Source>
    <b:Tag>Spi20</b:Tag>
    <b:SourceType>InternetSite</b:SourceType>
    <b:Guid>{921954AD-9361-44F0-A09C-374C6E5D16BE}</b:Guid>
    <b:Author>
      <b:Author>
        <b:NameList>
          <b:Person>
            <b:Last>SpinOff</b:Last>
          </b:Person>
        </b:NameList>
      </b:Author>
    </b:Author>
    <b:Title>SpinOff</b:Title>
    <b:InternetSiteTitle>Iniciação</b:InternetSiteTitle>
    <b:Year>2020</b:Year>
    <b:URL>http://svn.slt.ifsp.edu.br/SpinOff/</b:URL>
    <b:RefOrder>2</b:RefOrder>
  </b:Source>
</b:Sources>
</file>

<file path=customXml/itemProps1.xml><?xml version="1.0" encoding="utf-8"?>
<ds:datastoreItem xmlns:ds="http://schemas.openxmlformats.org/officeDocument/2006/customXml" ds:itemID="{FF628173-9449-4CD7-BF30-772942EC1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Visão.dotx</Template>
  <TotalTime>145</TotalTime>
  <Pages>9</Pages>
  <Words>1184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SRE - Software Reclame Ensino</Manager>
  <Company/>
  <LinksUpToDate>false</LinksUpToDate>
  <CharactersWithSpaces>7565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1</dc:subject>
  <dc:creator>Saulo</dc:creator>
  <cp:lastModifiedBy>SAULO EMANUEL DE CAMARGO</cp:lastModifiedBy>
  <cp:revision>35</cp:revision>
  <cp:lastPrinted>2005-05-17T17:30:00Z</cp:lastPrinted>
  <dcterms:created xsi:type="dcterms:W3CDTF">2020-09-27T23:30:00Z</dcterms:created>
  <dcterms:modified xsi:type="dcterms:W3CDTF">2020-11-12T15:49:00Z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