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502A94CF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067B2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067B2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502A94CF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067B2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067B2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22F9BE0C" w14:textId="77777777" w:rsidR="006A25C4" w:rsidRPr="00AB66FD" w:rsidRDefault="006A25C4" w:rsidP="00EC38D2">
            <w:pPr>
              <w:pStyle w:val="Instruo"/>
            </w:pPr>
            <w:r w:rsidRPr="00AB66FD">
              <w:t>[dd/mm/aaaa]</w:t>
            </w:r>
          </w:p>
          <w:p w14:paraId="61FC9F3C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3375A893" w14:textId="77777777" w:rsidR="006A25C4" w:rsidRPr="00AB66FD" w:rsidRDefault="006A25C4" w:rsidP="00EC38D2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14:paraId="43D0D8D5" w14:textId="77777777" w:rsidR="006A25C4" w:rsidRPr="00AB66FD" w:rsidRDefault="006A25C4" w:rsidP="00EC38D2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14:paraId="3E1B3D85" w14:textId="77777777" w:rsidR="006A25C4" w:rsidRPr="00AB66FD" w:rsidRDefault="006A25C4" w:rsidP="00EC38D2">
            <w:pPr>
              <w:pStyle w:val="Instruo"/>
            </w:pPr>
            <w:r w:rsidRPr="00AB66FD">
              <w:t>[Nome completo do autor]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0D45A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0D45A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0D45A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0D45A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0D45A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0D45A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0D45A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0D45A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0D45A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6E2CC43C" w14:textId="40C35141" w:rsidR="00A05CF8" w:rsidRPr="00344AD3" w:rsidRDefault="00A05CF8" w:rsidP="00AB3B30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ali presente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, para assim, gerar um relatório com pontos e informações para que a instituição visualize onde possa investir em oportunidades de negócios, 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visando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melhoria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continua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em estruturas fisicas para o bem estar de cada um!</w:t>
      </w:r>
    </w:p>
    <w:p w14:paraId="0F8B3953" w14:textId="4DE6ED4E" w:rsidR="00E91735" w:rsidRPr="00E91735" w:rsidRDefault="00A05CF8" w:rsidP="00E91735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Cada usuário terá seu acesso 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disponivel ao acessar no local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, antes de enviar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algum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uma observação, ele terá como opção de enviar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se identifcando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-se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ou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anonimamente, possibilitando liberdade para expressar situações que pessoalmente não falaria a instituição, podendo assim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colocar suas opinião das 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salas de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aulas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do ambiente e extrutura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bookmarkStart w:id="15" w:name="_Toc51812313"/>
      <w:r>
        <w:rPr>
          <w:lang w:val="pt-PT"/>
        </w:rPr>
        <w:t>Objetivo do Sistema</w:t>
      </w:r>
      <w:bookmarkEnd w:id="15"/>
    </w:p>
    <w:p w14:paraId="7E8022D6" w14:textId="40029C6E" w:rsidR="008535C4" w:rsidRDefault="00863CDF" w:rsidP="00AB3B30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de cada 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pessoa presente na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instituição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, possibilitando pessoas mais visuais e mais timidas e poder dar sua opinião em melhorias da instituição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  <w:r w:rsidR="00AB3B30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123AA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</w:p>
    <w:p w14:paraId="3F3807B8" w14:textId="13EB3A11" w:rsidR="00AB3B30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O sistema mostrará informaçãoes e resultado de um levantamento de pesquisa mensal, mostrando através de uma relatório a necessidade e a possibilidade de melhoria dentro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. Ele será desenvolvido em dois ambientes:</w:t>
      </w:r>
    </w:p>
    <w:p w14:paraId="5631CDB6" w14:textId="7B29FFF8" w:rsidR="00CB291E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Uusário simples: São as pessoas que poderão acessar disponibilizando suas idéias e opiniões diante de uma interface simples para os diversos tipos de usuários.</w:t>
      </w:r>
    </w:p>
    <w:p w14:paraId="154DD0E5" w14:textId="1AF78E4B" w:rsidR="00CB291E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Ambiente Servidor: Será um servidor recebendo todos as informações e salvando em um banco de dados onde mensalmente será gerado um relatório podendo ser acessado por um administrador cadastrado no sistema, onde o mesmo é vinculado a instituição para analisar o relatório e podendo assim identificar o que é do alcance da instituição atender a opiniões de cada usuário. Caso o administrador identifique 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informação que não esta no alcance da instituição e também identificar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opiniões falsas ou de intensões maliciosas o mesmo poderá deletar aquela informação.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</w:p>
    <w:p w14:paraId="14C571DE" w14:textId="0E021E3A" w:rsidR="00B8437F" w:rsidRDefault="00817996" w:rsidP="00B8437F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As informações naõ deletadas ficarão salvas até que a instituição realize a atividade daquela opinião assim podendo deletar</w:t>
      </w:r>
      <w:r w:rsidR="00C602A2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posteriormente.</w:t>
      </w:r>
    </w:p>
    <w:p w14:paraId="024E4FB8" w14:textId="77777777" w:rsidR="00B8437F" w:rsidRDefault="00B8437F">
      <w:pPr>
        <w:jc w:val="left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br w:type="page"/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bookmarkStart w:id="16" w:name="_Toc51812314"/>
      <w:r>
        <w:rPr>
          <w:lang w:val="pt-PT"/>
        </w:rPr>
        <w:lastRenderedPageBreak/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77777777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1200A14F" w14:textId="633E3DB7" w:rsidR="00CA1C0D" w:rsidRDefault="00E14F8E">
      <w:pPr>
        <w:pStyle w:val="Ttulo1"/>
      </w:pPr>
      <w:bookmarkStart w:id="18" w:name="_Toc51812316"/>
      <w:r>
        <w:lastRenderedPageBreak/>
        <w:t>Problema</w:t>
      </w:r>
      <w:bookmarkEnd w:id="18"/>
    </w:p>
    <w:p w14:paraId="65D27E9A" w14:textId="2DF73C84" w:rsidR="006C20A4" w:rsidRPr="006C20A4" w:rsidRDefault="006C20A4" w:rsidP="006C20A4">
      <w:pPr>
        <w:spacing w:after="120" w:line="360" w:lineRule="auto"/>
        <w:ind w:firstLine="709"/>
        <w:rPr>
          <w:lang w:eastAsia="en-US"/>
        </w:rPr>
      </w:pPr>
      <w:r w:rsidRPr="006C20A4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Diante</w:t>
      </w:r>
      <w:r w:rsidR="00E6203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do sistema que estamos projetando o problema é o acesso a um Computador que tenha um bom processamento e acesso a rede, tornando burocrático os lançamentos de qualquer sujestão e opinião dos integrantes da instituição. As pessoas envolvidas (Diretória, funcionários) da instituição pode não concordar com as soluções para o esse problema pensando em investir desnecessariamente.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5"/>
        <w:gridCol w:w="2114"/>
        <w:gridCol w:w="3843"/>
        <w:gridCol w:w="5576"/>
      </w:tblGrid>
      <w:tr w:rsidR="00480DDC" w:rsidRPr="0091283D" w14:paraId="3F40D128" w14:textId="77777777" w:rsidTr="00E62035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14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3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39E0773E" w14:textId="77777777" w:rsidTr="00E62035">
        <w:tc>
          <w:tcPr>
            <w:tcW w:w="3595" w:type="dxa"/>
          </w:tcPr>
          <w:p w14:paraId="4D4E6794" w14:textId="2EDC6999" w:rsidR="00184C3A" w:rsidRPr="0027674C" w:rsidRDefault="00001ACB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A disponibilidade de um Computador </w:t>
            </w:r>
            <w:r w:rsidR="0027674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específico</w:t>
            </w: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para o uso desse sistema.</w:t>
            </w:r>
          </w:p>
        </w:tc>
        <w:tc>
          <w:tcPr>
            <w:tcW w:w="2114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77777777" w:rsidR="0006541F" w:rsidRPr="0027674C" w:rsidRDefault="00480DDC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3843" w:type="dxa"/>
          </w:tcPr>
          <w:p w14:paraId="1187E8D2" w14:textId="4B65D9D5" w:rsidR="00480DDC" w:rsidRPr="0027674C" w:rsidRDefault="00480DDC" w:rsidP="0006541F">
            <w:pPr>
              <w:pStyle w:val="Instruo"/>
              <w:numPr>
                <w:ilvl w:val="0"/>
                <w:numId w:val="9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Demora </w:t>
            </w:r>
            <w:r w:rsidR="004A711B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para liberação de uma sala </w:t>
            </w: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no atendimento </w:t>
            </w:r>
            <w:r w:rsidR="004A711B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dos integrantes</w:t>
            </w: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5FB7F3B" w14:textId="69D7B027" w:rsidR="00480DDC" w:rsidRPr="0027674C" w:rsidRDefault="00480DDC" w:rsidP="0006541F">
            <w:pPr>
              <w:pStyle w:val="Instruo"/>
              <w:numPr>
                <w:ilvl w:val="0"/>
                <w:numId w:val="9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Ausência </w:t>
            </w:r>
            <w:r w:rsidR="004A711B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dos integrantes para opinar</w:t>
            </w: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3C4CC417" w14:textId="48741245" w:rsidR="00184C3A" w:rsidRPr="0027674C" w:rsidRDefault="00480DDC" w:rsidP="0006541F">
            <w:pPr>
              <w:pStyle w:val="Instruo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Insatisfação ou </w:t>
            </w:r>
            <w:r w:rsidR="004A711B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desistência de alunos decorrentes a não melhoria da instituição</w:t>
            </w:r>
            <w:r w:rsidR="004A711B" w:rsidRPr="0027674C">
              <w:rPr>
                <w:color w:val="000000" w:themeColor="text1"/>
              </w:rPr>
              <w:t xml:space="preserve"> </w:t>
            </w:r>
          </w:p>
        </w:tc>
        <w:tc>
          <w:tcPr>
            <w:tcW w:w="5576" w:type="dxa"/>
          </w:tcPr>
          <w:p w14:paraId="6C59DB89" w14:textId="4EFE8862" w:rsidR="00480DDC" w:rsidRDefault="001B3F5B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 funcionário eu quero um computador para uso específico do sistema, podendo não incomodar uma aula ocorrendo ou o integrante ficar aguardando um computador livre para o uso.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3C7CF372" w14:textId="02F7AFD0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Como Diretora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não quero ver meus alunos insatisfeito e olhar a instituição como exemplo para as demais.</w:t>
            </w:r>
          </w:p>
          <w:p w14:paraId="4E47F720" w14:textId="77777777" w:rsidR="00184C3A" w:rsidRPr="001B3F5B" w:rsidRDefault="00184C3A" w:rsidP="00184C3A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95017F" w14:paraId="3AB4F7AA" w14:textId="77777777" w:rsidTr="00E62035">
        <w:tc>
          <w:tcPr>
            <w:tcW w:w="3595" w:type="dxa"/>
          </w:tcPr>
          <w:p w14:paraId="734B5F96" w14:textId="77777777" w:rsidR="0095017F" w:rsidRDefault="0095017F" w:rsidP="00480DDC">
            <w:pPr>
              <w:pStyle w:val="Instruo"/>
            </w:pPr>
          </w:p>
          <w:p w14:paraId="2D9EE412" w14:textId="77777777" w:rsidR="0095017F" w:rsidRDefault="0095017F" w:rsidP="0095017F"/>
          <w:p w14:paraId="43A053A4" w14:textId="77777777" w:rsidR="0095017F" w:rsidRPr="0095017F" w:rsidRDefault="0095017F" w:rsidP="0095017F"/>
        </w:tc>
        <w:tc>
          <w:tcPr>
            <w:tcW w:w="2114" w:type="dxa"/>
          </w:tcPr>
          <w:p w14:paraId="78B590E4" w14:textId="77777777" w:rsidR="0095017F" w:rsidRDefault="0095017F" w:rsidP="0006541F">
            <w:pPr>
              <w:pStyle w:val="Instruo"/>
            </w:pPr>
          </w:p>
        </w:tc>
        <w:tc>
          <w:tcPr>
            <w:tcW w:w="3843" w:type="dxa"/>
          </w:tcPr>
          <w:p w14:paraId="6884849E" w14:textId="77777777" w:rsidR="0095017F" w:rsidRDefault="0095017F" w:rsidP="0006541F">
            <w:pPr>
              <w:pStyle w:val="Instruo"/>
            </w:pPr>
          </w:p>
        </w:tc>
        <w:tc>
          <w:tcPr>
            <w:tcW w:w="5576" w:type="dxa"/>
          </w:tcPr>
          <w:p w14:paraId="3EE0A31A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4ADDE008" w14:textId="77777777" w:rsidR="00D77A69" w:rsidRDefault="00D77A69" w:rsidP="00D77A69">
            <w:pPr>
              <w:rPr>
                <w:lang w:val="pt-PT"/>
              </w:rPr>
            </w:pPr>
          </w:p>
          <w:p w14:paraId="3CE8669A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2367"/>
        <w:gridCol w:w="6241"/>
      </w:tblGrid>
      <w:tr w:rsidR="00B016F6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B016F6" w14:paraId="7598F2CE" w14:textId="77777777" w:rsidTr="00DA2E88">
        <w:tc>
          <w:tcPr>
            <w:tcW w:w="0" w:type="auto"/>
          </w:tcPr>
          <w:p w14:paraId="12BF5965" w14:textId="7D28B9E5" w:rsidR="0091283D" w:rsidRDefault="00A95CAA" w:rsidP="0091283D">
            <w:pPr>
              <w:pStyle w:val="Instruo"/>
              <w:rPr>
                <w:lang w:val="pt-PT"/>
              </w:rPr>
            </w:pPr>
            <w:r w:rsidRPr="00FC35A9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Angelina</w:t>
            </w:r>
          </w:p>
        </w:tc>
        <w:tc>
          <w:tcPr>
            <w:tcW w:w="0" w:type="auto"/>
          </w:tcPr>
          <w:p w14:paraId="788AD25E" w14:textId="6A1E1C5C" w:rsidR="0091283D" w:rsidRDefault="00265166" w:rsidP="0091283D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Diretora da instituição</w:t>
            </w:r>
          </w:p>
        </w:tc>
        <w:tc>
          <w:tcPr>
            <w:tcW w:w="0" w:type="auto"/>
          </w:tcPr>
          <w:p w14:paraId="00B567EC" w14:textId="0DFAAAEF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2C345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investimentos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da instituição atendendo os integrantes como partes principal do local, mostrar relatórios visto por pessoas como prova de necessidade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B016F6" w14:paraId="2F4B5C20" w14:textId="77777777" w:rsidTr="00DA2E88">
        <w:tc>
          <w:tcPr>
            <w:tcW w:w="0" w:type="auto"/>
          </w:tcPr>
          <w:p w14:paraId="07A7AEF8" w14:textId="12993DC7" w:rsidR="0091283D" w:rsidRDefault="00066DCD" w:rsidP="00523697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Angelina</w:t>
            </w:r>
          </w:p>
        </w:tc>
        <w:tc>
          <w:tcPr>
            <w:tcW w:w="0" w:type="auto"/>
          </w:tcPr>
          <w:p w14:paraId="46F00363" w14:textId="78B3F11B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Funcionária</w:t>
            </w:r>
            <w:r w:rsidR="005F4FFF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/Professora</w:t>
            </w:r>
          </w:p>
        </w:tc>
        <w:tc>
          <w:tcPr>
            <w:tcW w:w="0" w:type="auto"/>
          </w:tcPr>
          <w:p w14:paraId="00BEB5A6" w14:textId="6012616A" w:rsidR="0091283D" w:rsidRDefault="0091283D" w:rsidP="0091283D">
            <w:pPr>
              <w:pStyle w:val="Instruo"/>
              <w:rPr>
                <w:lang w:val="pt-PT"/>
              </w:rPr>
            </w:pPr>
            <w:r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Atendimento a </w:t>
            </w:r>
            <w:r w:rsid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integrantes (alunos e professores)</w:t>
            </w:r>
            <w:r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B016F6" w14:paraId="71C03E3C" w14:textId="77777777" w:rsidTr="00DA2E88">
        <w:tc>
          <w:tcPr>
            <w:tcW w:w="0" w:type="auto"/>
          </w:tcPr>
          <w:p w14:paraId="791A01A7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75BE5AB0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2AA13A4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18DC7D7D" w14:textId="38925569" w:rsidR="00DA2E88" w:rsidRPr="008E4AB4" w:rsidRDefault="008E4AB4" w:rsidP="00632F2D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 aceitação diante de investimentos e operabilidade</w:t>
      </w:r>
      <w:r w:rsidR="00524AC1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do sistema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524AC1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(disponibilidade de um usúario</w:t>
      </w:r>
      <w:r w:rsidR="00524AC1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principal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) será uma restrição pois as pessoas não estão aptas a algo novo devido as dúvidas e</w:t>
      </w:r>
      <w:r w:rsidR="00524AC1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inseguranças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, ainda mais quando precisa de investimentos</w:t>
      </w:r>
      <w:r w:rsidR="00524AC1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e tempo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  <w:r w:rsidR="0099210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BD4D84" w:rsidRPr="008E4AB4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</w:p>
    <w:p w14:paraId="5DC6F57B" w14:textId="77777777" w:rsidR="00DA2E88" w:rsidRDefault="00DA2E88">
      <w:pPr>
        <w:pStyle w:val="Instruo"/>
        <w:rPr>
          <w:lang w:val="pt-PT"/>
        </w:rPr>
      </w:pPr>
    </w:p>
    <w:p w14:paraId="34C45E0E" w14:textId="3F841890"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</w:t>
      </w:r>
      <w:r w:rsidR="003A40AA">
        <w:rPr>
          <w:lang w:val="pt-PT"/>
        </w:rPr>
        <w:t xml:space="preserve"> funcionais e não funcionais</w:t>
      </w:r>
      <w:r>
        <w:rPr>
          <w:lang w:val="pt-PT"/>
        </w:rPr>
        <w:t>.</w:t>
      </w:r>
    </w:p>
    <w:p w14:paraId="6C5907EA" w14:textId="77777777" w:rsidR="00DA2E88" w:rsidRPr="00DA2E88" w:rsidRDefault="00DA2E88" w:rsidP="000568CE">
      <w:pPr>
        <w:pStyle w:val="Instruo"/>
        <w:rPr>
          <w:lang w:val="pt-PT"/>
        </w:rPr>
      </w:pPr>
    </w:p>
    <w:p w14:paraId="2E918B21" w14:textId="77777777" w:rsidR="00DA2E88" w:rsidRDefault="00DA2E88">
      <w:pPr>
        <w:pStyle w:val="Instruo"/>
        <w:rPr>
          <w:lang w:val="pt-PT"/>
        </w:rPr>
      </w:pPr>
    </w:p>
    <w:p w14:paraId="209332DA" w14:textId="77777777"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14:paraId="4A12A212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14:paraId="47E07451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14:paraId="08DB10DC" w14:textId="77777777"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14:paraId="57227BB2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14:paraId="60F04935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14:paraId="7D356585" w14:textId="77777777"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14:paraId="04849568" w14:textId="77777777"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14:paraId="6D647472" w14:textId="77777777" w:rsidR="007B7D37" w:rsidRDefault="007B7D37" w:rsidP="007B7D37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41D4260F" w14:textId="77777777"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14:paraId="02C4F5FA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14:paraId="591D3A35" w14:textId="77777777"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14:paraId="514EDA8C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30FB44BC" w14:textId="77777777"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14:paraId="3288A29C" w14:textId="77777777" w:rsidR="00BD4D84" w:rsidRDefault="00BD4D84">
      <w:pPr>
        <w:pStyle w:val="Instruo"/>
        <w:rPr>
          <w:lang w:val="pt-PT"/>
        </w:rPr>
      </w:pPr>
    </w:p>
    <w:p w14:paraId="3ED30AFF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14:paraId="4159A7B0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14:paraId="2782D69E" w14:textId="77777777"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59564" w14:textId="77777777" w:rsidR="008F03C3" w:rsidRDefault="008F03C3">
      <w:r>
        <w:separator/>
      </w:r>
    </w:p>
  </w:endnote>
  <w:endnote w:type="continuationSeparator" w:id="0">
    <w:p w14:paraId="49BC209F" w14:textId="77777777" w:rsidR="008F03C3" w:rsidRDefault="008F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9408E83" w:rsidR="00CA1C0D" w:rsidRDefault="00067B29">
              <w:r>
                <w:t>&lt;SRE&gt; - &lt;Software Reclame Ensino&gt;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77777777"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6D7E387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8F03C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B930" w14:textId="77777777" w:rsidR="008F03C3" w:rsidRDefault="008F03C3">
      <w:r>
        <w:separator/>
      </w:r>
    </w:p>
  </w:footnote>
  <w:footnote w:type="continuationSeparator" w:id="0">
    <w:p w14:paraId="05F67536" w14:textId="77777777" w:rsidR="008F03C3" w:rsidRDefault="008F0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2452364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2452365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2452366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434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568CE"/>
    <w:rsid w:val="0006541F"/>
    <w:rsid w:val="0006620A"/>
    <w:rsid w:val="00066DCD"/>
    <w:rsid w:val="00067B29"/>
    <w:rsid w:val="0009271D"/>
    <w:rsid w:val="000B1595"/>
    <w:rsid w:val="000B65A4"/>
    <w:rsid w:val="000E5CBC"/>
    <w:rsid w:val="00123AA2"/>
    <w:rsid w:val="00134755"/>
    <w:rsid w:val="00140AC3"/>
    <w:rsid w:val="00141CE0"/>
    <w:rsid w:val="001424B8"/>
    <w:rsid w:val="00152A9F"/>
    <w:rsid w:val="00156BB7"/>
    <w:rsid w:val="00170C62"/>
    <w:rsid w:val="00184C3A"/>
    <w:rsid w:val="00195780"/>
    <w:rsid w:val="001A239E"/>
    <w:rsid w:val="001A3D50"/>
    <w:rsid w:val="001B3F5B"/>
    <w:rsid w:val="001F3E0E"/>
    <w:rsid w:val="001F7C4D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E2DD3"/>
    <w:rsid w:val="0031527E"/>
    <w:rsid w:val="00344AD3"/>
    <w:rsid w:val="003514AA"/>
    <w:rsid w:val="00361136"/>
    <w:rsid w:val="0037618A"/>
    <w:rsid w:val="003A40AA"/>
    <w:rsid w:val="003D28E2"/>
    <w:rsid w:val="003F6E79"/>
    <w:rsid w:val="00412ACF"/>
    <w:rsid w:val="00424835"/>
    <w:rsid w:val="004262DA"/>
    <w:rsid w:val="00470C75"/>
    <w:rsid w:val="00480DDC"/>
    <w:rsid w:val="004A305D"/>
    <w:rsid w:val="004A47C6"/>
    <w:rsid w:val="004A711B"/>
    <w:rsid w:val="004F65CE"/>
    <w:rsid w:val="00524AC1"/>
    <w:rsid w:val="0054001E"/>
    <w:rsid w:val="0055728D"/>
    <w:rsid w:val="00572868"/>
    <w:rsid w:val="00577A27"/>
    <w:rsid w:val="00591727"/>
    <w:rsid w:val="005D5476"/>
    <w:rsid w:val="005F4FFF"/>
    <w:rsid w:val="0063117D"/>
    <w:rsid w:val="00632F2D"/>
    <w:rsid w:val="006A25C4"/>
    <w:rsid w:val="006B52CC"/>
    <w:rsid w:val="006C20A4"/>
    <w:rsid w:val="006D2366"/>
    <w:rsid w:val="006E0881"/>
    <w:rsid w:val="006F3CDE"/>
    <w:rsid w:val="006F4060"/>
    <w:rsid w:val="00706369"/>
    <w:rsid w:val="00712210"/>
    <w:rsid w:val="00754E2E"/>
    <w:rsid w:val="007669A3"/>
    <w:rsid w:val="007A1E1C"/>
    <w:rsid w:val="007B09AE"/>
    <w:rsid w:val="007B7D37"/>
    <w:rsid w:val="00817996"/>
    <w:rsid w:val="008535C4"/>
    <w:rsid w:val="008601CF"/>
    <w:rsid w:val="00863CDF"/>
    <w:rsid w:val="00866C43"/>
    <w:rsid w:val="00866F97"/>
    <w:rsid w:val="0087246D"/>
    <w:rsid w:val="008D14D3"/>
    <w:rsid w:val="008E4AB4"/>
    <w:rsid w:val="008F03C3"/>
    <w:rsid w:val="008F5C6A"/>
    <w:rsid w:val="0091283D"/>
    <w:rsid w:val="00913201"/>
    <w:rsid w:val="0095017F"/>
    <w:rsid w:val="00961A0F"/>
    <w:rsid w:val="00970EC6"/>
    <w:rsid w:val="00974CE3"/>
    <w:rsid w:val="009819A1"/>
    <w:rsid w:val="00992103"/>
    <w:rsid w:val="0099317F"/>
    <w:rsid w:val="009B1EEF"/>
    <w:rsid w:val="009C0548"/>
    <w:rsid w:val="009C19C5"/>
    <w:rsid w:val="009D530A"/>
    <w:rsid w:val="00A055C5"/>
    <w:rsid w:val="00A05CF8"/>
    <w:rsid w:val="00A17A8E"/>
    <w:rsid w:val="00A40A69"/>
    <w:rsid w:val="00A95CAA"/>
    <w:rsid w:val="00AB3B30"/>
    <w:rsid w:val="00AD55ED"/>
    <w:rsid w:val="00AE6CB8"/>
    <w:rsid w:val="00B016F6"/>
    <w:rsid w:val="00B05A6D"/>
    <w:rsid w:val="00B13386"/>
    <w:rsid w:val="00B31999"/>
    <w:rsid w:val="00B562B3"/>
    <w:rsid w:val="00B6265B"/>
    <w:rsid w:val="00B8437F"/>
    <w:rsid w:val="00B940E5"/>
    <w:rsid w:val="00B95D7E"/>
    <w:rsid w:val="00BA55D0"/>
    <w:rsid w:val="00BB7C2C"/>
    <w:rsid w:val="00BD4D84"/>
    <w:rsid w:val="00C02306"/>
    <w:rsid w:val="00C22D9B"/>
    <w:rsid w:val="00C357FE"/>
    <w:rsid w:val="00C45D74"/>
    <w:rsid w:val="00C52B36"/>
    <w:rsid w:val="00C57F62"/>
    <w:rsid w:val="00C602A2"/>
    <w:rsid w:val="00CA1C0D"/>
    <w:rsid w:val="00CA6A68"/>
    <w:rsid w:val="00CB291E"/>
    <w:rsid w:val="00CF37F6"/>
    <w:rsid w:val="00CF478A"/>
    <w:rsid w:val="00D12B82"/>
    <w:rsid w:val="00D675CB"/>
    <w:rsid w:val="00D77A69"/>
    <w:rsid w:val="00D82CF1"/>
    <w:rsid w:val="00D84522"/>
    <w:rsid w:val="00DA2E88"/>
    <w:rsid w:val="00DA7AF5"/>
    <w:rsid w:val="00DD2413"/>
    <w:rsid w:val="00DE041A"/>
    <w:rsid w:val="00E14F8E"/>
    <w:rsid w:val="00E26429"/>
    <w:rsid w:val="00E37A72"/>
    <w:rsid w:val="00E40350"/>
    <w:rsid w:val="00E44EF0"/>
    <w:rsid w:val="00E62035"/>
    <w:rsid w:val="00E72350"/>
    <w:rsid w:val="00E91735"/>
    <w:rsid w:val="00EB261B"/>
    <w:rsid w:val="00ED6B82"/>
    <w:rsid w:val="00EE12F5"/>
    <w:rsid w:val="00EF3596"/>
    <w:rsid w:val="00EF6ECE"/>
    <w:rsid w:val="00F17D38"/>
    <w:rsid w:val="00F2279B"/>
    <w:rsid w:val="00F22AD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40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20\4&#186;%20Semestre\04%20Engenharia%20de%20Software%20III\05%20Projeto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0</TotalTime>
  <Pages>7</Pages>
  <Words>797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&lt;SRE&gt; - &lt;Software Reclame Ensino&gt;</Manager>
  <Company/>
  <LinksUpToDate>false</LinksUpToDate>
  <CharactersWithSpaces>6149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Saulo</dc:creator>
  <cp:lastModifiedBy>SAULO EMANUEL DE CAMARGO</cp:lastModifiedBy>
  <cp:revision>2</cp:revision>
  <cp:lastPrinted>2005-05-17T17:30:00Z</cp:lastPrinted>
  <dcterms:created xsi:type="dcterms:W3CDTF">2020-09-24T14:33:00Z</dcterms:created>
  <dcterms:modified xsi:type="dcterms:W3CDTF">2020-09-24T14:33:00Z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