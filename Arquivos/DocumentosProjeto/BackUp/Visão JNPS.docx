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6BDC88" w14:textId="77F76CFC" w:rsidR="006A25C4" w:rsidRDefault="00913201" w:rsidP="006F3CDE">
      <w:pPr>
        <w:jc w:val="center"/>
      </w:pPr>
      <w:r w:rsidRPr="0091320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1CEC6A" wp14:editId="42145E82">
                <wp:simplePos x="0" y="0"/>
                <wp:positionH relativeFrom="column">
                  <wp:posOffset>1572607</wp:posOffset>
                </wp:positionH>
                <wp:positionV relativeFrom="paragraph">
                  <wp:posOffset>2540</wp:posOffset>
                </wp:positionV>
                <wp:extent cx="2778413" cy="2390775"/>
                <wp:effectExtent l="0" t="0" r="0" b="0"/>
                <wp:wrapNone/>
                <wp:docPr id="5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413" cy="2390775"/>
                          <a:chOff x="0" y="0"/>
                          <a:chExt cx="5397188" cy="4644092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4955" b="94595" l="5039" r="92248">
                                        <a14:foregroundMark x1="45349" y1="6757" x2="36434" y2="6757"/>
                                        <a14:foregroundMark x1="36434" y1="6757" x2="27907" y2="10360"/>
                                        <a14:foregroundMark x1="27907" y1="10360" x2="25581" y2="26126"/>
                                        <a14:foregroundMark x1="39922" y1="10360" x2="47674" y2="5405"/>
                                        <a14:foregroundMark x1="47674" y1="5405" x2="55426" y2="6757"/>
                                        <a14:foregroundMark x1="55426" y1="6757" x2="62403" y2="9910"/>
                                        <a14:foregroundMark x1="62403" y1="9910" x2="72868" y2="24324"/>
                                        <a14:foregroundMark x1="72868" y1="24324" x2="74031" y2="45045"/>
                                        <a14:foregroundMark x1="74031" y1="45045" x2="72093" y2="53604"/>
                                        <a14:foregroundMark x1="72093" y1="53604" x2="49612" y2="63964"/>
                                        <a14:foregroundMark x1="36151" y1="56142" x2="27907" y2="51351"/>
                                        <a14:foregroundMark x1="42127" y1="59614" x2="40458" y2="58644"/>
                                        <a14:foregroundMark x1="49612" y1="63964" x2="46243" y2="62006"/>
                                        <a14:foregroundMark x1="27907" y1="51351" x2="24031" y2="42793"/>
                                        <a14:foregroundMark x1="24031" y1="42793" x2="24031" y2="30180"/>
                                        <a14:foregroundMark x1="25969" y1="22072" x2="21318" y2="32432"/>
                                        <a14:foregroundMark x1="21318" y1="32432" x2="21318" y2="33784"/>
                                        <a14:foregroundMark x1="24806" y1="23874" x2="24806" y2="32883"/>
                                        <a14:foregroundMark x1="24806" y1="32883" x2="25969" y2="36937"/>
                                        <a14:foregroundMark x1="25969" y1="30631" x2="27907" y2="50000"/>
                                        <a14:foregroundMark x1="27907" y1="50000" x2="32171" y2="58559"/>
                                        <a14:foregroundMark x1="40615" y1="62375" x2="46124" y2="64865"/>
                                        <a14:foregroundMark x1="32171" y1="58559" x2="40491" y2="62319"/>
                                        <a14:foregroundMark x1="51938" y1="66216" x2="58915" y2="63964"/>
                                        <a14:foregroundMark x1="48062" y1="64865" x2="56202" y2="65766"/>
                                        <a14:foregroundMark x1="56202" y1="65766" x2="62016" y2="63063"/>
                                        <a14:foregroundMark x1="60078" y1="59459" x2="65891" y2="53153"/>
                                        <a14:foregroundMark x1="65891" y1="53153" x2="65891" y2="53153"/>
                                        <a14:foregroundMark x1="73256" y1="19369" x2="72868" y2="36486"/>
                                        <a14:foregroundMark x1="68605" y1="15315" x2="72093" y2="27477"/>
                                        <a14:foregroundMark x1="44574" y1="8108" x2="36047" y2="10811"/>
                                        <a14:foregroundMark x1="36047" y1="10811" x2="29457" y2="15766"/>
                                        <a14:foregroundMark x1="29457" y1="15766" x2="27907" y2="18468"/>
                                        <a14:foregroundMark x1="24031" y1="36937" x2="29845" y2="54955"/>
                                        <a14:foregroundMark x1="29845" y1="54955" x2="38483" y2="59756"/>
                                        <a14:foregroundMark x1="41648" y1="62319" x2="48450" y2="66667"/>
                                        <a14:foregroundMark x1="40698" y1="61712" x2="40906" y2="61845"/>
                                        <a14:foregroundMark x1="48450" y1="66667" x2="52713" y2="67117"/>
                                        <a14:foregroundMark x1="60078" y1="61712" x2="68217" y2="55405"/>
                                        <a14:foregroundMark x1="44186" y1="6757" x2="44186" y2="6757"/>
                                        <a14:foregroundMark x1="7364" y1="81081" x2="11240" y2="88739"/>
                                        <a14:foregroundMark x1="11240" y1="88739" x2="11628" y2="90541"/>
                                        <a14:foregroundMark x1="14341" y1="82883" x2="14729" y2="91441"/>
                                        <a14:foregroundMark x1="4264" y1="90090" x2="11240" y2="94595"/>
                                        <a14:foregroundMark x1="11240" y1="94595" x2="13566" y2="94595"/>
                                        <a14:foregroundMark x1="5426" y1="89189" x2="8915" y2="92793"/>
                                        <a14:foregroundMark x1="44961" y1="81982" x2="37597" y2="84234"/>
                                        <a14:foregroundMark x1="37597" y1="84234" x2="37597" y2="91892"/>
                                        <a14:foregroundMark x1="55426" y1="86036" x2="75581" y2="84685"/>
                                        <a14:foregroundMark x1="75581" y1="84685" x2="84109" y2="84685"/>
                                        <a14:foregroundMark x1="70155" y1="83333" x2="80233" y2="84234"/>
                                        <a14:foregroundMark x1="80233" y1="84234" x2="92248" y2="84234"/>
                                        <a14:backgroundMark x1="53101" y1="19820" x2="53488" y2="42793"/>
                                        <a14:backgroundMark x1="38372" y1="46847" x2="44186" y2="55856"/>
                                        <a14:backgroundMark x1="44186" y1="55856" x2="49612" y2="5585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188" cy="4644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2" descr="Mouse de computador | Ícone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986" y="479788"/>
                            <a:ext cx="2287073" cy="22870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9C8F4" id="Agrupar 9" o:spid="_x0000_s1026" style="position:absolute;margin-left:123.85pt;margin-top:.2pt;width:218.75pt;height:188.25pt;z-index:251664384;mso-width-relative:margin;mso-height-relative:margin" coordsize="53971,46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27" type="#_x0000_t75" style="position:absolute;width:53971;height:46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">
                  <v:imagedata r:id="rId11" o:title=""/>
                </v:shape>
                <v:shape id="Picture 2" o:spid="_x0000_s1028" type="#_x0000_t75" alt="Mouse de computador | Ícone Gratis" style="position:absolute;left:14889;top:4797;width:22871;height:22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">
                  <v:imagedata r:id="rId12" o:title="Mouse de computador | Ícone Gratis"/>
                </v:shape>
              </v:group>
            </w:pict>
          </mc:Fallback>
        </mc:AlternateContent>
      </w:r>
    </w:p>
    <w:p w14:paraId="09F7F6D8" w14:textId="77777777" w:rsidR="006A25C4" w:rsidRPr="00A20D4F" w:rsidRDefault="006A25C4" w:rsidP="006A25C4"/>
    <w:p w14:paraId="08C5811B" w14:textId="77777777" w:rsidR="006A25C4" w:rsidRPr="00A20D4F" w:rsidRDefault="006A25C4" w:rsidP="006A25C4"/>
    <w:p w14:paraId="1BF6AAF9" w14:textId="77777777" w:rsidR="006A25C4" w:rsidRPr="00A20D4F" w:rsidRDefault="006A25C4" w:rsidP="006A25C4"/>
    <w:p w14:paraId="6109D4D8" w14:textId="77777777" w:rsidR="006A25C4" w:rsidRPr="00A20D4F" w:rsidRDefault="006A25C4" w:rsidP="006A25C4"/>
    <w:p w14:paraId="513739C2" w14:textId="77777777" w:rsidR="006A25C4" w:rsidRPr="00A20D4F" w:rsidRDefault="006A25C4" w:rsidP="006A25C4"/>
    <w:p w14:paraId="4EAFB8C4" w14:textId="77777777" w:rsidR="006A25C4" w:rsidRPr="00A20D4F" w:rsidRDefault="006A25C4" w:rsidP="006A25C4"/>
    <w:p w14:paraId="4650299E" w14:textId="77777777" w:rsidR="006A25C4" w:rsidRPr="00A20D4F" w:rsidRDefault="006A25C4" w:rsidP="006A25C4"/>
    <w:p w14:paraId="0C597A41" w14:textId="77777777" w:rsidR="006A25C4" w:rsidRPr="00A20D4F" w:rsidRDefault="006A25C4" w:rsidP="006A25C4"/>
    <w:p w14:paraId="5FB3B9A5" w14:textId="77777777" w:rsidR="006A25C4" w:rsidRPr="00A20D4F" w:rsidRDefault="006A25C4" w:rsidP="006A25C4"/>
    <w:p w14:paraId="0CE5EB53" w14:textId="77777777" w:rsidR="006A25C4" w:rsidRPr="00A20D4F" w:rsidRDefault="006A25C4" w:rsidP="006A25C4"/>
    <w:p w14:paraId="6B8196B5" w14:textId="77777777" w:rsidR="006A25C4" w:rsidRPr="00A20D4F" w:rsidRDefault="006A25C4" w:rsidP="006A25C4"/>
    <w:p w14:paraId="657F8980" w14:textId="77154182" w:rsidR="006A25C4" w:rsidRDefault="006A25C4" w:rsidP="006A25C4"/>
    <w:p w14:paraId="057F11EA" w14:textId="68796441" w:rsidR="001A3D50" w:rsidRDefault="001A3D50" w:rsidP="006A25C4"/>
    <w:p w14:paraId="14081125" w14:textId="148671C4" w:rsidR="001A3D50" w:rsidRDefault="001A3D50" w:rsidP="006A25C4"/>
    <w:p w14:paraId="04C71DF6" w14:textId="65D50ADB" w:rsidR="001A3D50" w:rsidRDefault="001A3D50" w:rsidP="006A25C4"/>
    <w:p w14:paraId="390E5F02" w14:textId="775F9555" w:rsidR="001A3D50" w:rsidRDefault="001A3D50" w:rsidP="006A25C4"/>
    <w:p w14:paraId="28F0D444" w14:textId="3A0C0E3E" w:rsidR="001A3D50" w:rsidRDefault="001A3D50" w:rsidP="006A25C4"/>
    <w:p w14:paraId="7B8B3CAF" w14:textId="27A3EF73" w:rsidR="001A3D50" w:rsidRDefault="001A3D50" w:rsidP="006A25C4"/>
    <w:p w14:paraId="5725DB94" w14:textId="62659D92" w:rsidR="001A3D50" w:rsidRDefault="001A3D50" w:rsidP="006A25C4"/>
    <w:p w14:paraId="6F5ADDF3" w14:textId="0C01B369" w:rsidR="001A3D50" w:rsidRDefault="001A3D50" w:rsidP="006A25C4"/>
    <w:p w14:paraId="384C67A3" w14:textId="66309D4C" w:rsidR="001A3D50" w:rsidRDefault="001A3D50" w:rsidP="006A25C4"/>
    <w:p w14:paraId="720F5894" w14:textId="51C61C27" w:rsidR="001A3D50" w:rsidRDefault="001A3D50" w:rsidP="006A25C4"/>
    <w:p w14:paraId="3832DDB5" w14:textId="127044EB" w:rsidR="001A3D50" w:rsidRDefault="001A3D50" w:rsidP="006A25C4"/>
    <w:p w14:paraId="7810AEE1" w14:textId="77777777" w:rsidR="001A3D50" w:rsidRPr="00A20D4F" w:rsidRDefault="001A3D50" w:rsidP="006A25C4"/>
    <w:p w14:paraId="68CAD521" w14:textId="77777777" w:rsidR="006A25C4" w:rsidRPr="00A20D4F" w:rsidRDefault="006A25C4" w:rsidP="006A25C4"/>
    <w:p w14:paraId="485F46D4" w14:textId="77777777" w:rsidR="006A25C4" w:rsidRPr="00A20D4F" w:rsidRDefault="006A25C4" w:rsidP="006A25C4"/>
    <w:p w14:paraId="0A2D05D1" w14:textId="77777777" w:rsidR="006A25C4" w:rsidRPr="00A20D4F" w:rsidRDefault="006A25C4" w:rsidP="006A25C4"/>
    <w:p w14:paraId="7C44CB62" w14:textId="77777777" w:rsidR="006A25C4" w:rsidRPr="00A20D4F" w:rsidRDefault="006A25C4" w:rsidP="006A25C4"/>
    <w:p w14:paraId="763B7219" w14:textId="77777777" w:rsidR="006A25C4" w:rsidRDefault="006A25C4" w:rsidP="006A25C4"/>
    <w:p w14:paraId="311BB5C1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4F52A" wp14:editId="4BDE256C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EA4A48D17624C27AB07144A4735821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61FE1F6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4F5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EA4A48D17624C27AB07144A4735821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61FE1F6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F18684F" w14:textId="77777777" w:rsidR="006A25C4" w:rsidRPr="00264EFB" w:rsidRDefault="006A25C4" w:rsidP="006A25C4"/>
    <w:p w14:paraId="36666535" w14:textId="77777777" w:rsidR="006A25C4" w:rsidRPr="00264EFB" w:rsidRDefault="006A25C4" w:rsidP="006A25C4"/>
    <w:p w14:paraId="1145792D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E7FEB" wp14:editId="728E327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128768" w14:textId="03824B35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23713B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3DE1590E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09223160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E7FE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C128768" w14:textId="03824B35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23713B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14:paraId="3DE1590E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09223160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465B6F" w14:textId="77777777" w:rsidR="006A25C4" w:rsidRPr="00264EFB" w:rsidRDefault="006A25C4" w:rsidP="006A25C4"/>
    <w:p w14:paraId="732E91FB" w14:textId="77777777" w:rsidR="006A25C4" w:rsidRPr="00264EFB" w:rsidRDefault="006A25C4" w:rsidP="006A25C4"/>
    <w:p w14:paraId="5CA33029" w14:textId="77777777" w:rsidR="006A25C4" w:rsidRPr="00264EFB" w:rsidRDefault="006A25C4" w:rsidP="006A25C4"/>
    <w:p w14:paraId="7B7B76F9" w14:textId="77777777" w:rsidR="006A25C4" w:rsidRPr="00264EFB" w:rsidRDefault="006A25C4" w:rsidP="006A25C4"/>
    <w:p w14:paraId="4A9025BE" w14:textId="77777777" w:rsidR="006A25C4" w:rsidRPr="00264EFB" w:rsidRDefault="006A25C4" w:rsidP="006A25C4"/>
    <w:p w14:paraId="1704CA75" w14:textId="77777777" w:rsidR="006A25C4" w:rsidRPr="00264EFB" w:rsidRDefault="006A25C4" w:rsidP="006A25C4">
      <w:r>
        <w:tab/>
      </w:r>
    </w:p>
    <w:p w14:paraId="2DD7BB94" w14:textId="77777777" w:rsidR="006A25C4" w:rsidRPr="00264EFB" w:rsidRDefault="006A25C4" w:rsidP="006A25C4"/>
    <w:p w14:paraId="4843E4C6" w14:textId="77777777" w:rsidR="006A25C4" w:rsidRPr="00264EFB" w:rsidRDefault="006A25C4" w:rsidP="006A25C4"/>
    <w:p w14:paraId="6FAC48C2" w14:textId="77777777" w:rsidR="006A25C4" w:rsidRPr="00264EFB" w:rsidRDefault="006A25C4" w:rsidP="006A25C4"/>
    <w:p w14:paraId="3F702998" w14:textId="77777777" w:rsidR="006A25C4" w:rsidRPr="00264EFB" w:rsidRDefault="006A25C4" w:rsidP="006A25C4"/>
    <w:p w14:paraId="4CF89472" w14:textId="77777777" w:rsidR="006A25C4" w:rsidRPr="00264EFB" w:rsidRDefault="006A25C4" w:rsidP="006A25C4"/>
    <w:p w14:paraId="7763A64A" w14:textId="77777777" w:rsidR="006A25C4" w:rsidRPr="00264EFB" w:rsidRDefault="006A25C4" w:rsidP="006A25C4"/>
    <w:p w14:paraId="44EF4CA9" w14:textId="77777777" w:rsidR="006A25C4" w:rsidRPr="00264EFB" w:rsidRDefault="006A25C4" w:rsidP="006A25C4"/>
    <w:p w14:paraId="2B5CB8E7" w14:textId="77777777" w:rsidR="006A25C4" w:rsidRPr="00264EFB" w:rsidRDefault="006A25C4" w:rsidP="006A25C4"/>
    <w:p w14:paraId="1F2E30AA" w14:textId="77777777" w:rsidR="006A25C4" w:rsidRPr="00264EFB" w:rsidRDefault="006A25C4" w:rsidP="006A25C4"/>
    <w:p w14:paraId="4A0DACD1" w14:textId="77777777" w:rsidR="006A25C4" w:rsidRPr="00264EFB" w:rsidRDefault="006A25C4" w:rsidP="006A25C4"/>
    <w:p w14:paraId="09ABBD93" w14:textId="77777777" w:rsidR="006A25C4" w:rsidRPr="00264EFB" w:rsidRDefault="006A25C4" w:rsidP="006A25C4"/>
    <w:p w14:paraId="1C94563E" w14:textId="77777777" w:rsidR="006A25C4" w:rsidRDefault="006A25C4" w:rsidP="006A25C4">
      <w:pPr>
        <w:tabs>
          <w:tab w:val="left" w:pos="3700"/>
        </w:tabs>
      </w:pPr>
      <w:r>
        <w:tab/>
      </w:r>
    </w:p>
    <w:p w14:paraId="01BD57F4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13"/>
          <w:footerReference w:type="first" r:id="rId14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3B043" wp14:editId="5DFDE5D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2E17DDD" w14:textId="502A94CF"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067B29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SRE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067B29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Software Reclame Ensino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4FA67E32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3B043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2E17DDD" w14:textId="502A94CF"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067B29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SRE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067B29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Software Reclame Ensino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4FA67E32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7E3CD6F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0DD0EBFB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594CF21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77F05A3B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AC28FA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750CF99D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3613DE80" w14:textId="77777777" w:rsidTr="00EC38D2">
        <w:trPr>
          <w:trHeight w:val="284"/>
        </w:trPr>
        <w:tc>
          <w:tcPr>
            <w:tcW w:w="1550" w:type="dxa"/>
          </w:tcPr>
          <w:p w14:paraId="22F9BE0C" w14:textId="77777777" w:rsidR="006A25C4" w:rsidRPr="00AB66FD" w:rsidRDefault="006A25C4" w:rsidP="00EC38D2">
            <w:pPr>
              <w:pStyle w:val="Instruo"/>
            </w:pPr>
            <w:r w:rsidRPr="00AB66FD">
              <w:t>[</w:t>
            </w:r>
            <w:proofErr w:type="spellStart"/>
            <w:r w:rsidRPr="00AB66FD">
              <w:t>dd</w:t>
            </w:r>
            <w:proofErr w:type="spellEnd"/>
            <w:r w:rsidRPr="00AB66FD">
              <w:t>/mm/</w:t>
            </w:r>
            <w:proofErr w:type="spellStart"/>
            <w:r w:rsidRPr="00AB66FD">
              <w:t>aaaa</w:t>
            </w:r>
            <w:proofErr w:type="spellEnd"/>
            <w:r w:rsidRPr="00AB66FD">
              <w:t>]</w:t>
            </w:r>
          </w:p>
          <w:p w14:paraId="61FC9F3C" w14:textId="77777777"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14:paraId="3375A893" w14:textId="77777777" w:rsidR="006A25C4" w:rsidRPr="00AB66FD" w:rsidRDefault="006A25C4" w:rsidP="00EC38D2">
            <w:pPr>
              <w:pStyle w:val="Instruo"/>
            </w:pPr>
            <w:r w:rsidRPr="00AB66FD">
              <w:t>[X.X]</w:t>
            </w:r>
          </w:p>
        </w:tc>
        <w:tc>
          <w:tcPr>
            <w:tcW w:w="4680" w:type="dxa"/>
          </w:tcPr>
          <w:p w14:paraId="43D0D8D5" w14:textId="77777777" w:rsidR="006A25C4" w:rsidRPr="00AB66FD" w:rsidRDefault="006A25C4" w:rsidP="00EC38D2">
            <w:pPr>
              <w:pStyle w:val="Instruo"/>
            </w:pPr>
            <w:r w:rsidRPr="00AB66FD">
              <w:t>[Descrever as principais alterações realizadas no documento, evidenciando as seções ou capítulos alterados]</w:t>
            </w:r>
          </w:p>
        </w:tc>
        <w:tc>
          <w:tcPr>
            <w:tcW w:w="2410" w:type="dxa"/>
          </w:tcPr>
          <w:p w14:paraId="3E1B3D85" w14:textId="77777777" w:rsidR="006A25C4" w:rsidRPr="00AB66FD" w:rsidRDefault="006A25C4" w:rsidP="00EC38D2">
            <w:pPr>
              <w:pStyle w:val="Instruo"/>
            </w:pPr>
            <w:r w:rsidRPr="00AB66FD">
              <w:t>[Nome completo do autor]</w:t>
            </w:r>
          </w:p>
        </w:tc>
      </w:tr>
      <w:tr w:rsidR="006A25C4" w14:paraId="38A76334" w14:textId="77777777" w:rsidTr="00EC38D2">
        <w:trPr>
          <w:trHeight w:val="284"/>
        </w:trPr>
        <w:tc>
          <w:tcPr>
            <w:tcW w:w="1550" w:type="dxa"/>
          </w:tcPr>
          <w:p w14:paraId="334B9D6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76E26E80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67B62EE4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5331CD8C" w14:textId="77777777" w:rsidR="006A25C4" w:rsidRDefault="006A25C4" w:rsidP="00EC38D2">
            <w:pPr>
              <w:jc w:val="left"/>
            </w:pPr>
          </w:p>
        </w:tc>
      </w:tr>
      <w:tr w:rsidR="006A25C4" w14:paraId="1AA039BE" w14:textId="77777777" w:rsidTr="00EC38D2">
        <w:trPr>
          <w:trHeight w:val="284"/>
        </w:trPr>
        <w:tc>
          <w:tcPr>
            <w:tcW w:w="1550" w:type="dxa"/>
          </w:tcPr>
          <w:p w14:paraId="08959896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6E0B6C09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473C824A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775F35CF" w14:textId="77777777" w:rsidR="006A25C4" w:rsidRDefault="006A25C4" w:rsidP="00EC38D2">
            <w:pPr>
              <w:jc w:val="left"/>
            </w:pPr>
          </w:p>
        </w:tc>
      </w:tr>
    </w:tbl>
    <w:p w14:paraId="0FD3E519" w14:textId="77777777" w:rsidR="00CA1C0D" w:rsidRDefault="00CA1C0D"/>
    <w:p w14:paraId="4F08B6F7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4591A130" w14:textId="5F5E24C5" w:rsidR="00B6265B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51729320" w:history="1">
        <w:r w:rsidR="00B6265B" w:rsidRPr="009C0275">
          <w:rPr>
            <w:rStyle w:val="Hyperlink"/>
          </w:rPr>
          <w:t>1. Introdução</w:t>
        </w:r>
        <w:r w:rsidR="00B6265B">
          <w:rPr>
            <w:webHidden/>
          </w:rPr>
          <w:tab/>
        </w:r>
        <w:r w:rsidR="00B6265B">
          <w:rPr>
            <w:webHidden/>
          </w:rPr>
          <w:fldChar w:fldCharType="begin"/>
        </w:r>
        <w:r w:rsidR="00B6265B">
          <w:rPr>
            <w:webHidden/>
          </w:rPr>
          <w:instrText xml:space="preserve"> PAGEREF _Toc51729320 \h </w:instrText>
        </w:r>
        <w:r w:rsidR="00B6265B">
          <w:rPr>
            <w:webHidden/>
          </w:rPr>
        </w:r>
        <w:r w:rsidR="00B6265B">
          <w:rPr>
            <w:webHidden/>
          </w:rPr>
          <w:fldChar w:fldCharType="separate"/>
        </w:r>
        <w:r w:rsidR="00B6265B">
          <w:rPr>
            <w:webHidden/>
          </w:rPr>
          <w:t>4</w:t>
        </w:r>
        <w:r w:rsidR="00B6265B">
          <w:rPr>
            <w:webHidden/>
          </w:rPr>
          <w:fldChar w:fldCharType="end"/>
        </w:r>
      </w:hyperlink>
    </w:p>
    <w:p w14:paraId="7EE195C3" w14:textId="5EF06E1F" w:rsidR="00B6265B" w:rsidRDefault="0047190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729321" w:history="1">
        <w:r w:rsidR="00B6265B" w:rsidRPr="009C0275">
          <w:rPr>
            <w:rStyle w:val="Hyperlink"/>
            <w:lang w:val="pt-PT"/>
          </w:rPr>
          <w:t>1.1. Resumo do Negócio</w:t>
        </w:r>
        <w:r w:rsidR="00B6265B">
          <w:rPr>
            <w:webHidden/>
          </w:rPr>
          <w:tab/>
        </w:r>
        <w:r w:rsidR="00B6265B">
          <w:rPr>
            <w:webHidden/>
          </w:rPr>
          <w:fldChar w:fldCharType="begin"/>
        </w:r>
        <w:r w:rsidR="00B6265B">
          <w:rPr>
            <w:webHidden/>
          </w:rPr>
          <w:instrText xml:space="preserve"> PAGEREF _Toc51729321 \h </w:instrText>
        </w:r>
        <w:r w:rsidR="00B6265B">
          <w:rPr>
            <w:webHidden/>
          </w:rPr>
        </w:r>
        <w:r w:rsidR="00B6265B">
          <w:rPr>
            <w:webHidden/>
          </w:rPr>
          <w:fldChar w:fldCharType="separate"/>
        </w:r>
        <w:r w:rsidR="00B6265B">
          <w:rPr>
            <w:webHidden/>
          </w:rPr>
          <w:t>4</w:t>
        </w:r>
        <w:r w:rsidR="00B6265B">
          <w:rPr>
            <w:webHidden/>
          </w:rPr>
          <w:fldChar w:fldCharType="end"/>
        </w:r>
      </w:hyperlink>
    </w:p>
    <w:p w14:paraId="2F3B4630" w14:textId="0F26A8DB" w:rsidR="00B6265B" w:rsidRDefault="0047190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729322" w:history="1">
        <w:r w:rsidR="00B6265B" w:rsidRPr="009C0275">
          <w:rPr>
            <w:rStyle w:val="Hyperlink"/>
            <w:lang w:val="pt-PT"/>
          </w:rPr>
          <w:t>1.2. Objetivo do Sistema</w:t>
        </w:r>
        <w:r w:rsidR="00B6265B">
          <w:rPr>
            <w:webHidden/>
          </w:rPr>
          <w:tab/>
        </w:r>
        <w:r w:rsidR="00B6265B">
          <w:rPr>
            <w:webHidden/>
          </w:rPr>
          <w:fldChar w:fldCharType="begin"/>
        </w:r>
        <w:r w:rsidR="00B6265B">
          <w:rPr>
            <w:webHidden/>
          </w:rPr>
          <w:instrText xml:space="preserve"> PAGEREF _Toc51729322 \h </w:instrText>
        </w:r>
        <w:r w:rsidR="00B6265B">
          <w:rPr>
            <w:webHidden/>
          </w:rPr>
        </w:r>
        <w:r w:rsidR="00B6265B">
          <w:rPr>
            <w:webHidden/>
          </w:rPr>
          <w:fldChar w:fldCharType="separate"/>
        </w:r>
        <w:r w:rsidR="00B6265B">
          <w:rPr>
            <w:webHidden/>
          </w:rPr>
          <w:t>4</w:t>
        </w:r>
        <w:r w:rsidR="00B6265B">
          <w:rPr>
            <w:webHidden/>
          </w:rPr>
          <w:fldChar w:fldCharType="end"/>
        </w:r>
      </w:hyperlink>
    </w:p>
    <w:p w14:paraId="10006C18" w14:textId="17A9DD34" w:rsidR="00B6265B" w:rsidRDefault="0047190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729323" w:history="1">
        <w:r w:rsidR="00B6265B" w:rsidRPr="009C0275">
          <w:rPr>
            <w:rStyle w:val="Hyperlink"/>
            <w:lang w:val="pt-PT"/>
          </w:rPr>
          <w:t>1.3. Glossário</w:t>
        </w:r>
        <w:r w:rsidR="00B6265B">
          <w:rPr>
            <w:webHidden/>
          </w:rPr>
          <w:tab/>
        </w:r>
        <w:r w:rsidR="00B6265B">
          <w:rPr>
            <w:webHidden/>
          </w:rPr>
          <w:fldChar w:fldCharType="begin"/>
        </w:r>
        <w:r w:rsidR="00B6265B">
          <w:rPr>
            <w:webHidden/>
          </w:rPr>
          <w:instrText xml:space="preserve"> PAGEREF _Toc51729323 \h </w:instrText>
        </w:r>
        <w:r w:rsidR="00B6265B">
          <w:rPr>
            <w:webHidden/>
          </w:rPr>
        </w:r>
        <w:r w:rsidR="00B6265B">
          <w:rPr>
            <w:webHidden/>
          </w:rPr>
          <w:fldChar w:fldCharType="separate"/>
        </w:r>
        <w:r w:rsidR="00B6265B">
          <w:rPr>
            <w:webHidden/>
          </w:rPr>
          <w:t>5</w:t>
        </w:r>
        <w:r w:rsidR="00B6265B">
          <w:rPr>
            <w:webHidden/>
          </w:rPr>
          <w:fldChar w:fldCharType="end"/>
        </w:r>
      </w:hyperlink>
    </w:p>
    <w:p w14:paraId="7B3F8139" w14:textId="6E808BB1" w:rsidR="00B6265B" w:rsidRDefault="0047190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729324" w:history="1">
        <w:r w:rsidR="00B6265B" w:rsidRPr="009C0275">
          <w:rPr>
            <w:rStyle w:val="Hyperlink"/>
            <w:lang w:val="pt-PT"/>
          </w:rPr>
          <w:t>1.4. Referências</w:t>
        </w:r>
        <w:r w:rsidR="00B6265B">
          <w:rPr>
            <w:webHidden/>
          </w:rPr>
          <w:tab/>
        </w:r>
        <w:r w:rsidR="00B6265B">
          <w:rPr>
            <w:webHidden/>
          </w:rPr>
          <w:fldChar w:fldCharType="begin"/>
        </w:r>
        <w:r w:rsidR="00B6265B">
          <w:rPr>
            <w:webHidden/>
          </w:rPr>
          <w:instrText xml:space="preserve"> PAGEREF _Toc51729324 \h </w:instrText>
        </w:r>
        <w:r w:rsidR="00B6265B">
          <w:rPr>
            <w:webHidden/>
          </w:rPr>
        </w:r>
        <w:r w:rsidR="00B6265B">
          <w:rPr>
            <w:webHidden/>
          </w:rPr>
          <w:fldChar w:fldCharType="separate"/>
        </w:r>
        <w:r w:rsidR="00B6265B">
          <w:rPr>
            <w:webHidden/>
          </w:rPr>
          <w:t>5</w:t>
        </w:r>
        <w:r w:rsidR="00B6265B">
          <w:rPr>
            <w:webHidden/>
          </w:rPr>
          <w:fldChar w:fldCharType="end"/>
        </w:r>
      </w:hyperlink>
    </w:p>
    <w:p w14:paraId="4E4D63DD" w14:textId="1EAB147F" w:rsidR="00B6265B" w:rsidRDefault="0047190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729325" w:history="1">
        <w:r w:rsidR="00B6265B" w:rsidRPr="009C0275">
          <w:rPr>
            <w:rStyle w:val="Hyperlink"/>
          </w:rPr>
          <w:t>2. Problema</w:t>
        </w:r>
        <w:r w:rsidR="00B6265B">
          <w:rPr>
            <w:webHidden/>
          </w:rPr>
          <w:tab/>
        </w:r>
        <w:r w:rsidR="00B6265B">
          <w:rPr>
            <w:webHidden/>
          </w:rPr>
          <w:fldChar w:fldCharType="begin"/>
        </w:r>
        <w:r w:rsidR="00B6265B">
          <w:rPr>
            <w:webHidden/>
          </w:rPr>
          <w:instrText xml:space="preserve"> PAGEREF _Toc51729325 \h </w:instrText>
        </w:r>
        <w:r w:rsidR="00B6265B">
          <w:rPr>
            <w:webHidden/>
          </w:rPr>
        </w:r>
        <w:r w:rsidR="00B6265B">
          <w:rPr>
            <w:webHidden/>
          </w:rPr>
          <w:fldChar w:fldCharType="separate"/>
        </w:r>
        <w:r w:rsidR="00B6265B">
          <w:rPr>
            <w:webHidden/>
          </w:rPr>
          <w:t>6</w:t>
        </w:r>
        <w:r w:rsidR="00B6265B">
          <w:rPr>
            <w:webHidden/>
          </w:rPr>
          <w:fldChar w:fldCharType="end"/>
        </w:r>
      </w:hyperlink>
    </w:p>
    <w:p w14:paraId="09FCEE61" w14:textId="4201399A" w:rsidR="00B6265B" w:rsidRDefault="0047190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729326" w:history="1">
        <w:r w:rsidR="00B6265B" w:rsidRPr="009C0275">
          <w:rPr>
            <w:rStyle w:val="Hyperlink"/>
            <w:lang w:val="pt-PT"/>
          </w:rPr>
          <w:t>3. Usuários</w:t>
        </w:r>
        <w:r w:rsidR="00B6265B">
          <w:rPr>
            <w:webHidden/>
          </w:rPr>
          <w:tab/>
        </w:r>
        <w:r w:rsidR="00B6265B">
          <w:rPr>
            <w:webHidden/>
          </w:rPr>
          <w:fldChar w:fldCharType="begin"/>
        </w:r>
        <w:r w:rsidR="00B6265B">
          <w:rPr>
            <w:webHidden/>
          </w:rPr>
          <w:instrText xml:space="preserve"> PAGEREF _Toc51729326 \h </w:instrText>
        </w:r>
        <w:r w:rsidR="00B6265B">
          <w:rPr>
            <w:webHidden/>
          </w:rPr>
        </w:r>
        <w:r w:rsidR="00B6265B">
          <w:rPr>
            <w:webHidden/>
          </w:rPr>
          <w:fldChar w:fldCharType="separate"/>
        </w:r>
        <w:r w:rsidR="00B6265B">
          <w:rPr>
            <w:webHidden/>
          </w:rPr>
          <w:t>7</w:t>
        </w:r>
        <w:r w:rsidR="00B6265B">
          <w:rPr>
            <w:webHidden/>
          </w:rPr>
          <w:fldChar w:fldCharType="end"/>
        </w:r>
      </w:hyperlink>
    </w:p>
    <w:p w14:paraId="4751B197" w14:textId="2E5847E7" w:rsidR="00B6265B" w:rsidRDefault="0047190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729327" w:history="1">
        <w:r w:rsidR="00B6265B" w:rsidRPr="009C0275">
          <w:rPr>
            <w:rStyle w:val="Hyperlink"/>
            <w:lang w:val="pt-PT"/>
          </w:rPr>
          <w:t>4. Restrições Impostas</w:t>
        </w:r>
        <w:r w:rsidR="00B6265B">
          <w:rPr>
            <w:webHidden/>
          </w:rPr>
          <w:tab/>
        </w:r>
        <w:r w:rsidR="00B6265B">
          <w:rPr>
            <w:webHidden/>
          </w:rPr>
          <w:fldChar w:fldCharType="begin"/>
        </w:r>
        <w:r w:rsidR="00B6265B">
          <w:rPr>
            <w:webHidden/>
          </w:rPr>
          <w:instrText xml:space="preserve"> PAGEREF _Toc51729327 \h </w:instrText>
        </w:r>
        <w:r w:rsidR="00B6265B">
          <w:rPr>
            <w:webHidden/>
          </w:rPr>
        </w:r>
        <w:r w:rsidR="00B6265B">
          <w:rPr>
            <w:webHidden/>
          </w:rPr>
          <w:fldChar w:fldCharType="separate"/>
        </w:r>
        <w:r w:rsidR="00B6265B">
          <w:rPr>
            <w:webHidden/>
          </w:rPr>
          <w:t>7</w:t>
        </w:r>
        <w:r w:rsidR="00B6265B">
          <w:rPr>
            <w:webHidden/>
          </w:rPr>
          <w:fldChar w:fldCharType="end"/>
        </w:r>
      </w:hyperlink>
    </w:p>
    <w:p w14:paraId="2416CA18" w14:textId="677D08B6" w:rsidR="00B6265B" w:rsidRDefault="0047190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729328" w:history="1">
        <w:r w:rsidR="00B6265B" w:rsidRPr="009C0275">
          <w:rPr>
            <w:rStyle w:val="Hyperlink"/>
            <w:lang w:val="pt-PT"/>
          </w:rPr>
          <w:t>5. Riscos</w:t>
        </w:r>
        <w:r w:rsidR="00B6265B">
          <w:rPr>
            <w:webHidden/>
          </w:rPr>
          <w:tab/>
        </w:r>
        <w:r w:rsidR="00B6265B">
          <w:rPr>
            <w:webHidden/>
          </w:rPr>
          <w:fldChar w:fldCharType="begin"/>
        </w:r>
        <w:r w:rsidR="00B6265B">
          <w:rPr>
            <w:webHidden/>
          </w:rPr>
          <w:instrText xml:space="preserve"> PAGEREF _Toc51729328 \h </w:instrText>
        </w:r>
        <w:r w:rsidR="00B6265B">
          <w:rPr>
            <w:webHidden/>
          </w:rPr>
        </w:r>
        <w:r w:rsidR="00B6265B">
          <w:rPr>
            <w:webHidden/>
          </w:rPr>
          <w:fldChar w:fldCharType="separate"/>
        </w:r>
        <w:r w:rsidR="00B6265B">
          <w:rPr>
            <w:webHidden/>
          </w:rPr>
          <w:t>7</w:t>
        </w:r>
        <w:r w:rsidR="00B6265B">
          <w:rPr>
            <w:webHidden/>
          </w:rPr>
          <w:fldChar w:fldCharType="end"/>
        </w:r>
      </w:hyperlink>
    </w:p>
    <w:p w14:paraId="1953C533" w14:textId="2EF19355" w:rsidR="00B6265B" w:rsidRDefault="0047190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729329" w:history="1">
        <w:r w:rsidR="00B6265B" w:rsidRPr="009C0275">
          <w:rPr>
            <w:rStyle w:val="Hyperlink"/>
            <w:lang w:val="pt-PT"/>
          </w:rPr>
          <w:t>6. Requisitos de Documentação</w:t>
        </w:r>
        <w:r w:rsidR="00B6265B">
          <w:rPr>
            <w:webHidden/>
          </w:rPr>
          <w:tab/>
        </w:r>
        <w:r w:rsidR="00B6265B">
          <w:rPr>
            <w:webHidden/>
          </w:rPr>
          <w:fldChar w:fldCharType="begin"/>
        </w:r>
        <w:r w:rsidR="00B6265B">
          <w:rPr>
            <w:webHidden/>
          </w:rPr>
          <w:instrText xml:space="preserve"> PAGEREF _Toc51729329 \h </w:instrText>
        </w:r>
        <w:r w:rsidR="00B6265B">
          <w:rPr>
            <w:webHidden/>
          </w:rPr>
        </w:r>
        <w:r w:rsidR="00B6265B">
          <w:rPr>
            <w:webHidden/>
          </w:rPr>
          <w:fldChar w:fldCharType="separate"/>
        </w:r>
        <w:r w:rsidR="00B6265B">
          <w:rPr>
            <w:webHidden/>
          </w:rPr>
          <w:t>7</w:t>
        </w:r>
        <w:r w:rsidR="00B6265B">
          <w:rPr>
            <w:webHidden/>
          </w:rPr>
          <w:fldChar w:fldCharType="end"/>
        </w:r>
      </w:hyperlink>
    </w:p>
    <w:p w14:paraId="5A13564C" w14:textId="3DC0FE22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32E27E5F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5172932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3616D768" w14:textId="77777777" w:rsidR="00152A9F" w:rsidRDefault="00152A9F" w:rsidP="00152A9F">
      <w:pPr>
        <w:pStyle w:val="Ttulo2"/>
        <w:rPr>
          <w:lang w:val="pt-PT"/>
        </w:rPr>
      </w:pPr>
      <w:bookmarkStart w:id="14" w:name="_Toc51729321"/>
      <w:r>
        <w:rPr>
          <w:lang w:val="pt-PT"/>
        </w:rPr>
        <w:t>Resumo do Negócio</w:t>
      </w:r>
      <w:bookmarkEnd w:id="14"/>
    </w:p>
    <w:p w14:paraId="6E2CC43C" w14:textId="2B762520" w:rsidR="00A05CF8" w:rsidRPr="00344AD3" w:rsidRDefault="00A05CF8" w:rsidP="00AB3B30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O Sistema irá auxiliar a direção da escola e da instituição para obter feedbacks dos alunos, professores e demais funcionários, para assim, gerar um relatório com pontos e informações para que a instituição, visualize onde possa investir em oportunidades de negócios, </w:t>
      </w:r>
      <w:r w:rsidR="00D12B82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visando 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melhoria</w:t>
      </w:r>
      <w:r w:rsidR="00D12B82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cont</w:t>
      </w:r>
      <w:r w:rsidR="0023713B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í</w:t>
      </w:r>
      <w:r w:rsidR="00D12B82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nua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em estruturas fisicas e lógicas para o bem estar de cada um</w:t>
      </w:r>
      <w:r w:rsidR="0023713B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.</w:t>
      </w:r>
    </w:p>
    <w:p w14:paraId="0F8B3953" w14:textId="1E86663D" w:rsidR="00E91735" w:rsidRPr="00E91735" w:rsidRDefault="0023713B" w:rsidP="00E91735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Os usuários ao acessarem a rede e utilizando o código da instituição poderão encaminhar críticas.</w:t>
      </w:r>
      <w:r w:rsidR="00A05CF8"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A</w:t>
      </w:r>
      <w:r w:rsidR="00A05CF8"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ntes de enviar</w:t>
      </w:r>
      <w:r w:rsidR="00DD241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algum</w:t>
      </w:r>
      <w:r w:rsidR="00A05CF8"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uma observação, ele terá como opção de enviar</w:t>
      </w:r>
      <w:r w:rsidR="004A305D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se identif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i</w:t>
      </w:r>
      <w:r w:rsidR="004A305D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cando ou </w:t>
      </w:r>
      <w:r w:rsidR="00A05CF8"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anonimamente, possibilitando liberdade para expressar situações que pessoalmente não falaria a instituição, podendo assim</w:t>
      </w:r>
      <w:r w:rsidR="00DD241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  <w:r w:rsidR="00A05CF8"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colocar suas opini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ões</w:t>
      </w:r>
      <w:r w:rsidR="00A05CF8"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sobre a infraestrutura da organização</w:t>
      </w:r>
      <w:r w:rsidR="00A05CF8"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.</w:t>
      </w:r>
    </w:p>
    <w:p w14:paraId="6E6EE3D1" w14:textId="77777777" w:rsidR="008535C4" w:rsidRDefault="008535C4" w:rsidP="00E91735">
      <w:pPr>
        <w:pStyle w:val="Ttulo2"/>
        <w:spacing w:before="200" w:after="200" w:line="360" w:lineRule="auto"/>
        <w:rPr>
          <w:lang w:val="pt-PT"/>
        </w:rPr>
      </w:pPr>
      <w:bookmarkStart w:id="15" w:name="_Toc51729322"/>
      <w:r>
        <w:rPr>
          <w:lang w:val="pt-PT"/>
        </w:rPr>
        <w:t>Objetivo do Sistema</w:t>
      </w:r>
      <w:bookmarkEnd w:id="15"/>
    </w:p>
    <w:p w14:paraId="7E8022D6" w14:textId="54B2D83F" w:rsidR="008535C4" w:rsidRDefault="00863CDF" w:rsidP="00AB3B30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Como objetivo o sistema irá atender as necessidades da instituição na questão de melhoria local, buscando bem estar </w:t>
      </w:r>
      <w:r w:rsidR="007669A3"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de cada </w:t>
      </w:r>
      <w:r w:rsidR="0023713B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um</w:t>
      </w:r>
      <w:r w:rsid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presente na</w:t>
      </w:r>
      <w:r w:rsidR="007669A3"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instituição</w:t>
      </w:r>
      <w:r w:rsid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, possibilitando</w:t>
      </w:r>
      <w:r w:rsidR="0023713B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assim, que</w:t>
      </w:r>
      <w:r w:rsid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pessoas mais visuais e mais timidas </w:t>
      </w:r>
      <w:r w:rsidR="0023713B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possam</w:t>
      </w:r>
      <w:r w:rsid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dar sua opinião em melhorias </w:t>
      </w:r>
      <w:r w:rsidR="0023713B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n</w:t>
      </w:r>
      <w:r w:rsid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a instituição</w:t>
      </w:r>
      <w:r w:rsidR="007669A3"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.</w:t>
      </w:r>
      <w:r w:rsidR="00AB3B30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  <w:r w:rsidR="00123AA2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  <w:r w:rsidR="007669A3"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  <w:r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</w:p>
    <w:p w14:paraId="3F3807B8" w14:textId="5008E471" w:rsidR="00AB3B30" w:rsidRDefault="00CB291E" w:rsidP="00AB3B30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CB291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O sistema </w:t>
      </w:r>
      <w:r w:rsidR="00F4464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apresentará</w:t>
      </w:r>
      <w:r w:rsidRPr="00CB291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informaç</w:t>
      </w:r>
      <w:r w:rsidR="0023713B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õ</w:t>
      </w:r>
      <w:r w:rsidRPr="00CB291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es</w:t>
      </w:r>
      <w:r w:rsidR="00F4464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sobre um</w:t>
      </w:r>
      <w:r w:rsidRPr="00CB291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levantamento de pesquisa mensal, mostrando através de uma relatório a necessidade e a possibilidade de melhoria dentro da instituição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. Ele será desenvolvido em dois ambientes:</w:t>
      </w:r>
    </w:p>
    <w:p w14:paraId="5631CDB6" w14:textId="7E0EB4F3" w:rsidR="00CB291E" w:rsidRDefault="00F4464E" w:rsidP="00AB3B30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Usuario</w:t>
      </w:r>
      <w:r w:rsidR="00CB291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: São as pessoas que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utilizarão o software,</w:t>
      </w:r>
      <w:r w:rsidR="00CB291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disponibilizando suas idéias e opiniões diante de uma interface simples para os diversos tipos de usuários.</w:t>
      </w:r>
    </w:p>
    <w:p w14:paraId="261A9E2D" w14:textId="0F4D81FD" w:rsidR="00817996" w:rsidRPr="00CB291E" w:rsidRDefault="00CB291E" w:rsidP="00F4464E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Ambiente Servidor: </w:t>
      </w:r>
      <w:r w:rsidR="00F4464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Receberá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tod</w:t>
      </w:r>
      <w:r w:rsidR="00F4464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a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s as informações e salvando em um banco de dados onde mensalmente será gerado um relatório podendo ser acessado por um administrador cadastrado no sistema, onde o mesmo é vinculado a instituição para analisar o relatório</w:t>
      </w:r>
      <w:r w:rsidR="00F4464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e</w:t>
      </w:r>
      <w:r w:rsidR="00F4464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podendo assim identificar o que é do alcance da instituição atender a opiniões de cada usuário. </w:t>
      </w:r>
      <w:r w:rsidR="00F4464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Caso o administrador identifique</w:t>
      </w:r>
      <w:r w:rsidR="00F4464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alguma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</w:t>
      </w:r>
      <w:r w:rsidR="0081799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informação que não est</w:t>
      </w:r>
      <w:r w:rsidR="00F4464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á</w:t>
      </w:r>
      <w:r w:rsidR="0081799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no alcance da instituição</w:t>
      </w:r>
      <w:r w:rsidR="00F4464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81799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</w:t>
      </w:r>
      <w:r w:rsidR="00F4464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ou,</w:t>
      </w:r>
      <w:r w:rsidR="0081799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identificar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opiniões falsas ou de intensões maliciosas o mesmo poderá </w:t>
      </w:r>
      <w:r w:rsidR="00F4464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descartar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aquela informação.</w:t>
      </w:r>
      <w:r w:rsidR="0081799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</w:t>
      </w:r>
    </w:p>
    <w:p w14:paraId="14C571DE" w14:textId="796CDA68" w:rsidR="00C602A2" w:rsidRDefault="00C602A2">
      <w:pPr>
        <w:jc w:val="left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pt-PT"/>
        </w:rPr>
        <w:br w:type="page"/>
      </w:r>
    </w:p>
    <w:p w14:paraId="75AE0A84" w14:textId="77777777" w:rsidR="00152A9F" w:rsidRDefault="00152A9F" w:rsidP="00152A9F">
      <w:pPr>
        <w:pStyle w:val="Ttulo2"/>
        <w:rPr>
          <w:lang w:val="pt-PT"/>
        </w:rPr>
      </w:pPr>
      <w:bookmarkStart w:id="16" w:name="_Toc51729323"/>
      <w:r>
        <w:rPr>
          <w:lang w:val="pt-PT"/>
        </w:rPr>
        <w:lastRenderedPageBreak/>
        <w:t>Glossário</w:t>
      </w:r>
      <w:bookmarkEnd w:id="16"/>
    </w:p>
    <w:p w14:paraId="30D664FD" w14:textId="77777777"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 xml:space="preserve">[Esta subseção fornece as definições de todos os termos, acrônimos e abreviações necessárias à adequada interpretação do documento </w:t>
      </w:r>
      <w:r w:rsidRPr="00866C43">
        <w:rPr>
          <w:lang w:val="pt-PT"/>
        </w:rPr>
        <w:t>Visão</w:t>
      </w:r>
      <w:r>
        <w:rPr>
          <w:lang w:val="pt-PT"/>
        </w:rPr>
        <w:t>.]</w:t>
      </w:r>
    </w:p>
    <w:p w14:paraId="2BECFB47" w14:textId="77777777" w:rsidR="00152A9F" w:rsidRDefault="00152A9F" w:rsidP="00152A9F">
      <w:pPr>
        <w:pStyle w:val="Ttulo2"/>
        <w:rPr>
          <w:lang w:val="pt-PT"/>
        </w:rPr>
      </w:pPr>
      <w:bookmarkStart w:id="17" w:name="_Toc51729324"/>
      <w:r>
        <w:rPr>
          <w:lang w:val="pt-PT"/>
        </w:rPr>
        <w:t>Referências</w:t>
      </w:r>
      <w:bookmarkEnd w:id="17"/>
    </w:p>
    <w:p w14:paraId="3D70A391" w14:textId="77777777"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 xml:space="preserve">[Esta subseção fornece uma lista completa de todos os documentos mencionados em qualquer outra parte do documento </w:t>
      </w:r>
      <w:r w:rsidRPr="00866C43">
        <w:rPr>
          <w:lang w:val="pt-PT"/>
        </w:rPr>
        <w:t>Visão</w:t>
      </w:r>
      <w:r>
        <w:rPr>
          <w:lang w:val="pt-PT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253FC42C" w14:textId="77777777" w:rsidR="0091283D" w:rsidRDefault="0091283D" w:rsidP="0091283D">
      <w:pPr>
        <w:rPr>
          <w:lang w:val="pt-PT"/>
        </w:rPr>
      </w:pPr>
    </w:p>
    <w:p w14:paraId="1A55A54D" w14:textId="77777777" w:rsidR="0091283D" w:rsidRPr="0091283D" w:rsidRDefault="0091283D" w:rsidP="0091283D">
      <w:pPr>
        <w:rPr>
          <w:lang w:val="pt-PT"/>
        </w:rPr>
      </w:pPr>
    </w:p>
    <w:p w14:paraId="62B3423A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5"/>
          <w:footerReference w:type="first" r:id="rId16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1200A14F" w14:textId="77777777" w:rsidR="00CA1C0D" w:rsidRDefault="00E14F8E">
      <w:pPr>
        <w:pStyle w:val="Ttulo1"/>
      </w:pPr>
      <w:bookmarkStart w:id="18" w:name="_Toc51729325"/>
      <w:r>
        <w:lastRenderedPageBreak/>
        <w:t>Problema</w:t>
      </w:r>
      <w:bookmarkEnd w:id="18"/>
    </w:p>
    <w:p w14:paraId="3D391F4D" w14:textId="77777777" w:rsidR="00CA1C0D" w:rsidRDefault="00E14F8E">
      <w:pPr>
        <w:pStyle w:val="Instruo"/>
      </w:pPr>
      <w:r>
        <w:t>[Essa seção faz parte da Análise do Problema que deve abranger o entendimento do problema, a identificação dos envolvidos e a delimitação do escopo em alto nível. O escopo é representado pelas necessidades dos envolvidos.]</w:t>
      </w:r>
    </w:p>
    <w:p w14:paraId="5372B160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5"/>
        <w:gridCol w:w="2114"/>
        <w:gridCol w:w="3843"/>
        <w:gridCol w:w="5576"/>
      </w:tblGrid>
      <w:tr w:rsidR="00480DDC" w:rsidRPr="0091283D" w14:paraId="3F40D128" w14:textId="77777777" w:rsidTr="0091283D">
        <w:tc>
          <w:tcPr>
            <w:tcW w:w="3652" w:type="dxa"/>
            <w:shd w:val="pct5" w:color="auto" w:fill="auto"/>
          </w:tcPr>
          <w:p w14:paraId="720B98FF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41F968C5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18352A68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4AA88D48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39E0773E" w14:textId="77777777" w:rsidTr="0091283D">
        <w:tc>
          <w:tcPr>
            <w:tcW w:w="3652" w:type="dxa"/>
          </w:tcPr>
          <w:p w14:paraId="34A4C8BE" w14:textId="77777777" w:rsidR="00480DDC" w:rsidRDefault="00480DDC" w:rsidP="00480DDC">
            <w:pPr>
              <w:pStyle w:val="Instruo"/>
            </w:pPr>
            <w:r>
              <w:t>[Descrever o problema.</w:t>
            </w:r>
          </w:p>
          <w:p w14:paraId="30B5F95D" w14:textId="77777777" w:rsidR="0006541F" w:rsidRPr="0006541F" w:rsidRDefault="0006541F" w:rsidP="0006541F"/>
          <w:p w14:paraId="502C448B" w14:textId="77777777" w:rsidR="0006541F" w:rsidRDefault="00480DDC" w:rsidP="00480DDC">
            <w:pPr>
              <w:pStyle w:val="Instruo"/>
            </w:pPr>
            <w:r>
              <w:t xml:space="preserve">Ex.: </w:t>
            </w:r>
          </w:p>
          <w:p w14:paraId="4D4E6794" w14:textId="77777777" w:rsidR="00184C3A" w:rsidRDefault="00480DDC" w:rsidP="00480DDC">
            <w:pPr>
              <w:pStyle w:val="Instruo"/>
            </w:pPr>
            <w:r>
              <w:t>Controle</w:t>
            </w:r>
            <w:r w:rsidR="00152A9F">
              <w:t xml:space="preserve"> dos veículos </w:t>
            </w:r>
            <w:r>
              <w:t>locados e disponíveis</w:t>
            </w:r>
            <w:r w:rsidR="00152A9F">
              <w:t xml:space="preserve"> feitos manualmente].</w:t>
            </w:r>
          </w:p>
        </w:tc>
        <w:tc>
          <w:tcPr>
            <w:tcW w:w="2123" w:type="dxa"/>
          </w:tcPr>
          <w:p w14:paraId="53E885DC" w14:textId="77777777" w:rsidR="00480DDC" w:rsidRDefault="00480DDC" w:rsidP="0006541F">
            <w:pPr>
              <w:pStyle w:val="Instruo"/>
            </w:pPr>
            <w:r>
              <w:t>[Relacionar os envolvidos afetados pelo problema.</w:t>
            </w:r>
          </w:p>
          <w:p w14:paraId="1A6434BF" w14:textId="77777777" w:rsidR="0006541F" w:rsidRPr="0006541F" w:rsidRDefault="0006541F" w:rsidP="0006541F"/>
          <w:p w14:paraId="1148457A" w14:textId="77777777" w:rsidR="00480DDC" w:rsidRDefault="00480DDC" w:rsidP="0006541F">
            <w:pPr>
              <w:pStyle w:val="Instruo"/>
            </w:pPr>
            <w:r>
              <w:t xml:space="preserve">Ex.: </w:t>
            </w:r>
          </w:p>
          <w:p w14:paraId="1C9E14BE" w14:textId="77777777" w:rsidR="0006541F" w:rsidRDefault="0006541F" w:rsidP="0006541F">
            <w:pPr>
              <w:pStyle w:val="Instruo"/>
              <w:numPr>
                <w:ilvl w:val="0"/>
                <w:numId w:val="10"/>
              </w:numPr>
            </w:pPr>
            <w:r>
              <w:t>Gestores;</w:t>
            </w:r>
          </w:p>
          <w:p w14:paraId="778E7212" w14:textId="77777777" w:rsidR="0006541F" w:rsidRDefault="00480DDC" w:rsidP="0006541F">
            <w:pPr>
              <w:pStyle w:val="Instruo"/>
              <w:numPr>
                <w:ilvl w:val="0"/>
                <w:numId w:val="10"/>
              </w:numPr>
            </w:pPr>
            <w:r>
              <w:t>Funcionários</w:t>
            </w:r>
            <w:r w:rsidR="0006541F">
              <w:t>;</w:t>
            </w:r>
          </w:p>
          <w:p w14:paraId="2EBB0D75" w14:textId="77777777" w:rsidR="00184C3A" w:rsidRDefault="00480DDC" w:rsidP="0006541F">
            <w:pPr>
              <w:pStyle w:val="Instruo"/>
              <w:numPr>
                <w:ilvl w:val="0"/>
                <w:numId w:val="10"/>
              </w:numPr>
            </w:pPr>
            <w:r>
              <w:t>Clientes</w:t>
            </w:r>
            <w:r w:rsidR="0006541F">
              <w:t>.</w:t>
            </w:r>
            <w:r>
              <w:t>]</w:t>
            </w:r>
          </w:p>
        </w:tc>
        <w:tc>
          <w:tcPr>
            <w:tcW w:w="3896" w:type="dxa"/>
          </w:tcPr>
          <w:p w14:paraId="59001127" w14:textId="77777777" w:rsidR="00480DDC" w:rsidRDefault="00480DDC" w:rsidP="0006541F">
            <w:pPr>
              <w:pStyle w:val="Instruo"/>
            </w:pPr>
            <w:r>
              <w:t>[Descrever os impactos gerados pelo problema.</w:t>
            </w:r>
          </w:p>
          <w:p w14:paraId="729EE23A" w14:textId="77777777" w:rsidR="0006541F" w:rsidRPr="0006541F" w:rsidRDefault="0006541F" w:rsidP="0006541F"/>
          <w:p w14:paraId="5459BBD6" w14:textId="77777777" w:rsidR="00480DDC" w:rsidRDefault="00480DDC" w:rsidP="0006541F">
            <w:pPr>
              <w:pStyle w:val="Instruo"/>
            </w:pPr>
            <w:r>
              <w:t xml:space="preserve">Ex.: </w:t>
            </w:r>
          </w:p>
          <w:p w14:paraId="1187E8D2" w14:textId="77777777" w:rsidR="00480DDC" w:rsidRDefault="00480DDC" w:rsidP="0006541F">
            <w:pPr>
              <w:pStyle w:val="Instruo"/>
              <w:numPr>
                <w:ilvl w:val="0"/>
                <w:numId w:val="9"/>
              </w:numPr>
            </w:pPr>
            <w:r>
              <w:t>Demora no atendimento dos clientes;</w:t>
            </w:r>
          </w:p>
          <w:p w14:paraId="25FB7F3B" w14:textId="77777777" w:rsidR="00480DDC" w:rsidRDefault="00480DDC" w:rsidP="0006541F">
            <w:pPr>
              <w:pStyle w:val="Instruo"/>
              <w:numPr>
                <w:ilvl w:val="0"/>
                <w:numId w:val="9"/>
              </w:numPr>
            </w:pPr>
            <w:r>
              <w:t>Ausência de disponibilidade futura;</w:t>
            </w:r>
          </w:p>
          <w:p w14:paraId="3C4CC417" w14:textId="77777777" w:rsidR="00184C3A" w:rsidRDefault="00480DDC" w:rsidP="0006541F">
            <w:pPr>
              <w:pStyle w:val="Instruo"/>
              <w:numPr>
                <w:ilvl w:val="0"/>
                <w:numId w:val="9"/>
              </w:numPr>
            </w:pPr>
            <w:r>
              <w:t>Insatisfação ou até perda de clientes</w:t>
            </w:r>
            <w:r w:rsidR="00E26429">
              <w:t>, o que tem gerado d</w:t>
            </w:r>
            <w:r>
              <w:t>ificuldade no cumprimento de metas de satisfação de clientes de 95%]</w:t>
            </w:r>
          </w:p>
        </w:tc>
        <w:tc>
          <w:tcPr>
            <w:tcW w:w="5683" w:type="dxa"/>
          </w:tcPr>
          <w:p w14:paraId="680B6F09" w14:textId="77777777" w:rsidR="00480DDC" w:rsidRDefault="00480DDC" w:rsidP="00480DDC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 xml:space="preserve">[Descrever a necessidade do usuário </w:t>
            </w:r>
            <w:r w:rsidR="00170C62">
              <w:rPr>
                <w:lang w:val="pt-PT"/>
              </w:rPr>
              <w:t xml:space="preserve">na forma </w:t>
            </w:r>
            <w:r w:rsidR="00170C62" w:rsidRPr="002C4CB3">
              <w:rPr>
                <w:b/>
                <w:bCs/>
                <w:lang w:val="pt-PT"/>
              </w:rPr>
              <w:t>de História de Usuário</w:t>
            </w:r>
            <w:r w:rsidR="00170C62">
              <w:rPr>
                <w:lang w:val="pt-PT"/>
              </w:rPr>
              <w:t xml:space="preserve"> </w:t>
            </w:r>
            <w:r>
              <w:rPr>
                <w:lang w:val="pt-PT"/>
              </w:rPr>
              <w:t>de forma a identificar, QUEM, O QUE e PORQUE.</w:t>
            </w:r>
          </w:p>
          <w:p w14:paraId="19AF8D74" w14:textId="77777777" w:rsidR="00480DDC" w:rsidRPr="00E72350" w:rsidRDefault="00480DDC" w:rsidP="00480DDC">
            <w:pPr>
              <w:pStyle w:val="Instruo"/>
              <w:rPr>
                <w:bCs/>
              </w:rPr>
            </w:pPr>
          </w:p>
          <w:p w14:paraId="7ED2652B" w14:textId="77777777" w:rsidR="00480DDC" w:rsidRDefault="00480DDC" w:rsidP="00480DDC">
            <w:pPr>
              <w:pStyle w:val="Instruo"/>
            </w:pPr>
            <w:r>
              <w:t xml:space="preserve">"Como </w:t>
            </w:r>
            <w:r w:rsidRPr="000B65A4">
              <w:t>um</w:t>
            </w:r>
            <w:r w:rsidRPr="000B65A4">
              <w:rPr>
                <w:b/>
              </w:rPr>
              <w:t xml:space="preserve"> tipo de usuário</w:t>
            </w:r>
            <w:r>
              <w:t xml:space="preserve"> eu quero </w:t>
            </w:r>
            <w:r w:rsidRPr="000B65A4">
              <w:rPr>
                <w:b/>
              </w:rPr>
              <w:t>capacidade ou funcionalidade</w:t>
            </w:r>
            <w:r>
              <w:t xml:space="preserve"> de modo que </w:t>
            </w:r>
            <w:r w:rsidRPr="000B65A4">
              <w:rPr>
                <w:b/>
              </w:rPr>
              <w:t>o valor do negócio ou benefício</w:t>
            </w:r>
            <w:r>
              <w:t xml:space="preserve">" </w:t>
            </w:r>
          </w:p>
          <w:p w14:paraId="68800E24" w14:textId="77777777" w:rsidR="00480DDC" w:rsidRPr="000B65A4" w:rsidRDefault="00480DDC" w:rsidP="00480DDC"/>
          <w:p w14:paraId="13AB6E19" w14:textId="77777777" w:rsidR="00480DDC" w:rsidRDefault="00480DDC" w:rsidP="00480DDC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 xml:space="preserve">Ex.: </w:t>
            </w:r>
          </w:p>
          <w:p w14:paraId="32AB6197" w14:textId="77777777" w:rsidR="00480DDC" w:rsidRDefault="00480DDC" w:rsidP="00480DDC">
            <w:pPr>
              <w:pStyle w:val="Instruo"/>
            </w:pPr>
            <w:r>
              <w:rPr>
                <w:lang w:val="pt-PT"/>
              </w:rPr>
              <w:t xml:space="preserve">Como </w:t>
            </w:r>
            <w:r>
              <w:rPr>
                <w:b/>
                <w:lang w:val="pt-PT"/>
              </w:rPr>
              <w:t>funcionário</w:t>
            </w:r>
            <w:r>
              <w:rPr>
                <w:lang w:val="pt-PT"/>
              </w:rPr>
              <w:t xml:space="preserve"> eu quero </w:t>
            </w:r>
            <w:r w:rsidRPr="00480DDC">
              <w:rPr>
                <w:b/>
                <w:lang w:val="pt-PT"/>
              </w:rPr>
              <w:t>ver os veículos disponíveis para locação</w:t>
            </w:r>
            <w:r w:rsidR="00E26429">
              <w:rPr>
                <w:b/>
                <w:lang w:val="pt-PT"/>
              </w:rPr>
              <w:t xml:space="preserve"> e a previsão de disponibilidade futura</w:t>
            </w:r>
            <w:r>
              <w:rPr>
                <w:lang w:val="pt-PT"/>
              </w:rPr>
              <w:t xml:space="preserve"> de modo que eu </w:t>
            </w:r>
            <w:r w:rsidRPr="000B65A4">
              <w:rPr>
                <w:b/>
                <w:lang w:val="pt-PT"/>
              </w:rPr>
              <w:t xml:space="preserve">possa </w:t>
            </w:r>
            <w:r>
              <w:rPr>
                <w:b/>
                <w:lang w:val="pt-PT"/>
              </w:rPr>
              <w:t xml:space="preserve">oferecer </w:t>
            </w:r>
            <w:r w:rsidR="00E26429">
              <w:rPr>
                <w:b/>
                <w:lang w:val="pt-PT"/>
              </w:rPr>
              <w:t xml:space="preserve">de forma </w:t>
            </w:r>
            <w:r w:rsidR="00E26429" w:rsidRPr="00E26429">
              <w:rPr>
                <w:b/>
                <w:lang w:val="pt-PT"/>
              </w:rPr>
              <w:t>rapida e precisa</w:t>
            </w:r>
            <w:r>
              <w:rPr>
                <w:b/>
                <w:lang w:val="pt-PT"/>
              </w:rPr>
              <w:t xml:space="preserve"> clientes.</w:t>
            </w:r>
            <w:r w:rsidRPr="00591727">
              <w:t>]</w:t>
            </w:r>
          </w:p>
          <w:p w14:paraId="73CBB3A5" w14:textId="77777777" w:rsidR="00E26429" w:rsidRPr="00E26429" w:rsidRDefault="00E26429" w:rsidP="00E26429"/>
          <w:p w14:paraId="68B7C051" w14:textId="77777777" w:rsidR="00E26429" w:rsidRDefault="00E26429" w:rsidP="00E26429">
            <w:pPr>
              <w:pStyle w:val="Instruo"/>
            </w:pPr>
            <w:r>
              <w:rPr>
                <w:lang w:val="pt-PT"/>
              </w:rPr>
              <w:t xml:space="preserve">Como </w:t>
            </w:r>
            <w:r>
              <w:rPr>
                <w:b/>
                <w:lang w:val="pt-PT"/>
              </w:rPr>
              <w:t>gerente</w:t>
            </w:r>
            <w:r>
              <w:rPr>
                <w:lang w:val="pt-PT"/>
              </w:rPr>
              <w:t xml:space="preserve"> eu quero </w:t>
            </w:r>
            <w:r>
              <w:rPr>
                <w:b/>
                <w:lang w:val="pt-PT"/>
              </w:rPr>
              <w:t>permitir que os clientes avaliem o atendimento</w:t>
            </w:r>
            <w:r>
              <w:rPr>
                <w:lang w:val="pt-PT"/>
              </w:rPr>
              <w:t xml:space="preserve"> de modo que eu possa </w:t>
            </w:r>
            <w:r w:rsidRPr="00E26429">
              <w:rPr>
                <w:b/>
                <w:lang w:val="pt-PT"/>
              </w:rPr>
              <w:t>acompanhar o nível de satisfação dos clientes e melhorar o processo</w:t>
            </w:r>
            <w:r>
              <w:rPr>
                <w:lang w:val="pt-PT"/>
              </w:rPr>
              <w:t>.</w:t>
            </w:r>
            <w:r w:rsidRPr="00591727">
              <w:t>]</w:t>
            </w:r>
          </w:p>
          <w:p w14:paraId="6C59DB89" w14:textId="77777777" w:rsidR="00480DDC" w:rsidRPr="00480DDC" w:rsidRDefault="00480DDC" w:rsidP="00480DDC"/>
          <w:p w14:paraId="4E47F720" w14:textId="77777777" w:rsidR="00184C3A" w:rsidRDefault="00184C3A" w:rsidP="00184C3A"/>
        </w:tc>
      </w:tr>
      <w:tr w:rsidR="0095017F" w14:paraId="3AB4F7AA" w14:textId="77777777" w:rsidTr="0091283D">
        <w:tc>
          <w:tcPr>
            <w:tcW w:w="3652" w:type="dxa"/>
          </w:tcPr>
          <w:p w14:paraId="734B5F96" w14:textId="77777777" w:rsidR="0095017F" w:rsidRDefault="0095017F" w:rsidP="00480DDC">
            <w:pPr>
              <w:pStyle w:val="Instruo"/>
            </w:pPr>
          </w:p>
          <w:p w14:paraId="2D9EE412" w14:textId="77777777" w:rsidR="0095017F" w:rsidRDefault="0095017F" w:rsidP="0095017F"/>
          <w:p w14:paraId="43A053A4" w14:textId="77777777" w:rsidR="0095017F" w:rsidRPr="0095017F" w:rsidRDefault="0095017F" w:rsidP="0095017F"/>
        </w:tc>
        <w:tc>
          <w:tcPr>
            <w:tcW w:w="2123" w:type="dxa"/>
          </w:tcPr>
          <w:p w14:paraId="78B590E4" w14:textId="77777777" w:rsidR="0095017F" w:rsidRDefault="0095017F" w:rsidP="0006541F">
            <w:pPr>
              <w:pStyle w:val="Instruo"/>
            </w:pPr>
          </w:p>
        </w:tc>
        <w:tc>
          <w:tcPr>
            <w:tcW w:w="3896" w:type="dxa"/>
          </w:tcPr>
          <w:p w14:paraId="6884849E" w14:textId="77777777" w:rsidR="0095017F" w:rsidRDefault="0095017F" w:rsidP="0006541F">
            <w:pPr>
              <w:pStyle w:val="Instruo"/>
            </w:pPr>
          </w:p>
        </w:tc>
        <w:tc>
          <w:tcPr>
            <w:tcW w:w="5683" w:type="dxa"/>
          </w:tcPr>
          <w:p w14:paraId="3EE0A31A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4ADDE008" w14:textId="77777777" w:rsidR="00D77A69" w:rsidRDefault="00D77A69" w:rsidP="00D77A69">
            <w:pPr>
              <w:rPr>
                <w:lang w:val="pt-PT"/>
              </w:rPr>
            </w:pPr>
          </w:p>
          <w:p w14:paraId="3CE8669A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4B8E06CE" w14:textId="77777777" w:rsidR="00D77A69" w:rsidRDefault="00D77A69" w:rsidP="00D77A69">
      <w:pPr>
        <w:rPr>
          <w:lang w:val="pt-PT"/>
        </w:rPr>
      </w:pPr>
    </w:p>
    <w:p w14:paraId="22A7E2B5" w14:textId="77777777" w:rsidR="00DA2E88" w:rsidRDefault="00DA2E88" w:rsidP="00D77A69">
      <w:pPr>
        <w:rPr>
          <w:lang w:val="pt-PT"/>
        </w:rPr>
      </w:pPr>
    </w:p>
    <w:p w14:paraId="1DB0F360" w14:textId="77777777" w:rsidR="00DA2E88" w:rsidRPr="0091283D" w:rsidRDefault="00DA2E88" w:rsidP="00DA2E88">
      <w:pPr>
        <w:rPr>
          <w:lang w:val="pt-PT"/>
        </w:rPr>
      </w:pPr>
    </w:p>
    <w:p w14:paraId="2875778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7"/>
          <w:footerReference w:type="first" r:id="rId18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3D764A3C" w14:textId="77777777" w:rsidR="00DA2E88" w:rsidRDefault="00DA2E88" w:rsidP="00D77A69">
      <w:pPr>
        <w:rPr>
          <w:lang w:val="pt-PT"/>
        </w:rPr>
      </w:pPr>
    </w:p>
    <w:p w14:paraId="7E0AA660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51729326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7"/>
        <w:gridCol w:w="3301"/>
        <w:gridCol w:w="4320"/>
      </w:tblGrid>
      <w:tr w:rsidR="0091283D" w:rsidRPr="0091283D" w14:paraId="6C7785B3" w14:textId="77777777" w:rsidTr="00DA2E88">
        <w:tc>
          <w:tcPr>
            <w:tcW w:w="0" w:type="auto"/>
            <w:shd w:val="pct5" w:color="auto" w:fill="auto"/>
          </w:tcPr>
          <w:p w14:paraId="799DB51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323A5708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03298F9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14:paraId="7598F2CE" w14:textId="77777777" w:rsidTr="00DA2E88">
        <w:tc>
          <w:tcPr>
            <w:tcW w:w="0" w:type="auto"/>
          </w:tcPr>
          <w:p w14:paraId="4051140C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[Especifique o nome dos fornecedores de requisitos.</w:t>
            </w:r>
          </w:p>
          <w:p w14:paraId="017AF00C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  <w:p w14:paraId="6457AE1C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14:paraId="12BF5965" w14:textId="77777777"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José João da Silva]</w:t>
            </w:r>
          </w:p>
        </w:tc>
        <w:tc>
          <w:tcPr>
            <w:tcW w:w="0" w:type="auto"/>
          </w:tcPr>
          <w:p w14:paraId="51D521E0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[Especifique a responsabilidade e o cargo do do solicitante ou fornecedor de requisitos.</w:t>
            </w:r>
          </w:p>
          <w:p w14:paraId="78817254" w14:textId="77777777" w:rsidR="0091283D" w:rsidRPr="0054001E" w:rsidRDefault="0091283D" w:rsidP="00523697">
            <w:pPr>
              <w:rPr>
                <w:lang w:val="pt-PT"/>
              </w:rPr>
            </w:pPr>
          </w:p>
          <w:p w14:paraId="190BE632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14:paraId="788AD25E" w14:textId="77777777"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Gerente da LOCALIZATOR]</w:t>
            </w:r>
          </w:p>
        </w:tc>
        <w:tc>
          <w:tcPr>
            <w:tcW w:w="0" w:type="auto"/>
          </w:tcPr>
          <w:p w14:paraId="00B567EC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[Resuma as principais responsabilidades do usuário no que diz respeito ao sistema que está sendo desenvolvido; ou seja, seu interesse como envolvido.</w:t>
            </w:r>
          </w:p>
          <w:p w14:paraId="4A60814E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  <w:p w14:paraId="734D6C7E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14:paraId="7C481D4C" w14:textId="77777777"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Gerenciar a unidade em termos de atendimento, reporte de resultados aos proprietários, contratação de pessoas, etc.]</w:t>
            </w:r>
          </w:p>
        </w:tc>
      </w:tr>
      <w:tr w:rsidR="0091283D" w14:paraId="2F4B5C20" w14:textId="77777777" w:rsidTr="00DA2E88">
        <w:tc>
          <w:tcPr>
            <w:tcW w:w="0" w:type="auto"/>
          </w:tcPr>
          <w:p w14:paraId="07A7AEF8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Maria de Fátima</w:t>
            </w:r>
          </w:p>
        </w:tc>
        <w:tc>
          <w:tcPr>
            <w:tcW w:w="0" w:type="auto"/>
          </w:tcPr>
          <w:p w14:paraId="46F00363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Funcionária/Atendente</w:t>
            </w:r>
          </w:p>
        </w:tc>
        <w:tc>
          <w:tcPr>
            <w:tcW w:w="0" w:type="auto"/>
          </w:tcPr>
          <w:p w14:paraId="00BEB5A6" w14:textId="77777777"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Atendimento a clientes, locação  e caixa.</w:t>
            </w:r>
          </w:p>
        </w:tc>
      </w:tr>
      <w:tr w:rsidR="0091283D" w14:paraId="71C03E3C" w14:textId="77777777" w:rsidTr="00DA2E88">
        <w:tc>
          <w:tcPr>
            <w:tcW w:w="0" w:type="auto"/>
          </w:tcPr>
          <w:p w14:paraId="791A01A7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75BE5AB0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22AA13A4" w14:textId="77777777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</w:tbl>
    <w:p w14:paraId="772084D2" w14:textId="77777777" w:rsidR="0037618A" w:rsidRDefault="0037618A" w:rsidP="0037618A">
      <w:pPr>
        <w:rPr>
          <w:lang w:val="pt-PT"/>
        </w:rPr>
      </w:pPr>
    </w:p>
    <w:p w14:paraId="35946466" w14:textId="77777777" w:rsidR="00CA1C0D" w:rsidRDefault="00E14F8E">
      <w:pPr>
        <w:pStyle w:val="Ttulo1"/>
        <w:rPr>
          <w:lang w:val="pt-PT"/>
        </w:rPr>
      </w:pPr>
      <w:bookmarkStart w:id="20" w:name="_Toc51729327"/>
      <w:r>
        <w:rPr>
          <w:lang w:val="pt-PT"/>
        </w:rPr>
        <w:t>Restrições Impostas</w:t>
      </w:r>
      <w:bookmarkEnd w:id="20"/>
    </w:p>
    <w:p w14:paraId="18DC7D7D" w14:textId="77777777" w:rsidR="00DA2E88" w:rsidRDefault="00E14F8E">
      <w:pPr>
        <w:pStyle w:val="Instruo"/>
        <w:rPr>
          <w:lang w:val="pt-PT"/>
        </w:rPr>
      </w:pPr>
      <w:r>
        <w:rPr>
          <w:lang w:val="pt-PT"/>
        </w:rPr>
        <w:t>[Descreva quaisquer restrições que sejam impostas ao sistema ou ao processo de desenvolvimento. Essas restrições podem ser tratadas</w:t>
      </w:r>
      <w:r w:rsidR="00DA2E88">
        <w:rPr>
          <w:lang w:val="pt-PT"/>
        </w:rPr>
        <w:t xml:space="preserve"> como requisitos não funcionais e também </w:t>
      </w:r>
      <w:r>
        <w:rPr>
          <w:lang w:val="pt-PT"/>
        </w:rPr>
        <w:t>como riscos ao projeto.</w:t>
      </w:r>
      <w:r w:rsidR="00BD4D84">
        <w:rPr>
          <w:lang w:val="pt-PT"/>
        </w:rPr>
        <w:t xml:space="preserve"> </w:t>
      </w:r>
    </w:p>
    <w:p w14:paraId="5DC6F57B" w14:textId="77777777" w:rsidR="00DA2E88" w:rsidRDefault="00DA2E88">
      <w:pPr>
        <w:pStyle w:val="Instruo"/>
        <w:rPr>
          <w:lang w:val="pt-PT"/>
        </w:rPr>
      </w:pPr>
    </w:p>
    <w:p w14:paraId="34C45E0E" w14:textId="77777777" w:rsidR="00DA2E88" w:rsidRDefault="000568CE" w:rsidP="000568CE">
      <w:pPr>
        <w:pStyle w:val="Instruo"/>
        <w:rPr>
          <w:lang w:val="pt-PT"/>
        </w:rPr>
      </w:pPr>
      <w:r>
        <w:rPr>
          <w:lang w:val="pt-PT"/>
        </w:rPr>
        <w:t>Consulte o Guia Requisitos de Sistema de Software.</w:t>
      </w:r>
    </w:p>
    <w:p w14:paraId="6C5907EA" w14:textId="77777777" w:rsidR="00DA2E88" w:rsidRPr="00DA2E88" w:rsidRDefault="00DA2E88" w:rsidP="000568CE">
      <w:pPr>
        <w:pStyle w:val="Instruo"/>
        <w:rPr>
          <w:lang w:val="pt-PT"/>
        </w:rPr>
      </w:pPr>
    </w:p>
    <w:p w14:paraId="2E918B21" w14:textId="77777777" w:rsidR="00DA2E88" w:rsidRDefault="00DA2E88">
      <w:pPr>
        <w:pStyle w:val="Instruo"/>
        <w:rPr>
          <w:lang w:val="pt-PT"/>
        </w:rPr>
      </w:pPr>
    </w:p>
    <w:p w14:paraId="209332DA" w14:textId="77777777" w:rsidR="00BD4D84" w:rsidRDefault="00BD4D84">
      <w:pPr>
        <w:pStyle w:val="Instruo"/>
        <w:rPr>
          <w:lang w:val="pt-PT"/>
        </w:rPr>
      </w:pPr>
      <w:r>
        <w:rPr>
          <w:lang w:val="pt-PT"/>
        </w:rPr>
        <w:t>Ex.:</w:t>
      </w:r>
    </w:p>
    <w:p w14:paraId="4A12A212" w14:textId="77777777"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uma aplicação web;</w:t>
      </w:r>
    </w:p>
    <w:p w14:paraId="47E07451" w14:textId="77777777"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rodar em qualquer sistema operacional;</w:t>
      </w:r>
    </w:p>
    <w:p w14:paraId="08DB10DC" w14:textId="77777777" w:rsidR="000568CE" w:rsidRPr="000568CE" w:rsidRDefault="000568CE" w:rsidP="000568CE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usar a linguagem de programação Java;</w:t>
      </w:r>
    </w:p>
    <w:p w14:paraId="57227BB2" w14:textId="77777777"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entregue até Dezembro de 20</w:t>
      </w:r>
      <w:r w:rsidR="000568CE">
        <w:rPr>
          <w:lang w:val="pt-PT"/>
        </w:rPr>
        <w:t>20</w:t>
      </w:r>
      <w:r>
        <w:rPr>
          <w:lang w:val="pt-PT"/>
        </w:rPr>
        <w:t>;</w:t>
      </w:r>
    </w:p>
    <w:p w14:paraId="60F04935" w14:textId="77777777"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treinamento dos usuários;</w:t>
      </w:r>
    </w:p>
    <w:p w14:paraId="7D356585" w14:textId="77777777" w:rsidR="00BD4D84" w:rsidRP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help on-line</w:t>
      </w:r>
    </w:p>
    <w:p w14:paraId="04849568" w14:textId="77777777" w:rsidR="00CA1C0D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p w14:paraId="6D647472" w14:textId="77777777" w:rsidR="007B7D37" w:rsidRDefault="007B7D37" w:rsidP="007B7D37">
      <w:pPr>
        <w:pStyle w:val="Ttulo1"/>
        <w:rPr>
          <w:lang w:val="pt-PT"/>
        </w:rPr>
      </w:pPr>
      <w:bookmarkStart w:id="21" w:name="_Toc51729328"/>
      <w:r>
        <w:rPr>
          <w:lang w:val="pt-PT"/>
        </w:rPr>
        <w:t>Riscos</w:t>
      </w:r>
      <w:bookmarkEnd w:id="21"/>
    </w:p>
    <w:p w14:paraId="41D4260F" w14:textId="77777777" w:rsidR="007B7D37" w:rsidRDefault="007B7D37" w:rsidP="007B7D37">
      <w:pPr>
        <w:pStyle w:val="Instruo"/>
        <w:rPr>
          <w:lang w:val="pt-PT"/>
        </w:rPr>
      </w:pPr>
      <w:r>
        <w:rPr>
          <w:lang w:val="pt-PT"/>
        </w:rPr>
        <w:t>[Descreva os riscos envolvidos no desenvolvimento do sistema. Ex.:</w:t>
      </w:r>
    </w:p>
    <w:p w14:paraId="02C4F5FA" w14:textId="77777777"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Indisponibilidad</w:t>
      </w:r>
      <w:r w:rsidR="00E40350">
        <w:rPr>
          <w:lang w:val="pt-PT"/>
        </w:rPr>
        <w:t>e dos usuários tanto para fornecimento quanto para validação dos requisitos;</w:t>
      </w:r>
    </w:p>
    <w:p w14:paraId="591D3A35" w14:textId="77777777" w:rsidR="007B7D37" w:rsidRPr="00E40350" w:rsidRDefault="00E40350" w:rsidP="00A67195">
      <w:pPr>
        <w:pStyle w:val="Instruo"/>
        <w:numPr>
          <w:ilvl w:val="0"/>
          <w:numId w:val="7"/>
        </w:numPr>
        <w:rPr>
          <w:lang w:val="pt-PT"/>
        </w:rPr>
      </w:pPr>
      <w:r w:rsidRPr="00E40350">
        <w:rPr>
          <w:lang w:val="pt-PT"/>
        </w:rPr>
        <w:t>Cumprimento de prazo dada a complexidade e tempo para o desenvolvimento do sistema.</w:t>
      </w:r>
    </w:p>
    <w:p w14:paraId="514EDA8C" w14:textId="77777777"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Etc.]</w:t>
      </w:r>
    </w:p>
    <w:p w14:paraId="59230ECA" w14:textId="77777777" w:rsidR="00CA1C0D" w:rsidRDefault="00E14F8E">
      <w:pPr>
        <w:pStyle w:val="Ttulo1"/>
        <w:rPr>
          <w:lang w:val="pt-PT"/>
        </w:rPr>
      </w:pPr>
      <w:bookmarkStart w:id="22" w:name="_Toc51729329"/>
      <w:r>
        <w:rPr>
          <w:lang w:val="pt-PT"/>
        </w:rPr>
        <w:t>Requisitos de Documentação</w:t>
      </w:r>
      <w:bookmarkEnd w:id="22"/>
    </w:p>
    <w:p w14:paraId="30FB44BC" w14:textId="77777777" w:rsidR="00BD4D84" w:rsidRDefault="00E14F8E">
      <w:pPr>
        <w:pStyle w:val="Instruo"/>
        <w:rPr>
          <w:lang w:val="pt-PT"/>
        </w:rPr>
      </w:pPr>
      <w:r>
        <w:rPr>
          <w:lang w:val="pt-PT"/>
        </w:rPr>
        <w:t>[Esta seção descreve a documentação que deverá ser desenvolvida para suportar a implantação bem-sucedida de aplicativos.</w:t>
      </w:r>
      <w:r w:rsidR="00BD4D84">
        <w:rPr>
          <w:lang w:val="pt-PT"/>
        </w:rPr>
        <w:t xml:space="preserve"> Ex.:</w:t>
      </w:r>
    </w:p>
    <w:p w14:paraId="3288A29C" w14:textId="77777777" w:rsidR="00BD4D84" w:rsidRDefault="00BD4D84">
      <w:pPr>
        <w:pStyle w:val="Instruo"/>
        <w:rPr>
          <w:lang w:val="pt-PT"/>
        </w:rPr>
      </w:pPr>
    </w:p>
    <w:p w14:paraId="3ED30AFF" w14:textId="77777777"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do usuário;</w:t>
      </w:r>
    </w:p>
    <w:p w14:paraId="4159A7B0" w14:textId="77777777"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de instalação;</w:t>
      </w:r>
    </w:p>
    <w:p w14:paraId="2782D69E" w14:textId="77777777" w:rsidR="00CA1C0D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sectPr w:rsidR="00CA1C0D" w:rsidSect="00DA2E88">
      <w:headerReference w:type="default" r:id="rId19"/>
      <w:footerReference w:type="default" r:id="rId2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E1678" w14:textId="77777777" w:rsidR="0047190C" w:rsidRDefault="0047190C">
      <w:r>
        <w:separator/>
      </w:r>
    </w:p>
  </w:endnote>
  <w:endnote w:type="continuationSeparator" w:id="0">
    <w:p w14:paraId="6AEF7925" w14:textId="77777777" w:rsidR="0047190C" w:rsidRDefault="0047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827D1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5E47563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FC405D" w14:textId="77777777" w:rsidR="006A25C4" w:rsidRDefault="006A25C4">
          <w:pPr>
            <w:pStyle w:val="Rodap"/>
          </w:pPr>
          <w:r>
            <w:t>Politec Ltda.</w:t>
          </w:r>
        </w:p>
        <w:p w14:paraId="2C3DF58C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01B374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C4E60CD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878136F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9B583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DCD00F2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D351625" w14:textId="77777777" w:rsidR="00152A9F" w:rsidRDefault="00152A9F">
          <w:pPr>
            <w:pStyle w:val="Rodap"/>
          </w:pPr>
          <w:r>
            <w:t>Politec Ltda.</w:t>
          </w:r>
        </w:p>
        <w:p w14:paraId="189F3BB9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FC2D71D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C34222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47190C">
            <w:fldChar w:fldCharType="begin"/>
          </w:r>
          <w:r w:rsidR="0047190C">
            <w:instrText xml:space="preserve"> NUMPAGES </w:instrText>
          </w:r>
          <w:r w:rsidR="0047190C">
            <w:fldChar w:fldCharType="separate"/>
          </w:r>
          <w:r>
            <w:rPr>
              <w:noProof/>
            </w:rPr>
            <w:t>3</w:t>
          </w:r>
          <w:r w:rsidR="0047190C">
            <w:rPr>
              <w:noProof/>
            </w:rPr>
            <w:fldChar w:fldCharType="end"/>
          </w:r>
        </w:p>
      </w:tc>
    </w:tr>
  </w:tbl>
  <w:p w14:paraId="7CAA21A5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38099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0A5394EF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EA9567A" w14:textId="77777777" w:rsidR="00DA2E88" w:rsidRDefault="00DA2E88">
          <w:pPr>
            <w:pStyle w:val="Rodap"/>
          </w:pPr>
          <w:r>
            <w:t>Politec Ltda.</w:t>
          </w:r>
        </w:p>
        <w:p w14:paraId="416791E9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5580C5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39D957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47190C">
            <w:fldChar w:fldCharType="begin"/>
          </w:r>
          <w:r w:rsidR="0047190C">
            <w:instrText xml:space="preserve"> NUMPAGES </w:instrText>
          </w:r>
          <w:r w:rsidR="0047190C">
            <w:fldChar w:fldCharType="separate"/>
          </w:r>
          <w:r>
            <w:rPr>
              <w:noProof/>
            </w:rPr>
            <w:t>3</w:t>
          </w:r>
          <w:r w:rsidR="0047190C">
            <w:rPr>
              <w:noProof/>
            </w:rPr>
            <w:fldChar w:fldCharType="end"/>
          </w:r>
        </w:p>
      </w:tc>
    </w:tr>
  </w:tbl>
  <w:p w14:paraId="43853C63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63ABD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6EF0CC3B" w14:textId="77777777">
      <w:trPr>
        <w:cantSplit/>
      </w:trPr>
      <w:sdt>
        <w:sdtPr>
          <w:alias w:val="Gestor"/>
          <w:tag w:val=""/>
          <w:id w:val="1558433569"/>
          <w:placeholder>
            <w:docPart w:val="D9ECE0B21065463181C3A7AF95D856F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5A382E77" w14:textId="49408E83" w:rsidR="00CA1C0D" w:rsidRDefault="00067B29">
              <w:r>
                <w:t>&lt;SRE&gt; - &lt;Software Reclame Ensino&gt;</w:t>
              </w:r>
            </w:p>
          </w:tc>
        </w:sdtContent>
      </w:sdt>
      <w:tc>
        <w:tcPr>
          <w:tcW w:w="1440" w:type="dxa"/>
          <w:vAlign w:val="center"/>
        </w:tcPr>
        <w:p w14:paraId="385B61D9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6DE01E66849A4FAFADDD20C622C4FA4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24C59AC6" w14:textId="6BFF53D5" w:rsidR="00CA1C0D" w:rsidRPr="00F22AD8" w:rsidRDefault="0023713B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</w:t>
              </w:r>
            </w:p>
          </w:tc>
        </w:sdtContent>
      </w:sdt>
      <w:tc>
        <w:tcPr>
          <w:tcW w:w="1610" w:type="dxa"/>
          <w:vAlign w:val="center"/>
        </w:tcPr>
        <w:p w14:paraId="4BCF68B5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26D7E387" w14:textId="77777777" w:rsidR="00CA1C0D" w:rsidRDefault="006A25C4" w:rsidP="006A25C4">
    <w:pPr>
      <w:jc w:val="right"/>
    </w:pPr>
    <w:r>
      <w:t xml:space="preserve">vs: </w:t>
    </w:r>
    <w:r w:rsidR="0047190C">
      <w:fldChar w:fldCharType="begin"/>
    </w:r>
    <w:r w:rsidR="0047190C">
      <w:instrText xml:space="preserve"> DOCPROPERTY  "Versão Modelo"  \* MERGEFORMAT </w:instrText>
    </w:r>
    <w:r w:rsidR="0047190C">
      <w:fldChar w:fldCharType="separate"/>
    </w:r>
    <w:r w:rsidR="008F03C3">
      <w:t>1</w:t>
    </w:r>
    <w:r w:rsidR="0047190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00B72" w14:textId="77777777" w:rsidR="0047190C" w:rsidRDefault="0047190C">
      <w:r>
        <w:separator/>
      </w:r>
    </w:p>
  </w:footnote>
  <w:footnote w:type="continuationSeparator" w:id="0">
    <w:p w14:paraId="2B22F9BD" w14:textId="77777777" w:rsidR="0047190C" w:rsidRDefault="00471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48F001E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4231FF8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28E34E1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48F4FAA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CFDF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2357481" r:id="rId2"/>
            </w:object>
          </w:r>
        </w:p>
      </w:tc>
    </w:tr>
  </w:tbl>
  <w:p w14:paraId="3A84D567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55E5F87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C1ACF7B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B965023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508D403B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3673EB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62357482" r:id="rId2"/>
            </w:object>
          </w:r>
        </w:p>
      </w:tc>
    </w:tr>
  </w:tbl>
  <w:p w14:paraId="7279CFAF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2A3F743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DA9E8E0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A57A2A7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F07D33C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81C06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62357483" r:id="rId2"/>
            </w:object>
          </w:r>
        </w:p>
      </w:tc>
    </w:tr>
  </w:tbl>
  <w:p w14:paraId="5F5A76DD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7AAAE22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49265B7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0791CC2A34034AF7B00C3228365C9BF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F54FCDD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2A758CE4" w14:textId="77777777" w:rsidR="00CA1C0D" w:rsidRDefault="00CA1C0D">
          <w:pPr>
            <w:rPr>
              <w:b/>
            </w:rPr>
          </w:pPr>
        </w:p>
      </w:tc>
    </w:tr>
  </w:tbl>
  <w:p w14:paraId="08B34F36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C3"/>
    <w:rsid w:val="000568CE"/>
    <w:rsid w:val="0006541F"/>
    <w:rsid w:val="0006620A"/>
    <w:rsid w:val="00067B29"/>
    <w:rsid w:val="000B1595"/>
    <w:rsid w:val="000B65A4"/>
    <w:rsid w:val="000E5CBC"/>
    <w:rsid w:val="00123AA2"/>
    <w:rsid w:val="00134755"/>
    <w:rsid w:val="00140AC3"/>
    <w:rsid w:val="001424B8"/>
    <w:rsid w:val="00152A9F"/>
    <w:rsid w:val="00156BB7"/>
    <w:rsid w:val="00170C62"/>
    <w:rsid w:val="00184C3A"/>
    <w:rsid w:val="00195780"/>
    <w:rsid w:val="001A239E"/>
    <w:rsid w:val="001A3D50"/>
    <w:rsid w:val="001F3E0E"/>
    <w:rsid w:val="001F7C4D"/>
    <w:rsid w:val="0023713B"/>
    <w:rsid w:val="00271A9A"/>
    <w:rsid w:val="00280DC8"/>
    <w:rsid w:val="002C1441"/>
    <w:rsid w:val="002C4CB3"/>
    <w:rsid w:val="00344AD3"/>
    <w:rsid w:val="0037618A"/>
    <w:rsid w:val="003D28E2"/>
    <w:rsid w:val="00412ACF"/>
    <w:rsid w:val="00424835"/>
    <w:rsid w:val="004262DA"/>
    <w:rsid w:val="0047190C"/>
    <w:rsid w:val="00480DDC"/>
    <w:rsid w:val="004A305D"/>
    <w:rsid w:val="004F65CE"/>
    <w:rsid w:val="0054001E"/>
    <w:rsid w:val="0055728D"/>
    <w:rsid w:val="00572868"/>
    <w:rsid w:val="00577A27"/>
    <w:rsid w:val="00591727"/>
    <w:rsid w:val="0063117D"/>
    <w:rsid w:val="006A25C4"/>
    <w:rsid w:val="006D2366"/>
    <w:rsid w:val="006F3CDE"/>
    <w:rsid w:val="006F4060"/>
    <w:rsid w:val="00706369"/>
    <w:rsid w:val="00754E2E"/>
    <w:rsid w:val="007669A3"/>
    <w:rsid w:val="007B09AE"/>
    <w:rsid w:val="007B7D37"/>
    <w:rsid w:val="00817996"/>
    <w:rsid w:val="008535C4"/>
    <w:rsid w:val="008601CF"/>
    <w:rsid w:val="00863CDF"/>
    <w:rsid w:val="00866C43"/>
    <w:rsid w:val="00866F97"/>
    <w:rsid w:val="008F03C3"/>
    <w:rsid w:val="008F5C6A"/>
    <w:rsid w:val="0091283D"/>
    <w:rsid w:val="00913201"/>
    <w:rsid w:val="0095017F"/>
    <w:rsid w:val="00970EC6"/>
    <w:rsid w:val="009819A1"/>
    <w:rsid w:val="0099317F"/>
    <w:rsid w:val="009B1EEF"/>
    <w:rsid w:val="009C0548"/>
    <w:rsid w:val="00A055C5"/>
    <w:rsid w:val="00A05CF8"/>
    <w:rsid w:val="00A17A8E"/>
    <w:rsid w:val="00A40A69"/>
    <w:rsid w:val="00AB3B30"/>
    <w:rsid w:val="00B31999"/>
    <w:rsid w:val="00B562B3"/>
    <w:rsid w:val="00B6265B"/>
    <w:rsid w:val="00B940E5"/>
    <w:rsid w:val="00BA55D0"/>
    <w:rsid w:val="00BB7C2C"/>
    <w:rsid w:val="00BD4D84"/>
    <w:rsid w:val="00C02306"/>
    <w:rsid w:val="00C22D9B"/>
    <w:rsid w:val="00C357FE"/>
    <w:rsid w:val="00C45D74"/>
    <w:rsid w:val="00C57F62"/>
    <w:rsid w:val="00C602A2"/>
    <w:rsid w:val="00CA1C0D"/>
    <w:rsid w:val="00CB291E"/>
    <w:rsid w:val="00CF37F6"/>
    <w:rsid w:val="00D12B82"/>
    <w:rsid w:val="00D675CB"/>
    <w:rsid w:val="00D77A69"/>
    <w:rsid w:val="00D82CF1"/>
    <w:rsid w:val="00DA2E88"/>
    <w:rsid w:val="00DA7AF5"/>
    <w:rsid w:val="00DD2413"/>
    <w:rsid w:val="00DE041A"/>
    <w:rsid w:val="00E14F8E"/>
    <w:rsid w:val="00E26429"/>
    <w:rsid w:val="00E37A72"/>
    <w:rsid w:val="00E40350"/>
    <w:rsid w:val="00E72350"/>
    <w:rsid w:val="00E91735"/>
    <w:rsid w:val="00EB261B"/>
    <w:rsid w:val="00ED6B82"/>
    <w:rsid w:val="00EE12F5"/>
    <w:rsid w:val="00EF3596"/>
    <w:rsid w:val="00F17D38"/>
    <w:rsid w:val="00F2279B"/>
    <w:rsid w:val="00F22AD8"/>
    <w:rsid w:val="00F4464E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503545"/>
  <w15:docId w15:val="{818AC332-6B87-485B-A5FF-278A96FB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&#225;rcia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A4A48D17624C27AB07144A473582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54F87B-D195-4FEB-BB5D-F3D7252E9E6E}"/>
      </w:docPartPr>
      <w:docPartBody>
        <w:p w:rsidR="00397019" w:rsidRDefault="00397019">
          <w:pPr>
            <w:pStyle w:val="6EA4A48D17624C27AB07144A4735821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791CC2A34034AF7B00C3228365C9B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D9BFD3-F230-4D14-92B3-17268B6437BE}"/>
      </w:docPartPr>
      <w:docPartBody>
        <w:p w:rsidR="00397019" w:rsidRDefault="00397019">
          <w:pPr>
            <w:pStyle w:val="0791CC2A34034AF7B00C3228365C9BFF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9ECE0B21065463181C3A7AF95D856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D090F6-4240-43C7-9C76-AD7E8D1E907B}"/>
      </w:docPartPr>
      <w:docPartBody>
        <w:p w:rsidR="00397019" w:rsidRDefault="00397019">
          <w:pPr>
            <w:pStyle w:val="D9ECE0B21065463181C3A7AF95D856FC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DE01E66849A4FAFADDD20C622C4FA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862714-648C-45D1-9082-DBCEFA29138B}"/>
      </w:docPartPr>
      <w:docPartBody>
        <w:p w:rsidR="00397019" w:rsidRDefault="00397019">
          <w:pPr>
            <w:pStyle w:val="6DE01E66849A4FAFADDD20C622C4FA4E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19"/>
    <w:rsid w:val="003843F0"/>
    <w:rsid w:val="003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EA4A48D17624C27AB07144A47358214">
    <w:name w:val="6EA4A48D17624C27AB07144A47358214"/>
  </w:style>
  <w:style w:type="paragraph" w:customStyle="1" w:styleId="0791CC2A34034AF7B00C3228365C9BFF">
    <w:name w:val="0791CC2A34034AF7B00C3228365C9BFF"/>
  </w:style>
  <w:style w:type="paragraph" w:customStyle="1" w:styleId="D9ECE0B21065463181C3A7AF95D856FC">
    <w:name w:val="D9ECE0B21065463181C3A7AF95D856FC"/>
  </w:style>
  <w:style w:type="paragraph" w:customStyle="1" w:styleId="6DE01E66849A4FAFADDD20C622C4FA4E">
    <w:name w:val="6DE01E66849A4FAFADDD20C622C4F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FC403-DC08-4FCA-9168-712FFC5B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180</TotalTime>
  <Pages>7</Pages>
  <Words>1017</Words>
  <Characters>5497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&lt;SRE&gt; - &lt;Software Reclame Ensino&gt;</Manager>
  <Company/>
  <LinksUpToDate>false</LinksUpToDate>
  <CharactersWithSpaces>6501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</dc:subject>
  <dc:creator>Saulo</dc:creator>
  <cp:lastModifiedBy>Márcia</cp:lastModifiedBy>
  <cp:revision>37</cp:revision>
  <cp:lastPrinted>2005-05-17T17:30:00Z</cp:lastPrinted>
  <dcterms:created xsi:type="dcterms:W3CDTF">2020-09-19T14:53:00Z</dcterms:created>
  <dcterms:modified xsi:type="dcterms:W3CDTF">2020-09-23T12:11:00Z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